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40AE9" w14:textId="77777777" w:rsidR="00957608" w:rsidRPr="000A7E82" w:rsidRDefault="00957608" w:rsidP="00C1334F">
      <w:pPr>
        <w:pStyle w:val="0DOI"/>
        <w:rPr>
          <w:lang w:val="uk-UA"/>
        </w:rPr>
      </w:pPr>
      <w:r w:rsidRPr="000A7E82">
        <w:rPr>
          <w:lang w:val="uk-UA"/>
        </w:rPr>
        <w:t xml:space="preserve">DOI: </w:t>
      </w:r>
    </w:p>
    <w:p w14:paraId="10334C30" w14:textId="77777777" w:rsidR="00D7400E" w:rsidRPr="000A7E82" w:rsidRDefault="00AE6C11" w:rsidP="0074372D">
      <w:pPr>
        <w:pStyle w:val="101"/>
        <w:rPr>
          <w:lang w:val="uk-UA"/>
        </w:rPr>
      </w:pPr>
      <w:r w:rsidRPr="000A7E82">
        <w:rPr>
          <w:noProof/>
          <w:lang w:val="en-US" w:eastAsia="en-US"/>
        </w:rPr>
        <mc:AlternateContent>
          <mc:Choice Requires="wpg">
            <w:drawing>
              <wp:anchor distT="0" distB="0" distL="114300" distR="114300" simplePos="0" relativeHeight="251654144" behindDoc="0" locked="0" layoutInCell="1" allowOverlap="1" wp14:anchorId="62D8178D" wp14:editId="170C6A25">
                <wp:simplePos x="0" y="0"/>
                <wp:positionH relativeFrom="column">
                  <wp:posOffset>-12065</wp:posOffset>
                </wp:positionH>
                <wp:positionV relativeFrom="page">
                  <wp:posOffset>8996363</wp:posOffset>
                </wp:positionV>
                <wp:extent cx="6170295" cy="734060"/>
                <wp:effectExtent l="0" t="0" r="20955" b="8890"/>
                <wp:wrapSquare wrapText="bothSides"/>
                <wp:docPr id="32" name="Группа 32"/>
                <wp:cNvGraphicFramePr/>
                <a:graphic xmlns:a="http://schemas.openxmlformats.org/drawingml/2006/main">
                  <a:graphicData uri="http://schemas.microsoft.com/office/word/2010/wordprocessingGroup">
                    <wpg:wgp>
                      <wpg:cNvGrpSpPr/>
                      <wpg:grpSpPr>
                        <a:xfrm>
                          <a:off x="0" y="0"/>
                          <a:ext cx="6170295" cy="734060"/>
                          <a:chOff x="0" y="0"/>
                          <a:chExt cx="6171565" cy="735965"/>
                        </a:xfrm>
                      </wpg:grpSpPr>
                      <wps:wsp>
                        <wps:cNvPr id="33" name="Поле 4"/>
                        <wps:cNvSpPr txBox="1">
                          <a:spLocks noChangeArrowheads="1"/>
                        </wps:cNvSpPr>
                        <wps:spPr bwMode="auto">
                          <a:xfrm>
                            <a:off x="15240" y="0"/>
                            <a:ext cx="6155690" cy="198120"/>
                          </a:xfrm>
                          <a:prstGeom prst="rect">
                            <a:avLst/>
                          </a:prstGeom>
                          <a:noFill/>
                          <a:ln w="6350">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68501CAC" w14:textId="04B511B3" w:rsidR="00AF4232" w:rsidRPr="00593ACA"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Pr>
                                  <w:lang w:val="uk-UA"/>
                                </w:rPr>
                                <w:t>Рекова Н. Ю.,</w:t>
                              </w:r>
                              <w:r w:rsidRPr="00593ACA">
                                <w:t xml:space="preserve"> 202</w:t>
                              </w:r>
                              <w:r>
                                <w:t>3</w:t>
                              </w:r>
                            </w:p>
                            <w:p w14:paraId="6468E712" w14:textId="77777777" w:rsidR="00AF4232" w:rsidRPr="00710EB0" w:rsidRDefault="00AF4232" w:rsidP="0074372D">
                              <w:pPr>
                                <w:pStyle w:val="3061Copyrighteng"/>
                                <w:rPr>
                                  <w:lang w:val="ru-RU"/>
                                </w:rPr>
                              </w:pPr>
                            </w:p>
                          </w:txbxContent>
                        </wps:txbx>
                        <wps:bodyPr rot="0" vert="horz" wrap="square" lIns="0" tIns="36000" rIns="0" bIns="0" anchor="t" anchorCtr="0" upright="1">
                          <a:noAutofit/>
                        </wps:bodyPr>
                      </wps:wsp>
                      <wpg:grpSp>
                        <wpg:cNvPr id="34" name="Группа 34"/>
                        <wpg:cNvGrpSpPr/>
                        <wpg:grpSpPr>
                          <a:xfrm>
                            <a:off x="0" y="205740"/>
                            <a:ext cx="6171565" cy="530225"/>
                            <a:chOff x="0" y="0"/>
                            <a:chExt cx="6171565" cy="530225"/>
                          </a:xfrm>
                        </wpg:grpSpPr>
                        <wps:wsp>
                          <wps:cNvPr id="35" name="Поле 4"/>
                          <wps:cNvSpPr txBox="1">
                            <a:spLocks noChangeArrowheads="1"/>
                          </wps:cNvSpPr>
                          <wps:spPr bwMode="auto">
                            <a:xfrm>
                              <a:off x="960120" y="0"/>
                              <a:ext cx="4283710" cy="530225"/>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8"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wps:txbx>
                          <wps:bodyPr rot="0" vert="horz" wrap="square" lIns="0" tIns="36000" rIns="0" bIns="0" anchor="t" anchorCtr="0" upright="1">
                            <a:noAutofit/>
                          </wps:bodyPr>
                        </wps:wsp>
                        <pic:pic xmlns:pic="http://schemas.openxmlformats.org/drawingml/2006/picture">
                          <pic:nvPicPr>
                            <pic:cNvPr id="36" name="Рисунок 36" descr="CC-B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4300"/>
                              <a:ext cx="924560" cy="359410"/>
                            </a:xfrm>
                            <a:prstGeom prst="rect">
                              <a:avLst/>
                            </a:prstGeom>
                            <a:noFill/>
                            <a:ln>
                              <a:noFill/>
                            </a:ln>
                          </pic:spPr>
                        </pic:pic>
                        <pic:pic xmlns:pic="http://schemas.openxmlformats.org/drawingml/2006/picture">
                          <pic:nvPicPr>
                            <pic:cNvPr id="37" name="Рисунок 37" descr="Open Acces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273040" y="114300"/>
                              <a:ext cx="898525" cy="3594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2D8178D" id="Группа 32" o:spid="_x0000_s1026" style="position:absolute;margin-left:-.95pt;margin-top:708.4pt;width:485.85pt;height:57.8pt;z-index:251654144;mso-position-vertical-relative:page;mso-width-relative:margin;mso-height-relative:margin" coordsize="61715,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">
                <v:shapetype id="_x0000_t202" coordsize="21600,21600" o:spt="202" path="m,l,21600r21600,l21600,xe">
                  <v:stroke joinstyle="miter"/>
                  <v:path gradientshapeok="t" o:connecttype="rect"/>
                </v:shapetype>
                <v:shape id="Поле 4" o:spid="_x0000_s1027" type="#_x0000_t202" style="position:absolute;left:152;width:6155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" filled="f" strokecolor="white [3212]" strokeweight=".5pt">
                  <v:textbox inset="0,1mm,0,0">
                    <w:txbxContent>
                      <w:p w14:paraId="68501CAC" w14:textId="04B511B3" w:rsidR="00AF4232" w:rsidRPr="00593ACA"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proofErr w:type="spellStart"/>
                        <w:r>
                          <w:rPr>
                            <w:lang w:val="uk-UA"/>
                          </w:rPr>
                          <w:t>Рекова</w:t>
                        </w:r>
                        <w:proofErr w:type="spellEnd"/>
                        <w:r>
                          <w:rPr>
                            <w:lang w:val="uk-UA"/>
                          </w:rPr>
                          <w:t xml:space="preserve"> Н. Ю.,</w:t>
                        </w:r>
                        <w:r w:rsidRPr="00593ACA">
                          <w:t xml:space="preserve"> 202</w:t>
                        </w:r>
                        <w:r>
                          <w:t>3</w:t>
                        </w:r>
                      </w:p>
                      <w:p w14:paraId="6468E712" w14:textId="77777777" w:rsidR="00AF4232" w:rsidRPr="00710EB0" w:rsidRDefault="00AF4232" w:rsidP="0074372D">
                        <w:pPr>
                          <w:pStyle w:val="3061Copyrighteng"/>
                          <w:rPr>
                            <w:lang w:val="ru-RU"/>
                          </w:rPr>
                        </w:pPr>
                      </w:p>
                    </w:txbxContent>
                  </v:textbox>
                </v:shape>
                <v:group id="Группа 34" o:spid="_x0000_s1028" style="position:absolute;top:2057;width:61715;height:5302" coordsize="6171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оле 4" o:spid="_x0000_s1029" type="#_x0000_t202" style="position:absolute;left:9601;width:42837;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" filled="f" stroked="f" strokeweight=".5pt">
                    <v:textbox inset="0,1mm,0,0">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11" w:history="1">
                            <w:proofErr w:type="spellStart"/>
                            <w:r w:rsidRPr="00E419FD">
                              <w:rPr>
                                <w:rStyle w:val="a5"/>
                              </w:rPr>
                              <w:t>Creative</w:t>
                            </w:r>
                            <w:proofErr w:type="spellEnd"/>
                            <w:r w:rsidRPr="00E419FD">
                              <w:rPr>
                                <w:rStyle w:val="a5"/>
                              </w:rPr>
                              <w:t xml:space="preserve"> </w:t>
                            </w:r>
                            <w:proofErr w:type="spellStart"/>
                            <w:r w:rsidRPr="00E419FD">
                              <w:rPr>
                                <w:rStyle w:val="a5"/>
                              </w:rPr>
                              <w:t>Common</w:t>
                            </w:r>
                            <w:proofErr w:type="spellEnd"/>
                            <w:r w:rsidRPr="00E419FD">
                              <w:rPr>
                                <w:rStyle w:val="a5"/>
                              </w:rPr>
                              <w:t xml:space="preserve"> </w:t>
                            </w:r>
                            <w:proofErr w:type="spellStart"/>
                            <w:r w:rsidRPr="00E419FD">
                              <w:rPr>
                                <w:rStyle w:val="a5"/>
                              </w:rPr>
                              <w:t>Attribution</w:t>
                            </w:r>
                            <w:proofErr w:type="spellEnd"/>
                            <w:r w:rsidRPr="00E419FD">
                              <w:rPr>
                                <w:rStyle w:val="a5"/>
                              </w:rPr>
                              <w:t xml:space="preserve"> (CC BY 4.0)</w:t>
                            </w:r>
                          </w:hyperlink>
                          <w:r w:rsidRPr="00EB5C1E">
                            <w:t xml:space="preserve">. </w:t>
                          </w:r>
                          <w:r w:rsidRPr="00EB5C1E">
                            <w:rPr>
                              <w:rStyle w:val="Boldukr"/>
                            </w:rPr>
                            <w:t>Конфлікт інтересів:</w:t>
                          </w:r>
                          <w:r w:rsidRPr="00EB5C1E">
                            <w:t xml:space="preserve"> Автор/и заявив/</w:t>
                          </w:r>
                          <w:proofErr w:type="spellStart"/>
                          <w:r w:rsidRPr="00EB5C1E">
                            <w:t>или</w:t>
                          </w:r>
                          <w:proofErr w:type="spellEnd"/>
                          <w:r w:rsidRPr="00EB5C1E">
                            <w:t xml:space="preserve"> про відсутність конфлікту.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6" o:spid="_x0000_s1030" type="#_x0000_t75" alt="CC-BY" style="position:absolute;top:1143;width:924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">
                    <v:imagedata r:id="rId12" o:title="CC-BY"/>
                    <v:path arrowok="t"/>
                  </v:shape>
                  <v:shape id="Рисунок 37" o:spid="_x0000_s1031" type="#_x0000_t75" alt="Open Access" style="position:absolute;left:52730;top:1143;width:898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">
                    <v:imagedata r:id="rId13" o:title="Open Access"/>
                    <v:path arrowok="t"/>
                  </v:shape>
                </v:group>
                <w10:wrap type="square" anchory="page"/>
              </v:group>
            </w:pict>
          </mc:Fallback>
        </mc:AlternateContent>
      </w:r>
      <w:r w:rsidR="00D7400E" w:rsidRPr="000A7E82">
        <w:rPr>
          <w:lang w:val="uk-UA"/>
        </w:rPr>
        <w:t>УДК 519.2</w:t>
      </w:r>
    </w:p>
    <w:p w14:paraId="1AFE821E" w14:textId="49550FE6" w:rsidR="00544CDA" w:rsidRPr="000A7E82" w:rsidRDefault="009B3F79" w:rsidP="00130C0D">
      <w:pPr>
        <w:pStyle w:val="10201"/>
        <w:rPr>
          <w:lang w:val="uk-UA"/>
        </w:rPr>
      </w:pPr>
      <w:r w:rsidRPr="000A7E82">
        <w:rPr>
          <w:rStyle w:val="10202"/>
          <w:caps w:val="0"/>
          <w:lang w:val="uk-UA"/>
        </w:rPr>
        <w:t xml:space="preserve">О. М. </w:t>
      </w:r>
      <w:r w:rsidR="00F91C08" w:rsidRPr="00AC06E6">
        <w:rPr>
          <w:rStyle w:val="10202"/>
          <w:lang w:val="uk-UA"/>
        </w:rPr>
        <w:t>Нікуліна</w:t>
      </w:r>
      <w:r w:rsidR="00544CDA" w:rsidRPr="000A7E82">
        <w:rPr>
          <w:lang w:val="uk-UA"/>
        </w:rPr>
        <w:t xml:space="preserve">, </w:t>
      </w:r>
      <w:r w:rsidR="00BE2B00" w:rsidRPr="000A7E82">
        <w:rPr>
          <w:lang w:val="uk-UA"/>
        </w:rPr>
        <w:t xml:space="preserve">д-р техн. наук, </w:t>
      </w:r>
      <w:r w:rsidR="004A170D" w:rsidRPr="000A7E82">
        <w:rPr>
          <w:lang w:val="uk-UA"/>
        </w:rPr>
        <w:t>професор</w:t>
      </w:r>
      <w:r w:rsidR="00BE2B00" w:rsidRPr="000A7E82">
        <w:rPr>
          <w:lang w:val="uk-UA"/>
        </w:rPr>
        <w:t xml:space="preserve">, завідувачка кафедри інформаційних систем та технологій Національного технічного університету «Харківський політехнічний інститут», Харків, Україна; ORCID: https://orcid.org/0000-0003-2938-4215;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elniknik02@gmail.com</w:t>
      </w:r>
    </w:p>
    <w:p w14:paraId="30D26C1D" w14:textId="2EE2AEB5" w:rsidR="00544CDA" w:rsidRPr="000A7E82" w:rsidRDefault="009B3F79" w:rsidP="00130C0D">
      <w:pPr>
        <w:pStyle w:val="10201"/>
        <w:rPr>
          <w:lang w:val="uk-UA"/>
        </w:rPr>
      </w:pPr>
      <w:r w:rsidRPr="000A7E82">
        <w:rPr>
          <w:rStyle w:val="10202"/>
          <w:caps w:val="0"/>
          <w:lang w:val="uk-UA"/>
        </w:rPr>
        <w:t>В. П. </w:t>
      </w:r>
      <w:r w:rsidR="00F91C08" w:rsidRPr="00AC06E6">
        <w:rPr>
          <w:rStyle w:val="10202"/>
          <w:lang w:val="uk-UA"/>
        </w:rPr>
        <w:t>Северин</w:t>
      </w:r>
      <w:r w:rsidR="000D44F2" w:rsidRPr="000A7E82">
        <w:rPr>
          <w:lang w:val="uk-UA"/>
        </w:rPr>
        <w:t xml:space="preserve">, </w:t>
      </w:r>
      <w:r w:rsidR="00BE2B00" w:rsidRPr="000A7E82">
        <w:rPr>
          <w:lang w:val="uk-UA"/>
        </w:rPr>
        <w:t xml:space="preserve">д-р техн. наук, професор, професор кафедри системного аналізу та інформаційно-аналітичних технологій Національного технічного університету «Харківський політехнічний інститут», Харків, Україна; ORCID: https://orcid.org/0000-0002-2969-6780;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valerii.severyn@khpi.edu.ua</w:t>
      </w:r>
    </w:p>
    <w:p w14:paraId="138A6101" w14:textId="0414D958" w:rsidR="008571CE" w:rsidRDefault="009B3F79" w:rsidP="00130C0D">
      <w:pPr>
        <w:pStyle w:val="10201"/>
        <w:rPr>
          <w:lang w:val="uk-UA"/>
        </w:rPr>
      </w:pPr>
      <w:r w:rsidRPr="003D5477">
        <w:rPr>
          <w:rStyle w:val="10202"/>
          <w:caps w:val="0"/>
          <w:lang w:val="uk-UA"/>
        </w:rPr>
        <w:t>О</w:t>
      </w:r>
      <w:r>
        <w:rPr>
          <w:rStyle w:val="10202"/>
          <w:caps w:val="0"/>
          <w:lang w:val="uk-UA"/>
        </w:rPr>
        <w:t xml:space="preserve">. </w:t>
      </w:r>
      <w:r>
        <w:rPr>
          <w:rStyle w:val="10202"/>
          <w:rFonts w:eastAsia="Malgun Gothic"/>
          <w:caps w:val="0"/>
          <w:lang w:val="uk-UA" w:eastAsia="ko-KR"/>
        </w:rPr>
        <w:t xml:space="preserve">М. </w:t>
      </w:r>
      <w:r w:rsidR="00F91C08" w:rsidRPr="00AC06E6">
        <w:rPr>
          <w:rStyle w:val="10202"/>
          <w:lang w:val="uk-UA"/>
        </w:rPr>
        <w:t>Кондратов</w:t>
      </w:r>
      <w:r w:rsidR="000D44F2" w:rsidRPr="000A7E82">
        <w:rPr>
          <w:lang w:val="uk-UA"/>
        </w:rPr>
        <w:t xml:space="preserve">, </w:t>
      </w:r>
      <w:bookmarkStart w:id="0" w:name="_Toc337313031"/>
      <w:bookmarkStart w:id="1" w:name="_Toc423799457"/>
      <w:r w:rsidR="00BE2B00" w:rsidRPr="000A7E82">
        <w:rPr>
          <w:lang w:val="uk-UA"/>
        </w:rPr>
        <w:t>аспірант кафедри інформаційних систем та технологій Національного технічного університету «Харківський політехнічний інститут», Харків, Україна;</w:t>
      </w:r>
      <w:r w:rsidR="00643EC2" w:rsidRPr="00643EC2">
        <w:rPr>
          <w:lang w:val="uk-UA"/>
        </w:rPr>
        <w:t xml:space="preserve"> </w:t>
      </w:r>
      <w:r w:rsidR="00643EC2" w:rsidRPr="000A7E82">
        <w:rPr>
          <w:lang w:val="uk-UA"/>
        </w:rPr>
        <w:t>ORCID:</w:t>
      </w:r>
      <w:r w:rsidR="00BE2B00" w:rsidRPr="000A7E82">
        <w:rPr>
          <w:lang w:val="uk-UA"/>
        </w:rPr>
        <w:t xml:space="preserve"> </w:t>
      </w:r>
      <w:r w:rsidR="00CA4D37" w:rsidRPr="00CA4D37">
        <w:rPr>
          <w:lang w:val="uk-UA"/>
        </w:rPr>
        <w:t xml:space="preserve">https://orcid.org/0000-0001-6367-9944;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CA4D37" w:rsidRPr="00CA4D37">
        <w:rPr>
          <w:lang w:val="uk-UA"/>
        </w:rPr>
        <w:t>kondratovolexiy@gmail.com</w:t>
      </w:r>
    </w:p>
    <w:p w14:paraId="38BBB715" w14:textId="0C363323" w:rsidR="00643EC2" w:rsidRPr="000A7E82" w:rsidRDefault="009B3F79" w:rsidP="00402761">
      <w:pPr>
        <w:pStyle w:val="10201"/>
        <w:rPr>
          <w:lang w:val="uk-UA"/>
        </w:rPr>
      </w:pPr>
      <w:r>
        <w:rPr>
          <w:rStyle w:val="10202"/>
          <w:caps w:val="0"/>
          <w:lang w:val="uk-UA"/>
        </w:rPr>
        <w:t xml:space="preserve">Н. </w:t>
      </w:r>
      <w:r>
        <w:rPr>
          <w:rStyle w:val="10202"/>
          <w:rFonts w:eastAsia="Malgun Gothic"/>
          <w:caps w:val="0"/>
          <w:lang w:val="uk-UA" w:eastAsia="ko-KR"/>
        </w:rPr>
        <w:t xml:space="preserve">Ю. </w:t>
      </w:r>
      <w:r w:rsidR="00F91C08" w:rsidRPr="00AC06E6">
        <w:rPr>
          <w:rStyle w:val="10202"/>
          <w:lang w:val="uk-UA"/>
        </w:rPr>
        <w:t>Рекова</w:t>
      </w:r>
      <w:r w:rsidR="00643EC2" w:rsidRPr="000A7E82">
        <w:rPr>
          <w:lang w:val="uk-UA"/>
        </w:rPr>
        <w:t xml:space="preserve">, </w:t>
      </w:r>
      <w:r w:rsidR="00402761" w:rsidRPr="00402761">
        <w:rPr>
          <w:lang w:val="uk-UA"/>
        </w:rPr>
        <w:t>д</w:t>
      </w:r>
      <w:r w:rsidR="00231CB6">
        <w:rPr>
          <w:lang w:val="uk-UA"/>
        </w:rPr>
        <w:t>-</w:t>
      </w:r>
      <w:r w:rsidR="00402761" w:rsidRPr="00402761">
        <w:rPr>
          <w:lang w:val="uk-UA"/>
        </w:rPr>
        <w:t xml:space="preserve">р економічних наук, </w:t>
      </w:r>
      <w:r w:rsidR="00DB7B00" w:rsidRPr="00402761">
        <w:rPr>
          <w:lang w:val="uk-UA"/>
        </w:rPr>
        <w:t>професор</w:t>
      </w:r>
      <w:r w:rsidR="00DB7B00">
        <w:rPr>
          <w:lang w:val="uk-UA"/>
        </w:rPr>
        <w:t>,</w:t>
      </w:r>
      <w:r w:rsidR="00DB7B00" w:rsidRPr="00402761">
        <w:rPr>
          <w:lang w:val="uk-UA"/>
        </w:rPr>
        <w:t xml:space="preserve"> </w:t>
      </w:r>
      <w:r w:rsidR="00402761" w:rsidRPr="00402761">
        <w:rPr>
          <w:lang w:val="uk-UA"/>
        </w:rPr>
        <w:t xml:space="preserve">професор кафедри цифрових технологій та проєктно-аналітичних рішень ТОВ </w:t>
      </w:r>
      <w:r w:rsidR="00E03B2F">
        <w:rPr>
          <w:lang w:val="uk-UA"/>
        </w:rPr>
        <w:t>«Технічний університет</w:t>
      </w:r>
      <w:r w:rsidR="00402761" w:rsidRPr="00402761">
        <w:rPr>
          <w:lang w:val="uk-UA"/>
        </w:rPr>
        <w:t xml:space="preserve"> «М</w:t>
      </w:r>
      <w:bookmarkStart w:id="2" w:name="_GoBack"/>
      <w:bookmarkEnd w:id="2"/>
      <w:r w:rsidR="00402761" w:rsidRPr="00402761">
        <w:rPr>
          <w:lang w:val="uk-UA"/>
        </w:rPr>
        <w:t>ЕТІНВЕСТ ПОЛІТЕХНІКА</w:t>
      </w:r>
      <w:r w:rsidR="0027754D" w:rsidRPr="00402761">
        <w:rPr>
          <w:lang w:val="uk-UA"/>
        </w:rPr>
        <w:t>»</w:t>
      </w:r>
      <w:r w:rsidR="00402761" w:rsidRPr="00402761">
        <w:rPr>
          <w:lang w:val="uk-UA"/>
        </w:rPr>
        <w:t>,</w:t>
      </w:r>
      <w:r w:rsidR="00402761">
        <w:rPr>
          <w:lang w:val="uk-UA"/>
        </w:rPr>
        <w:t xml:space="preserve"> </w:t>
      </w:r>
      <w:r w:rsidR="00E03B2F">
        <w:rPr>
          <w:lang w:val="uk-UA"/>
        </w:rPr>
        <w:t>Запоріжжя</w:t>
      </w:r>
      <w:r w:rsidR="008D0FEA" w:rsidRPr="000A7E82">
        <w:rPr>
          <w:lang w:val="uk-UA"/>
        </w:rPr>
        <w:t>, Україна;</w:t>
      </w:r>
      <w:r w:rsidR="008D0FEA" w:rsidRPr="00643EC2">
        <w:rPr>
          <w:lang w:val="uk-UA"/>
        </w:rPr>
        <w:t xml:space="preserve"> </w:t>
      </w:r>
      <w:r w:rsidR="0072201F" w:rsidRPr="006C2460">
        <w:rPr>
          <w:rStyle w:val="English"/>
        </w:rPr>
        <w:t>ORCID</w:t>
      </w:r>
      <w:r w:rsidR="0072201F" w:rsidRPr="006C2460">
        <w:rPr>
          <w:rStyle w:val="English"/>
          <w:lang w:val="uk-UA"/>
        </w:rPr>
        <w:t xml:space="preserve">: </w:t>
      </w:r>
      <w:r w:rsidR="0072201F" w:rsidRPr="006C2460">
        <w:rPr>
          <w:rStyle w:val="English"/>
        </w:rPr>
        <w:t>https</w:t>
      </w:r>
      <w:r w:rsidR="0072201F" w:rsidRPr="006C2460">
        <w:rPr>
          <w:rStyle w:val="English"/>
          <w:lang w:val="uk-UA"/>
        </w:rPr>
        <w:t>://</w:t>
      </w:r>
      <w:proofErr w:type="spellStart"/>
      <w:r w:rsidR="0072201F" w:rsidRPr="006C2460">
        <w:rPr>
          <w:rStyle w:val="English"/>
        </w:rPr>
        <w:t>orcid</w:t>
      </w:r>
      <w:proofErr w:type="spellEnd"/>
      <w:r w:rsidR="0072201F" w:rsidRPr="006C2460">
        <w:rPr>
          <w:rStyle w:val="English"/>
          <w:lang w:val="uk-UA"/>
        </w:rPr>
        <w:t>.</w:t>
      </w:r>
      <w:r w:rsidR="0072201F" w:rsidRPr="006C2460">
        <w:rPr>
          <w:rStyle w:val="English"/>
        </w:rPr>
        <w:t>org</w:t>
      </w:r>
      <w:r w:rsidR="0072201F" w:rsidRPr="006C2460">
        <w:rPr>
          <w:rStyle w:val="English"/>
          <w:lang w:val="uk-UA"/>
        </w:rPr>
        <w:t>/</w:t>
      </w:r>
      <w:r w:rsidR="00402761" w:rsidRPr="00402761">
        <w:rPr>
          <w:lang w:val="uk-UA"/>
        </w:rPr>
        <w:t>0000-0003-0956-6564</w:t>
      </w:r>
      <w:r w:rsidR="00402761">
        <w:rPr>
          <w:lang w:val="uk-UA"/>
        </w:rPr>
        <w:t xml:space="preserve">,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w:t>
      </w:r>
      <w:r w:rsidR="00402761" w:rsidRPr="00402761">
        <w:rPr>
          <w:lang w:val="uk-UA"/>
        </w:rPr>
        <w:t xml:space="preserve"> natarekova@gmail.com</w:t>
      </w:r>
    </w:p>
    <w:p w14:paraId="03BFA22A" w14:textId="77777777" w:rsidR="00643EC2" w:rsidRPr="000A7E82" w:rsidRDefault="00643EC2" w:rsidP="00130C0D">
      <w:pPr>
        <w:pStyle w:val="10201"/>
        <w:rPr>
          <w:lang w:val="uk-UA"/>
        </w:rPr>
      </w:pPr>
    </w:p>
    <w:p w14:paraId="3EB811A2" w14:textId="01BE1CA7" w:rsidR="00A10757" w:rsidRPr="006E64CC" w:rsidRDefault="00B10F01" w:rsidP="006E64CC">
      <w:pPr>
        <w:pStyle w:val="10301"/>
      </w:pPr>
      <w:bookmarkStart w:id="3" w:name="_Toc105102806"/>
      <w:bookmarkEnd w:id="0"/>
      <w:bookmarkEnd w:id="1"/>
      <w:r w:rsidRPr="00B10F01">
        <w:t>Аналіз інформаційних технологій</w:t>
      </w:r>
      <w:r w:rsidR="00010590" w:rsidRPr="00B10F01">
        <w:t xml:space="preserve"> </w:t>
      </w:r>
      <w:bookmarkEnd w:id="3"/>
      <w:r w:rsidRPr="00B10F01">
        <w:t>для дистанційної ідентифікації динамічних об'єктів</w:t>
      </w:r>
    </w:p>
    <w:p w14:paraId="368940C4" w14:textId="5C4092BE" w:rsidR="00BE2B00" w:rsidRPr="000A7E82" w:rsidRDefault="00A948A5" w:rsidP="004A170D">
      <w:pPr>
        <w:pStyle w:val="104"/>
        <w:rPr>
          <w:lang w:val="uk-UA" w:eastAsia="ja-JP"/>
        </w:rPr>
      </w:pPr>
      <w:r>
        <w:rPr>
          <w:lang w:val="uk-UA"/>
        </w:rPr>
        <w:t>Р</w:t>
      </w:r>
      <w:r w:rsidR="005A7F44" w:rsidRPr="005A7F44">
        <w:rPr>
          <w:lang w:val="uk-UA"/>
        </w:rPr>
        <w:t>озглянуто проблему ідентифікації динамічних об</w:t>
      </w:r>
      <w:r w:rsidR="00FE46C9">
        <w:rPr>
          <w:lang w:val="uk-UA"/>
        </w:rPr>
        <w:t>’</w:t>
      </w:r>
      <w:r w:rsidR="005A7F44" w:rsidRPr="005A7F44">
        <w:rPr>
          <w:lang w:val="uk-UA"/>
        </w:rPr>
        <w:t>єктів з використанням інформаційних технологій дистанційної ідентифікації. Зазначено, що ідентифікація рухомих об</w:t>
      </w:r>
      <w:r w:rsidR="00FE46C9">
        <w:rPr>
          <w:lang w:val="uk-UA"/>
        </w:rPr>
        <w:t>’</w:t>
      </w:r>
      <w:r w:rsidR="005A7F44" w:rsidRPr="005A7F44">
        <w:rPr>
          <w:lang w:val="uk-UA"/>
        </w:rPr>
        <w:t xml:space="preserve">єктів має важливе значення в різних сферах, включаючи автономні транспортні засоби, медичну діагностику та робототехніку. </w:t>
      </w:r>
      <w:r w:rsidR="004C4D81">
        <w:rPr>
          <w:lang w:val="uk-UA"/>
        </w:rPr>
        <w:t>М</w:t>
      </w:r>
      <w:r w:rsidR="00953FAD" w:rsidRPr="003C6F11">
        <w:rPr>
          <w:lang w:val="uk-UA"/>
        </w:rPr>
        <w:t xml:space="preserve">ета статті </w:t>
      </w:r>
      <w:r w:rsidR="004C4D81" w:rsidRPr="003638F6">
        <w:rPr>
          <w:lang w:val="uk-UA"/>
        </w:rPr>
        <w:t xml:space="preserve">полягає в </w:t>
      </w:r>
      <w:r w:rsidR="004C4D81">
        <w:rPr>
          <w:lang w:val="uk-UA"/>
        </w:rPr>
        <w:t>аналізі</w:t>
      </w:r>
      <w:r w:rsidR="004C4D81" w:rsidRPr="003638F6">
        <w:rPr>
          <w:lang w:val="uk-UA"/>
        </w:rPr>
        <w:t xml:space="preserve"> </w:t>
      </w:r>
      <w:r w:rsidR="00953FAD" w:rsidRPr="003C6F11">
        <w:rPr>
          <w:lang w:val="uk-UA"/>
        </w:rPr>
        <w:t xml:space="preserve">різних </w:t>
      </w:r>
      <w:r w:rsidR="00F87A17">
        <w:rPr>
          <w:lang w:val="uk-UA"/>
        </w:rPr>
        <w:t>інформаційних технологій</w:t>
      </w:r>
      <w:r w:rsidR="004C4D81" w:rsidRPr="004C4D81">
        <w:rPr>
          <w:lang w:val="uk-UA"/>
        </w:rPr>
        <w:t xml:space="preserve"> </w:t>
      </w:r>
      <w:r w:rsidR="004C4D81" w:rsidRPr="00257B4F">
        <w:rPr>
          <w:lang w:val="uk-UA"/>
        </w:rPr>
        <w:t>виявлення об</w:t>
      </w:r>
      <w:r w:rsidR="00FE46C9">
        <w:rPr>
          <w:lang w:val="uk-UA"/>
        </w:rPr>
        <w:t>’</w:t>
      </w:r>
      <w:r w:rsidR="004C4D81" w:rsidRPr="00257B4F">
        <w:rPr>
          <w:lang w:val="uk-UA"/>
        </w:rPr>
        <w:t>єкт</w:t>
      </w:r>
      <w:r w:rsidR="004C4D81">
        <w:rPr>
          <w:lang w:val="uk-UA"/>
        </w:rPr>
        <w:t>ів</w:t>
      </w:r>
      <w:r w:rsidR="00953FAD" w:rsidRPr="003C6F11">
        <w:rPr>
          <w:lang w:val="uk-UA"/>
        </w:rPr>
        <w:t xml:space="preserve">, які можуть бути використані </w:t>
      </w:r>
      <w:r w:rsidR="004C4D81">
        <w:rPr>
          <w:lang w:val="uk-UA"/>
        </w:rPr>
        <w:t>в</w:t>
      </w:r>
      <w:r w:rsidR="00953FAD" w:rsidRPr="003C6F11">
        <w:rPr>
          <w:lang w:val="uk-UA"/>
        </w:rPr>
        <w:t xml:space="preserve"> майбутніх дослідженнях </w:t>
      </w:r>
      <w:r w:rsidR="00DA6E74">
        <w:rPr>
          <w:lang w:val="uk-UA"/>
        </w:rPr>
        <w:t xml:space="preserve">з </w:t>
      </w:r>
      <w:r w:rsidR="00DA6E74" w:rsidRPr="005A7F44">
        <w:rPr>
          <w:lang w:val="uk-UA"/>
        </w:rPr>
        <w:t>дистанційної ідентифікації</w:t>
      </w:r>
      <w:r w:rsidR="00953FAD" w:rsidRPr="003C6F11">
        <w:rPr>
          <w:lang w:val="uk-UA"/>
        </w:rPr>
        <w:t xml:space="preserve">. </w:t>
      </w:r>
      <w:r w:rsidR="00F87A17">
        <w:rPr>
          <w:lang w:val="uk-UA"/>
        </w:rPr>
        <w:t>Проведено</w:t>
      </w:r>
      <w:r w:rsidR="00953FAD" w:rsidRPr="003C6F11">
        <w:rPr>
          <w:lang w:val="uk-UA"/>
        </w:rPr>
        <w:t xml:space="preserve"> аналіз методів визначення швидкості як динамічного параметру, аналіз двокрокових та однокрокових методів віддаленої ідентифікації об</w:t>
      </w:r>
      <w:r w:rsidR="00FE46C9">
        <w:rPr>
          <w:lang w:val="uk-UA"/>
        </w:rPr>
        <w:t>’</w:t>
      </w:r>
      <w:r w:rsidR="00953FAD" w:rsidRPr="003C6F11">
        <w:rPr>
          <w:lang w:val="uk-UA"/>
        </w:rPr>
        <w:t>єктів, аналіз ранніх методів ідентифікації, а також аналіз методів покращення віддаленої ідентифікації об</w:t>
      </w:r>
      <w:r w:rsidR="00FE46C9">
        <w:rPr>
          <w:lang w:val="uk-UA"/>
        </w:rPr>
        <w:t>’</w:t>
      </w:r>
      <w:r w:rsidR="00953FAD" w:rsidRPr="003C6F11">
        <w:rPr>
          <w:lang w:val="uk-UA"/>
        </w:rPr>
        <w:t xml:space="preserve">єктів. </w:t>
      </w:r>
      <w:r w:rsidR="00953FAD">
        <w:rPr>
          <w:lang w:val="uk-UA"/>
        </w:rPr>
        <w:t>Р</w:t>
      </w:r>
      <w:r w:rsidR="00035389" w:rsidRPr="00035389">
        <w:rPr>
          <w:lang w:val="uk-UA"/>
        </w:rPr>
        <w:t xml:space="preserve">озглянуто кілька </w:t>
      </w:r>
      <w:r w:rsidR="00F87A17">
        <w:rPr>
          <w:lang w:val="uk-UA"/>
        </w:rPr>
        <w:t>засобів</w:t>
      </w:r>
      <w:r w:rsidR="00035389" w:rsidRPr="00035389">
        <w:rPr>
          <w:lang w:val="uk-UA"/>
        </w:rPr>
        <w:t xml:space="preserve"> визначення руху об</w:t>
      </w:r>
      <w:r w:rsidR="00FE46C9">
        <w:rPr>
          <w:lang w:val="uk-UA"/>
        </w:rPr>
        <w:t>’</w:t>
      </w:r>
      <w:r w:rsidR="00035389" w:rsidRPr="00035389">
        <w:rPr>
          <w:lang w:val="uk-UA"/>
        </w:rPr>
        <w:t>єктів, зокрема, пропорційно-інтегрально-диференціальний регулятор, метод блоку вирівнювання, фазова кореляція, алгоритми піксельної реку</w:t>
      </w:r>
      <w:r w:rsidR="00953FAD">
        <w:rPr>
          <w:lang w:val="uk-UA"/>
        </w:rPr>
        <w:t>рсії та методи оптичного потоку</w:t>
      </w:r>
      <w:r w:rsidR="00035389" w:rsidRPr="00035389">
        <w:rPr>
          <w:lang w:val="uk-UA"/>
        </w:rPr>
        <w:t xml:space="preserve"> Лукаса</w:t>
      </w:r>
      <w:r w:rsidR="009522E8">
        <w:rPr>
          <w:lang w:val="uk-UA"/>
        </w:rPr>
        <w:t xml:space="preserve"> – </w:t>
      </w:r>
      <w:r w:rsidR="00035389" w:rsidRPr="00035389">
        <w:rPr>
          <w:lang w:val="uk-UA"/>
        </w:rPr>
        <w:t>Канаді, Хорна</w:t>
      </w:r>
      <w:r w:rsidR="009522E8">
        <w:rPr>
          <w:lang w:val="uk-UA"/>
        </w:rPr>
        <w:t xml:space="preserve"> – </w:t>
      </w:r>
      <w:r w:rsidR="00035389" w:rsidRPr="00035389">
        <w:rPr>
          <w:lang w:val="uk-UA"/>
        </w:rPr>
        <w:t>Шунка, Фарнбека</w:t>
      </w:r>
      <w:r w:rsidR="00DA6E74">
        <w:rPr>
          <w:lang w:val="uk-UA"/>
        </w:rPr>
        <w:t>,</w:t>
      </w:r>
      <w:r w:rsidR="00035389" w:rsidRPr="00035389">
        <w:rPr>
          <w:lang w:val="uk-UA"/>
        </w:rPr>
        <w:t xml:space="preserve"> густого оптичного потоку. Ці </w:t>
      </w:r>
      <w:r w:rsidR="00F87A17">
        <w:rPr>
          <w:lang w:val="uk-UA"/>
        </w:rPr>
        <w:t>засоби</w:t>
      </w:r>
      <w:r w:rsidR="00F87A17" w:rsidRPr="00035389">
        <w:rPr>
          <w:lang w:val="uk-UA"/>
        </w:rPr>
        <w:t xml:space="preserve"> </w:t>
      </w:r>
      <w:r w:rsidR="00F87A17">
        <w:rPr>
          <w:lang w:val="uk-UA"/>
        </w:rPr>
        <w:t>можуть бути використані</w:t>
      </w:r>
      <w:r w:rsidR="00035389" w:rsidRPr="00035389">
        <w:rPr>
          <w:lang w:val="uk-UA"/>
        </w:rPr>
        <w:t xml:space="preserve"> для ефективного визначення руху об</w:t>
      </w:r>
      <w:r w:rsidR="00FE46C9">
        <w:rPr>
          <w:lang w:val="uk-UA"/>
        </w:rPr>
        <w:t>’</w:t>
      </w:r>
      <w:r w:rsidR="00035389" w:rsidRPr="00035389">
        <w:rPr>
          <w:lang w:val="uk-UA"/>
        </w:rPr>
        <w:t>єктів та ідентифікації їхньої швидкості незалежно від розміру та положення об</w:t>
      </w:r>
      <w:r w:rsidR="00FE46C9">
        <w:rPr>
          <w:lang w:val="uk-UA"/>
        </w:rPr>
        <w:t>’</w:t>
      </w:r>
      <w:r w:rsidR="00035389" w:rsidRPr="00035389">
        <w:rPr>
          <w:lang w:val="uk-UA"/>
        </w:rPr>
        <w:t>єктів</w:t>
      </w:r>
      <w:r w:rsidR="003C6F11" w:rsidRPr="003C6F11">
        <w:rPr>
          <w:lang w:val="uk-UA"/>
        </w:rPr>
        <w:t>.</w:t>
      </w:r>
      <w:r w:rsidR="005E47E0">
        <w:rPr>
          <w:lang w:val="uk-UA"/>
        </w:rPr>
        <w:t xml:space="preserve"> </w:t>
      </w:r>
      <w:r w:rsidR="0071553F">
        <w:rPr>
          <w:lang w:val="uk-UA"/>
        </w:rPr>
        <w:t>Розглянуті двокрокві та однокр</w:t>
      </w:r>
      <w:r w:rsidR="00F87A17">
        <w:rPr>
          <w:lang w:val="uk-UA"/>
        </w:rPr>
        <w:t>окові методи виявлення об</w:t>
      </w:r>
      <w:r w:rsidR="00FE46C9">
        <w:rPr>
          <w:lang w:val="uk-UA"/>
        </w:rPr>
        <w:t>’</w:t>
      </w:r>
      <w:r w:rsidR="00F87A17">
        <w:rPr>
          <w:lang w:val="uk-UA"/>
        </w:rPr>
        <w:t>єктів:</w:t>
      </w:r>
      <w:r w:rsidR="0071553F">
        <w:rPr>
          <w:lang w:val="uk-UA"/>
        </w:rPr>
        <w:t xml:space="preserve"> </w:t>
      </w:r>
      <w:r w:rsidR="00014621" w:rsidRPr="00014621">
        <w:rPr>
          <w:lang w:val="uk-UA"/>
        </w:rPr>
        <w:t>метод регіонів зі згортковими нейронними мережами</w:t>
      </w:r>
      <w:r w:rsidR="00014621">
        <w:rPr>
          <w:lang w:val="uk-UA"/>
        </w:rPr>
        <w:t xml:space="preserve">, його покращення, </w:t>
      </w:r>
      <w:r w:rsidR="00014621" w:rsidRPr="00032AE0">
        <w:rPr>
          <w:lang w:val="uk-UA"/>
        </w:rPr>
        <w:t>мережі пулінгу просторової піраміди</w:t>
      </w:r>
      <w:r w:rsidR="00014621">
        <w:rPr>
          <w:lang w:val="uk-UA"/>
        </w:rPr>
        <w:t>,</w:t>
      </w:r>
      <w:r w:rsidR="00014621" w:rsidRPr="00014621">
        <w:rPr>
          <w:lang w:val="uk-UA"/>
        </w:rPr>
        <w:t xml:space="preserve"> </w:t>
      </w:r>
      <w:r w:rsidR="00F87A17">
        <w:rPr>
          <w:lang w:val="uk-UA"/>
        </w:rPr>
        <w:t xml:space="preserve">метод </w:t>
      </w:r>
      <w:r w:rsidR="00126715" w:rsidRPr="00126715">
        <w:rPr>
          <w:lang w:val="uk-UA"/>
        </w:rPr>
        <w:t>"Ти дивишся лише один раз", одно</w:t>
      </w:r>
      <w:r w:rsidR="00126715">
        <w:rPr>
          <w:lang w:val="uk-UA"/>
        </w:rPr>
        <w:t>кроковий</w:t>
      </w:r>
      <w:r w:rsidR="00126715" w:rsidRPr="00126715">
        <w:rPr>
          <w:lang w:val="uk-UA"/>
        </w:rPr>
        <w:t xml:space="preserve"> багаторамковий метод, мережі сітківки</w:t>
      </w:r>
      <w:r w:rsidR="00126715">
        <w:rPr>
          <w:lang w:val="uk-UA"/>
        </w:rPr>
        <w:t>,</w:t>
      </w:r>
      <w:r w:rsidR="00126715" w:rsidRPr="00126715">
        <w:rPr>
          <w:lang w:val="uk-UA"/>
        </w:rPr>
        <w:t xml:space="preserve"> кутова мережа, центральна мережа та трансформер виявлення, які використовують різні підходи для покращення продуктивності та точності виявлення об</w:t>
      </w:r>
      <w:r w:rsidR="00FE46C9">
        <w:rPr>
          <w:lang w:val="uk-UA"/>
        </w:rPr>
        <w:t>’</w:t>
      </w:r>
      <w:r w:rsidR="00126715" w:rsidRPr="00126715">
        <w:rPr>
          <w:lang w:val="uk-UA"/>
        </w:rPr>
        <w:t>єктів.</w:t>
      </w:r>
      <w:r w:rsidR="00010590">
        <w:rPr>
          <w:lang w:val="uk-UA"/>
        </w:rPr>
        <w:t xml:space="preserve"> </w:t>
      </w:r>
      <w:r w:rsidR="005E47E0" w:rsidRPr="005A7F44">
        <w:rPr>
          <w:lang w:val="uk-UA"/>
        </w:rPr>
        <w:t>Підкреслено необхідність використання методів згорткових нейронних мереж та мереж пулінгу просторової піраміди для ефективної ідентифікації об</w:t>
      </w:r>
      <w:r w:rsidR="00FE46C9">
        <w:rPr>
          <w:lang w:val="uk-UA"/>
        </w:rPr>
        <w:t>’</w:t>
      </w:r>
      <w:r w:rsidR="005E47E0" w:rsidRPr="005A7F44">
        <w:rPr>
          <w:lang w:val="uk-UA"/>
        </w:rPr>
        <w:t>єктів незалежно від їхнього розміру та положення. Пропонуються нові підходи, які дозволяють створювати представлення фіксованої довжини для обробки</w:t>
      </w:r>
      <w:r w:rsidR="00953FAD">
        <w:rPr>
          <w:lang w:val="uk-UA"/>
        </w:rPr>
        <w:t xml:space="preserve"> зображень та регіонів інтересу, а</w:t>
      </w:r>
      <w:r w:rsidR="005E47E0" w:rsidRPr="005A7F44">
        <w:rPr>
          <w:lang w:val="uk-UA"/>
        </w:rPr>
        <w:t xml:space="preserve"> </w:t>
      </w:r>
      <w:r w:rsidR="00953FAD">
        <w:rPr>
          <w:lang w:val="uk-UA"/>
        </w:rPr>
        <w:t>т</w:t>
      </w:r>
      <w:r w:rsidR="00010590">
        <w:rPr>
          <w:lang w:val="uk-UA"/>
        </w:rPr>
        <w:t>акож методи Віоли</w:t>
      </w:r>
      <w:r w:rsidR="009522E8">
        <w:rPr>
          <w:lang w:val="uk-UA"/>
        </w:rPr>
        <w:t xml:space="preserve"> – </w:t>
      </w:r>
      <w:r w:rsidR="00010590" w:rsidRPr="004E3264">
        <w:rPr>
          <w:lang w:val="uk-UA"/>
        </w:rPr>
        <w:t>Джонса</w:t>
      </w:r>
      <w:r w:rsidR="00010590">
        <w:rPr>
          <w:lang w:val="uk-UA"/>
        </w:rPr>
        <w:t>,</w:t>
      </w:r>
      <w:r w:rsidR="00BC4F8A">
        <w:rPr>
          <w:lang w:val="uk-UA"/>
        </w:rPr>
        <w:t xml:space="preserve"> </w:t>
      </w:r>
      <w:r w:rsidR="00BC4F8A" w:rsidRPr="004E3264">
        <w:rPr>
          <w:lang w:val="uk-UA"/>
        </w:rPr>
        <w:t>гістограми орієнтованих градієнтів</w:t>
      </w:r>
      <w:r w:rsidR="00BC4F8A">
        <w:rPr>
          <w:lang w:val="uk-UA"/>
        </w:rPr>
        <w:t>,</w:t>
      </w:r>
      <w:r w:rsidR="00FC72C6">
        <w:rPr>
          <w:lang w:val="uk-UA"/>
        </w:rPr>
        <w:t xml:space="preserve"> </w:t>
      </w:r>
      <w:r w:rsidR="00FC72C6" w:rsidRPr="00FC72C6">
        <w:rPr>
          <w:lang w:val="uk-UA"/>
        </w:rPr>
        <w:t>моделі деформованих частин</w:t>
      </w:r>
      <w:r w:rsidR="00FC72C6">
        <w:rPr>
          <w:lang w:val="uk-UA"/>
        </w:rPr>
        <w:t>.</w:t>
      </w:r>
      <w:r w:rsidR="00BC4F8A">
        <w:rPr>
          <w:lang w:val="uk-UA"/>
        </w:rPr>
        <w:t xml:space="preserve"> </w:t>
      </w:r>
      <w:r w:rsidR="005E47E0" w:rsidRPr="005A7F44">
        <w:rPr>
          <w:lang w:val="uk-UA"/>
        </w:rPr>
        <w:t xml:space="preserve">Дослідження в області </w:t>
      </w:r>
      <w:r w:rsidR="0036336C" w:rsidRPr="00257B4F">
        <w:rPr>
          <w:lang w:val="uk-UA"/>
        </w:rPr>
        <w:t>виявлення об</w:t>
      </w:r>
      <w:r w:rsidR="00FE46C9">
        <w:rPr>
          <w:lang w:val="uk-UA"/>
        </w:rPr>
        <w:t>’</w:t>
      </w:r>
      <w:r w:rsidR="0036336C" w:rsidRPr="00257B4F">
        <w:rPr>
          <w:lang w:val="uk-UA"/>
        </w:rPr>
        <w:t>єкт</w:t>
      </w:r>
      <w:r w:rsidR="0036336C">
        <w:rPr>
          <w:lang w:val="uk-UA"/>
        </w:rPr>
        <w:t>ів</w:t>
      </w:r>
      <w:r w:rsidR="0036336C" w:rsidRPr="005A7F44">
        <w:rPr>
          <w:lang w:val="uk-UA"/>
        </w:rPr>
        <w:t xml:space="preserve"> </w:t>
      </w:r>
      <w:r w:rsidR="005E47E0" w:rsidRPr="005A7F44">
        <w:rPr>
          <w:lang w:val="uk-UA"/>
        </w:rPr>
        <w:t>сприя</w:t>
      </w:r>
      <w:r w:rsidR="0036336C">
        <w:rPr>
          <w:lang w:val="uk-UA"/>
        </w:rPr>
        <w:t>ють</w:t>
      </w:r>
      <w:r w:rsidR="005E47E0" w:rsidRPr="005A7F44">
        <w:rPr>
          <w:lang w:val="uk-UA"/>
        </w:rPr>
        <w:t xml:space="preserve"> розвитку інформаційних технологій та покращенню ефективності систем ідентифікації динамічних об</w:t>
      </w:r>
      <w:r w:rsidR="00FE46C9">
        <w:rPr>
          <w:lang w:val="uk-UA"/>
        </w:rPr>
        <w:t>’</w:t>
      </w:r>
      <w:r w:rsidR="005E47E0" w:rsidRPr="005A7F44">
        <w:rPr>
          <w:lang w:val="uk-UA"/>
        </w:rPr>
        <w:t>єктів.</w:t>
      </w:r>
      <w:r w:rsidR="005E47E0">
        <w:rPr>
          <w:lang w:val="uk-UA"/>
        </w:rPr>
        <w:t xml:space="preserve"> </w:t>
      </w:r>
      <w:r w:rsidR="003C6F11" w:rsidRPr="003C6F11">
        <w:rPr>
          <w:lang w:val="uk-UA"/>
        </w:rPr>
        <w:t>Шляхо</w:t>
      </w:r>
      <w:r w:rsidR="00F87A17">
        <w:rPr>
          <w:lang w:val="uk-UA"/>
        </w:rPr>
        <w:t xml:space="preserve">м огляду та аналізу </w:t>
      </w:r>
      <w:r w:rsidR="0036336C">
        <w:rPr>
          <w:lang w:val="uk-UA"/>
        </w:rPr>
        <w:t>різних</w:t>
      </w:r>
      <w:r w:rsidR="00F87A17">
        <w:rPr>
          <w:lang w:val="uk-UA"/>
        </w:rPr>
        <w:t xml:space="preserve"> методів</w:t>
      </w:r>
      <w:r w:rsidR="003C6F11" w:rsidRPr="003C6F11">
        <w:rPr>
          <w:lang w:val="uk-UA"/>
        </w:rPr>
        <w:t xml:space="preserve"> нада</w:t>
      </w:r>
      <w:r w:rsidR="00F87A17">
        <w:rPr>
          <w:lang w:val="uk-UA"/>
        </w:rPr>
        <w:t>ні</w:t>
      </w:r>
      <w:r w:rsidR="003C6F11" w:rsidRPr="003C6F11">
        <w:rPr>
          <w:lang w:val="uk-UA"/>
        </w:rPr>
        <w:t xml:space="preserve"> рекомендації для дослідників </w:t>
      </w:r>
      <w:r w:rsidR="00F87A17">
        <w:rPr>
          <w:lang w:val="uk-UA"/>
        </w:rPr>
        <w:t>і</w:t>
      </w:r>
      <w:r w:rsidR="003C6F11" w:rsidRPr="003C6F11">
        <w:rPr>
          <w:lang w:val="uk-UA"/>
        </w:rPr>
        <w:t xml:space="preserve"> практиків, що працюють у галузі дистанційної ідентифікації динамічних об</w:t>
      </w:r>
      <w:r w:rsidR="00FE46C9">
        <w:rPr>
          <w:lang w:val="uk-UA"/>
        </w:rPr>
        <w:t>’</w:t>
      </w:r>
      <w:r w:rsidR="003C6F11" w:rsidRPr="003C6F11">
        <w:rPr>
          <w:lang w:val="uk-UA"/>
        </w:rPr>
        <w:t>єктів.</w:t>
      </w:r>
    </w:p>
    <w:p w14:paraId="4A867752" w14:textId="7D197152" w:rsidR="00EB2EE1" w:rsidRPr="000A7E82" w:rsidRDefault="00EB2EE1" w:rsidP="00BA4998">
      <w:pPr>
        <w:pStyle w:val="105"/>
        <w:rPr>
          <w:lang w:val="uk-UA"/>
        </w:rPr>
        <w:sectPr w:rsidR="00EB2EE1" w:rsidRPr="000A7E82" w:rsidSect="0084547E">
          <w:headerReference w:type="even" r:id="rId14"/>
          <w:headerReference w:type="default" r:id="rId15"/>
          <w:footerReference w:type="even" r:id="rId16"/>
          <w:footerReference w:type="default" r:id="rId17"/>
          <w:pgSz w:w="11907" w:h="16840" w:code="9"/>
          <w:pgMar w:top="1304" w:right="964" w:bottom="1474" w:left="1247" w:header="907" w:footer="907" w:gutter="0"/>
          <w:cols w:space="284"/>
          <w:docGrid w:linePitch="272"/>
        </w:sectPr>
      </w:pPr>
      <w:r w:rsidRPr="000A7E82">
        <w:rPr>
          <w:rStyle w:val="Boldukr"/>
        </w:rPr>
        <w:t>Ключові слова:</w:t>
      </w:r>
      <w:r w:rsidRPr="000A7E82">
        <w:rPr>
          <w:lang w:val="uk-UA"/>
        </w:rPr>
        <w:t xml:space="preserve"> </w:t>
      </w:r>
      <w:r w:rsidR="000A4DDC" w:rsidRPr="000A4DDC">
        <w:rPr>
          <w:lang w:val="uk-UA"/>
        </w:rPr>
        <w:t>Дистанційна ідентифікація динамічних об</w:t>
      </w:r>
      <w:r w:rsidR="00FE46C9">
        <w:rPr>
          <w:lang w:val="uk-UA"/>
        </w:rPr>
        <w:t>’</w:t>
      </w:r>
      <w:r w:rsidR="000A4DDC" w:rsidRPr="000A4DDC">
        <w:rPr>
          <w:lang w:val="uk-UA"/>
        </w:rPr>
        <w:t>єктів</w:t>
      </w:r>
      <w:r w:rsidR="00BA4998" w:rsidRPr="000A7E82">
        <w:rPr>
          <w:lang w:val="uk-UA"/>
        </w:rPr>
        <w:t>,</w:t>
      </w:r>
      <w:r w:rsidR="000A4DDC">
        <w:rPr>
          <w:lang w:val="uk-UA"/>
        </w:rPr>
        <w:t xml:space="preserve"> </w:t>
      </w:r>
      <w:r w:rsidR="000A4DDC" w:rsidRPr="000A4DDC">
        <w:rPr>
          <w:lang w:val="uk-UA"/>
        </w:rPr>
        <w:t>виявлення об</w:t>
      </w:r>
      <w:r w:rsidR="00FE46C9">
        <w:rPr>
          <w:lang w:val="uk-UA"/>
        </w:rPr>
        <w:t>’</w:t>
      </w:r>
      <w:r w:rsidR="000A4DDC" w:rsidRPr="000A4DDC">
        <w:rPr>
          <w:lang w:val="uk-UA"/>
        </w:rPr>
        <w:t>єктів</w:t>
      </w:r>
      <w:r w:rsidR="0088201E" w:rsidRPr="0088201E">
        <w:rPr>
          <w:lang w:val="uk-UA"/>
        </w:rPr>
        <w:t xml:space="preserve">, </w:t>
      </w:r>
      <w:r w:rsidR="00B11A8E" w:rsidRPr="00B11A8E">
        <w:rPr>
          <w:lang w:val="uk-UA"/>
        </w:rPr>
        <w:t>оп</w:t>
      </w:r>
      <w:r w:rsidR="00B11A8E">
        <w:rPr>
          <w:lang w:val="uk-UA"/>
        </w:rPr>
        <w:t>тичний потік</w:t>
      </w:r>
      <w:r w:rsidR="00F87A17">
        <w:rPr>
          <w:lang w:val="uk-UA"/>
        </w:rPr>
        <w:t>, і</w:t>
      </w:r>
      <w:r w:rsidR="00B639E5">
        <w:rPr>
          <w:lang w:val="uk-UA"/>
        </w:rPr>
        <w:t>де</w:t>
      </w:r>
      <w:r w:rsidR="00F87A17">
        <w:rPr>
          <w:lang w:val="uk-UA"/>
        </w:rPr>
        <w:t>н</w:t>
      </w:r>
      <w:r w:rsidR="00B639E5">
        <w:rPr>
          <w:lang w:val="uk-UA"/>
        </w:rPr>
        <w:t>тифікація швидкості, глибоке навчання</w:t>
      </w:r>
      <w:r w:rsidR="00B11A8E">
        <w:rPr>
          <w:lang w:val="uk-UA"/>
        </w:rPr>
        <w:t xml:space="preserve">, </w:t>
      </w:r>
      <w:r w:rsidR="00B639E5">
        <w:rPr>
          <w:lang w:val="uk-UA"/>
        </w:rPr>
        <w:t xml:space="preserve">згорткові </w:t>
      </w:r>
      <w:r w:rsidR="0088201E" w:rsidRPr="0088201E">
        <w:rPr>
          <w:lang w:val="uk-UA"/>
        </w:rPr>
        <w:t>нейронні мережі</w:t>
      </w:r>
      <w:r w:rsidR="00BA4998" w:rsidRPr="000A7E82">
        <w:rPr>
          <w:lang w:val="uk-UA"/>
        </w:rPr>
        <w:t xml:space="preserve">. </w:t>
      </w:r>
    </w:p>
    <w:p w14:paraId="5593FC26" w14:textId="1B7C75EE" w:rsidR="000B11A0" w:rsidRPr="000A7E82" w:rsidRDefault="00EB2EE1" w:rsidP="00F7638B">
      <w:pPr>
        <w:pStyle w:val="107"/>
        <w:rPr>
          <w:lang w:val="uk-UA"/>
        </w:rPr>
      </w:pPr>
      <w:r w:rsidRPr="000A7E82">
        <w:rPr>
          <w:rStyle w:val="Boldukr"/>
        </w:rPr>
        <w:t>Вступ.</w:t>
      </w:r>
      <w:r w:rsidRPr="000A7E82">
        <w:rPr>
          <w:lang w:val="uk-UA"/>
        </w:rPr>
        <w:t xml:space="preserve"> </w:t>
      </w:r>
      <w:r w:rsidR="00C939C3">
        <w:rPr>
          <w:lang w:val="uk-UA"/>
        </w:rPr>
        <w:t>Дистанційна і</w:t>
      </w:r>
      <w:r w:rsidR="00257B4F" w:rsidRPr="00257B4F">
        <w:rPr>
          <w:lang w:val="uk-UA"/>
        </w:rPr>
        <w:t xml:space="preserve">дентифікація </w:t>
      </w:r>
      <w:r w:rsidR="0032348E">
        <w:rPr>
          <w:lang w:val="uk-UA"/>
        </w:rPr>
        <w:t xml:space="preserve">параметрів </w:t>
      </w:r>
      <w:r w:rsidR="00257B4F" w:rsidRPr="00257B4F">
        <w:rPr>
          <w:lang w:val="uk-UA"/>
        </w:rPr>
        <w:t>динамічних об</w:t>
      </w:r>
      <w:r w:rsidR="00FE46C9">
        <w:rPr>
          <w:lang w:val="uk-UA"/>
        </w:rPr>
        <w:t>’</w:t>
      </w:r>
      <w:r w:rsidR="00257B4F" w:rsidRPr="00257B4F">
        <w:rPr>
          <w:lang w:val="uk-UA"/>
        </w:rPr>
        <w:t>єкт</w:t>
      </w:r>
      <w:r w:rsidR="00E60987">
        <w:rPr>
          <w:lang w:val="uk-UA"/>
        </w:rPr>
        <w:t>ів</w:t>
      </w:r>
      <w:r w:rsidR="00155C59">
        <w:rPr>
          <w:lang w:val="uk-UA"/>
        </w:rPr>
        <w:t xml:space="preserve"> </w:t>
      </w:r>
      <w:r w:rsidR="00983FF8">
        <w:rPr>
          <w:lang w:val="uk-UA"/>
        </w:rPr>
        <w:t>(ДІ</w:t>
      </w:r>
      <w:r w:rsidR="0032348E">
        <w:rPr>
          <w:lang w:val="uk-UA"/>
        </w:rPr>
        <w:t>П</w:t>
      </w:r>
      <w:r w:rsidR="00983FF8">
        <w:rPr>
          <w:lang w:val="uk-UA"/>
        </w:rPr>
        <w:t xml:space="preserve">ДО) </w:t>
      </w:r>
      <w:r w:rsidR="00257B4F" w:rsidRPr="00257B4F">
        <w:rPr>
          <w:lang w:val="uk-UA"/>
        </w:rPr>
        <w:t>спрямована на іденти</w:t>
      </w:r>
      <w:r w:rsidR="00A90A48">
        <w:rPr>
          <w:lang w:val="uk-UA"/>
        </w:rPr>
        <w:softHyphen/>
      </w:r>
      <w:r w:rsidR="00257B4F" w:rsidRPr="00257B4F">
        <w:rPr>
          <w:lang w:val="uk-UA"/>
        </w:rPr>
        <w:t>фікацію параметрів об</w:t>
      </w:r>
      <w:r w:rsidR="00FE46C9">
        <w:rPr>
          <w:lang w:val="uk-UA"/>
        </w:rPr>
        <w:t>’</w:t>
      </w:r>
      <w:r w:rsidR="00257B4F" w:rsidRPr="00257B4F">
        <w:rPr>
          <w:lang w:val="uk-UA"/>
        </w:rPr>
        <w:t>єкт</w:t>
      </w:r>
      <w:r w:rsidR="00E60987">
        <w:rPr>
          <w:lang w:val="uk-UA"/>
        </w:rPr>
        <w:t>ів</w:t>
      </w:r>
      <w:r w:rsidR="00257B4F" w:rsidRPr="00257B4F">
        <w:rPr>
          <w:lang w:val="uk-UA"/>
        </w:rPr>
        <w:t xml:space="preserve"> </w:t>
      </w:r>
      <w:r w:rsidR="00E60987">
        <w:rPr>
          <w:lang w:val="uk-UA"/>
        </w:rPr>
        <w:t>на</w:t>
      </w:r>
      <w:r w:rsidR="00257B4F" w:rsidRPr="00257B4F">
        <w:rPr>
          <w:lang w:val="uk-UA"/>
        </w:rPr>
        <w:t xml:space="preserve"> відстані з викорис</w:t>
      </w:r>
      <w:r w:rsidR="00A90A48">
        <w:rPr>
          <w:lang w:val="uk-UA"/>
        </w:rPr>
        <w:softHyphen/>
      </w:r>
      <w:r w:rsidR="00257B4F" w:rsidRPr="00257B4F">
        <w:rPr>
          <w:lang w:val="uk-UA"/>
        </w:rPr>
        <w:t>танням різних датчиків та зображень</w:t>
      </w:r>
      <w:r w:rsidR="00D77A26">
        <w:rPr>
          <w:lang w:val="uk-UA"/>
        </w:rPr>
        <w:t xml:space="preserve"> і</w:t>
      </w:r>
      <w:r w:rsidR="00D77A26" w:rsidRPr="00D77A26">
        <w:rPr>
          <w:lang w:val="uk-UA"/>
        </w:rPr>
        <w:t xml:space="preserve"> </w:t>
      </w:r>
      <w:r w:rsidR="00D77A26" w:rsidRPr="00257B4F">
        <w:rPr>
          <w:lang w:val="uk-UA"/>
        </w:rPr>
        <w:t>є підгалуззю виявлення об</w:t>
      </w:r>
      <w:r w:rsidR="00FE46C9">
        <w:rPr>
          <w:lang w:val="uk-UA"/>
        </w:rPr>
        <w:t>’</w:t>
      </w:r>
      <w:r w:rsidR="00D77A26" w:rsidRPr="00257B4F">
        <w:rPr>
          <w:lang w:val="uk-UA"/>
        </w:rPr>
        <w:t>єкт</w:t>
      </w:r>
      <w:r w:rsidR="00D77A26">
        <w:rPr>
          <w:lang w:val="uk-UA"/>
        </w:rPr>
        <w:t>ів (ВО)</w:t>
      </w:r>
      <w:r w:rsidR="00257B4F" w:rsidRPr="00257B4F">
        <w:rPr>
          <w:lang w:val="uk-UA"/>
        </w:rPr>
        <w:t>.</w:t>
      </w:r>
      <w:r w:rsidR="00F7638B">
        <w:rPr>
          <w:lang w:val="uk-UA"/>
        </w:rPr>
        <w:t xml:space="preserve"> </w:t>
      </w:r>
      <w:r w:rsidR="002239B6">
        <w:rPr>
          <w:lang w:val="uk-UA"/>
        </w:rPr>
        <w:t>ВО</w:t>
      </w:r>
      <w:r w:rsidR="00257B4F" w:rsidRPr="00257B4F">
        <w:rPr>
          <w:lang w:val="uk-UA"/>
        </w:rPr>
        <w:t xml:space="preserve"> є фундаментальним завданням в області комп</w:t>
      </w:r>
      <w:r w:rsidR="00FE46C9">
        <w:rPr>
          <w:lang w:val="uk-UA"/>
        </w:rPr>
        <w:t>’</w:t>
      </w:r>
      <w:r w:rsidR="00257B4F" w:rsidRPr="00257B4F">
        <w:rPr>
          <w:lang w:val="uk-UA"/>
        </w:rPr>
        <w:t>ютерного зору з різ</w:t>
      </w:r>
      <w:r w:rsidR="00A90A48">
        <w:rPr>
          <w:lang w:val="uk-UA"/>
        </w:rPr>
        <w:softHyphen/>
      </w:r>
      <w:r w:rsidR="00257B4F" w:rsidRPr="00257B4F">
        <w:rPr>
          <w:lang w:val="uk-UA"/>
        </w:rPr>
        <w:t xml:space="preserve">номанітними застосуваннями, такими як нагляд, автономні транспортні засоби, робототехніка та </w:t>
      </w:r>
      <w:r w:rsidR="00257B4F" w:rsidRPr="003B08B0">
        <w:rPr>
          <w:lang w:val="uk-UA"/>
        </w:rPr>
        <w:t>розумне</w:t>
      </w:r>
      <w:r w:rsidR="00257B4F" w:rsidRPr="00257B4F">
        <w:rPr>
          <w:lang w:val="uk-UA"/>
        </w:rPr>
        <w:t xml:space="preserve"> виробництво. Основною метою </w:t>
      </w:r>
      <w:r w:rsidR="002239B6">
        <w:rPr>
          <w:lang w:val="uk-UA"/>
        </w:rPr>
        <w:t>ВО</w:t>
      </w:r>
      <w:r w:rsidR="00257B4F" w:rsidRPr="00257B4F">
        <w:rPr>
          <w:lang w:val="uk-UA"/>
        </w:rPr>
        <w:t xml:space="preserve"> є ідентифікація параметрів виявлених об</w:t>
      </w:r>
      <w:r w:rsidR="00FE46C9">
        <w:rPr>
          <w:lang w:val="uk-UA"/>
        </w:rPr>
        <w:t>’</w:t>
      </w:r>
      <w:r w:rsidR="00257B4F" w:rsidRPr="00257B4F">
        <w:rPr>
          <w:lang w:val="uk-UA"/>
        </w:rPr>
        <w:t>єктів, вклю</w:t>
      </w:r>
      <w:r w:rsidR="00A90A48">
        <w:rPr>
          <w:lang w:val="uk-UA"/>
        </w:rPr>
        <w:softHyphen/>
      </w:r>
      <w:r w:rsidR="00257B4F" w:rsidRPr="00257B4F">
        <w:rPr>
          <w:lang w:val="uk-UA"/>
        </w:rPr>
        <w:t>чаючи положення, розмір, форму та орієнтацію.</w:t>
      </w:r>
      <w:r w:rsidR="00EF3605">
        <w:rPr>
          <w:lang w:val="uk-UA"/>
        </w:rPr>
        <w:t xml:space="preserve"> </w:t>
      </w:r>
      <w:r w:rsidR="00F7638B">
        <w:rPr>
          <w:lang w:val="uk-UA"/>
        </w:rPr>
        <w:t>Н</w:t>
      </w:r>
      <w:r w:rsidR="00F53923">
        <w:rPr>
          <w:lang w:val="uk-UA"/>
        </w:rPr>
        <w:t>адано</w:t>
      </w:r>
      <w:r w:rsidR="00257B4F" w:rsidRPr="00257B4F">
        <w:rPr>
          <w:lang w:val="uk-UA"/>
        </w:rPr>
        <w:t xml:space="preserve"> коротк</w:t>
      </w:r>
      <w:r w:rsidR="002E49DA">
        <w:rPr>
          <w:lang w:val="uk-UA"/>
        </w:rPr>
        <w:t>ий</w:t>
      </w:r>
      <w:r w:rsidR="00257B4F" w:rsidRPr="00257B4F">
        <w:rPr>
          <w:lang w:val="uk-UA"/>
        </w:rPr>
        <w:t xml:space="preserve"> огляд підход</w:t>
      </w:r>
      <w:r w:rsidR="002E49DA">
        <w:rPr>
          <w:lang w:val="uk-UA"/>
        </w:rPr>
        <w:t>ів</w:t>
      </w:r>
      <w:r w:rsidR="00257B4F" w:rsidRPr="00257B4F">
        <w:rPr>
          <w:lang w:val="uk-UA"/>
        </w:rPr>
        <w:t xml:space="preserve"> до </w:t>
      </w:r>
      <w:r w:rsidR="00F7638B" w:rsidRPr="00257B4F">
        <w:rPr>
          <w:lang w:val="uk-UA"/>
        </w:rPr>
        <w:t>віддал</w:t>
      </w:r>
      <w:r w:rsidR="00F7638B">
        <w:rPr>
          <w:lang w:val="uk-UA"/>
        </w:rPr>
        <w:t>еного визначення параметрів об</w:t>
      </w:r>
      <w:r w:rsidR="00FE46C9">
        <w:rPr>
          <w:lang w:val="uk-UA"/>
        </w:rPr>
        <w:t>’</w:t>
      </w:r>
      <w:r w:rsidR="00F7638B">
        <w:rPr>
          <w:lang w:val="uk-UA"/>
        </w:rPr>
        <w:t>єкта</w:t>
      </w:r>
      <w:r w:rsidR="00257B4F" w:rsidRPr="00257B4F">
        <w:rPr>
          <w:lang w:val="uk-UA"/>
        </w:rPr>
        <w:t>, включаючи</w:t>
      </w:r>
      <w:r w:rsidR="00C577F1">
        <w:rPr>
          <w:lang w:val="uk-UA"/>
        </w:rPr>
        <w:t xml:space="preserve"> </w:t>
      </w:r>
      <w:r w:rsidR="00C577F1" w:rsidRPr="00257B4F">
        <w:rPr>
          <w:lang w:val="uk-UA"/>
        </w:rPr>
        <w:t xml:space="preserve">методи </w:t>
      </w:r>
      <w:r w:rsidR="00C577F1">
        <w:rPr>
          <w:lang w:val="uk-UA"/>
        </w:rPr>
        <w:t>визначення швидкості як динамічного параметру</w:t>
      </w:r>
      <w:r w:rsidR="00D77A26">
        <w:rPr>
          <w:lang w:val="uk-UA"/>
        </w:rPr>
        <w:t xml:space="preserve">, </w:t>
      </w:r>
      <w:r w:rsidR="00257B4F" w:rsidRPr="00257B4F">
        <w:rPr>
          <w:lang w:val="uk-UA"/>
        </w:rPr>
        <w:t>методи на основі моделей</w:t>
      </w:r>
      <w:r w:rsidR="006E64CC">
        <w:rPr>
          <w:lang w:val="uk-UA"/>
        </w:rPr>
        <w:t>,</w:t>
      </w:r>
      <w:r w:rsidR="00257B4F" w:rsidRPr="00257B4F">
        <w:rPr>
          <w:lang w:val="uk-UA"/>
        </w:rPr>
        <w:t xml:space="preserve"> методи на основі машинного навчання</w:t>
      </w:r>
      <w:r w:rsidR="00D77A26">
        <w:rPr>
          <w:lang w:val="uk-UA"/>
        </w:rPr>
        <w:t>,</w:t>
      </w:r>
      <w:r w:rsidR="00D77A26" w:rsidRPr="00257B4F">
        <w:rPr>
          <w:lang w:val="uk-UA"/>
        </w:rPr>
        <w:t xml:space="preserve"> методи на основі ознак</w:t>
      </w:r>
      <w:r w:rsidR="00257B4F" w:rsidRPr="00257B4F">
        <w:rPr>
          <w:lang w:val="uk-UA"/>
        </w:rPr>
        <w:t>. Підхід на основі машинного навчання включає використання різних алгоритмів навч</w:t>
      </w:r>
      <w:r w:rsidR="00F7638B">
        <w:rPr>
          <w:lang w:val="uk-UA"/>
        </w:rPr>
        <w:t>ання, таких як глибоке навчання</w:t>
      </w:r>
      <w:r w:rsidR="00257B4F" w:rsidRPr="00257B4F">
        <w:rPr>
          <w:lang w:val="uk-UA"/>
        </w:rPr>
        <w:t xml:space="preserve"> для ви</w:t>
      </w:r>
      <w:r w:rsidR="00F7638B">
        <w:rPr>
          <w:lang w:val="uk-UA"/>
        </w:rPr>
        <w:t>зна</w:t>
      </w:r>
      <w:r w:rsidR="00257B4F" w:rsidRPr="00257B4F">
        <w:rPr>
          <w:lang w:val="uk-UA"/>
        </w:rPr>
        <w:t>чення параметрів об</w:t>
      </w:r>
      <w:r w:rsidR="00FE46C9">
        <w:rPr>
          <w:lang w:val="uk-UA"/>
        </w:rPr>
        <w:t>’</w:t>
      </w:r>
      <w:r w:rsidR="00257B4F" w:rsidRPr="00257B4F">
        <w:rPr>
          <w:lang w:val="uk-UA"/>
        </w:rPr>
        <w:t>єкта з великого набору даних з мітками зображень.</w:t>
      </w:r>
      <w:r w:rsidR="00F7638B">
        <w:rPr>
          <w:lang w:val="uk-UA"/>
        </w:rPr>
        <w:t xml:space="preserve"> Ц</w:t>
      </w:r>
      <w:r w:rsidR="00257B4F" w:rsidRPr="00257B4F">
        <w:rPr>
          <w:lang w:val="uk-UA"/>
        </w:rPr>
        <w:t>е дослідження підкрес</w:t>
      </w:r>
      <w:r w:rsidR="00A90A48">
        <w:rPr>
          <w:lang w:val="uk-UA"/>
        </w:rPr>
        <w:softHyphen/>
      </w:r>
      <w:r w:rsidR="00257B4F" w:rsidRPr="00257B4F">
        <w:rPr>
          <w:lang w:val="uk-UA"/>
        </w:rPr>
        <w:t>лює важливість віддаленого визначення параметрів об</w:t>
      </w:r>
      <w:r w:rsidR="00FE46C9">
        <w:rPr>
          <w:lang w:val="uk-UA"/>
        </w:rPr>
        <w:t>’</w:t>
      </w:r>
      <w:r w:rsidR="00257B4F" w:rsidRPr="00257B4F">
        <w:rPr>
          <w:lang w:val="uk-UA"/>
        </w:rPr>
        <w:t xml:space="preserve">єкта і надає цінні </w:t>
      </w:r>
      <w:r w:rsidR="00F7638B">
        <w:rPr>
          <w:lang w:val="uk-UA"/>
        </w:rPr>
        <w:t>посилання</w:t>
      </w:r>
      <w:r w:rsidR="00257B4F" w:rsidRPr="00257B4F">
        <w:rPr>
          <w:lang w:val="uk-UA"/>
        </w:rPr>
        <w:t xml:space="preserve"> </w:t>
      </w:r>
      <w:r w:rsidR="00F7638B">
        <w:rPr>
          <w:lang w:val="uk-UA"/>
        </w:rPr>
        <w:t>н</w:t>
      </w:r>
      <w:r w:rsidR="00257B4F" w:rsidRPr="00257B4F">
        <w:rPr>
          <w:lang w:val="uk-UA"/>
        </w:rPr>
        <w:t xml:space="preserve">а ресурси для </w:t>
      </w:r>
      <w:r w:rsidR="00257B4F" w:rsidRPr="00257B4F">
        <w:rPr>
          <w:lang w:val="uk-UA"/>
        </w:rPr>
        <w:t>дослідників та практиків, що працюють в галузі комп</w:t>
      </w:r>
      <w:r w:rsidR="00FE46C9">
        <w:rPr>
          <w:lang w:val="uk-UA"/>
        </w:rPr>
        <w:t>’</w:t>
      </w:r>
      <w:r w:rsidR="00257B4F" w:rsidRPr="00257B4F">
        <w:rPr>
          <w:lang w:val="uk-UA"/>
        </w:rPr>
        <w:t>ютерного зору</w:t>
      </w:r>
      <w:r w:rsidR="00257B4F" w:rsidRPr="00F7638B">
        <w:rPr>
          <w:lang w:val="uk-UA"/>
        </w:rPr>
        <w:t>.</w:t>
      </w:r>
    </w:p>
    <w:p w14:paraId="2C081557" w14:textId="28C37425" w:rsidR="00BA36DE" w:rsidRDefault="000B11A0" w:rsidP="00C97980">
      <w:pPr>
        <w:pStyle w:val="107"/>
        <w:rPr>
          <w:lang w:val="uk-UA"/>
        </w:rPr>
      </w:pPr>
      <w:r w:rsidRPr="000A7E82">
        <w:rPr>
          <w:rStyle w:val="Boldukr"/>
        </w:rPr>
        <w:t>Мета та задачі дослідження.</w:t>
      </w:r>
      <w:r w:rsidR="00BA36DE">
        <w:rPr>
          <w:rStyle w:val="Boldukr"/>
        </w:rPr>
        <w:t xml:space="preserve"> </w:t>
      </w:r>
      <w:r w:rsidR="003638F6" w:rsidRPr="003638F6">
        <w:rPr>
          <w:lang w:val="uk-UA"/>
        </w:rPr>
        <w:t xml:space="preserve">Мета статті полягає в </w:t>
      </w:r>
      <w:r w:rsidR="00BD0431">
        <w:rPr>
          <w:lang w:val="uk-UA"/>
        </w:rPr>
        <w:t>аналізі</w:t>
      </w:r>
      <w:r w:rsidR="003638F6" w:rsidRPr="003638F6">
        <w:rPr>
          <w:lang w:val="uk-UA"/>
        </w:rPr>
        <w:t xml:space="preserve"> </w:t>
      </w:r>
      <w:r w:rsidR="005A7F44">
        <w:t>метод</w:t>
      </w:r>
      <w:r w:rsidR="005A7F44">
        <w:rPr>
          <w:lang w:val="uk-UA"/>
        </w:rPr>
        <w:t>ів</w:t>
      </w:r>
      <w:r w:rsidR="00F7638B">
        <w:rPr>
          <w:lang w:val="uk-UA"/>
        </w:rPr>
        <w:t xml:space="preserve"> </w:t>
      </w:r>
      <w:r w:rsidR="00BD0431">
        <w:rPr>
          <w:lang w:val="uk-UA"/>
        </w:rPr>
        <w:t>ДІПДО</w:t>
      </w:r>
      <w:r w:rsidR="00BD0431" w:rsidRPr="003638F6">
        <w:rPr>
          <w:lang w:val="uk-UA"/>
        </w:rPr>
        <w:t xml:space="preserve"> </w:t>
      </w:r>
      <w:r w:rsidR="003638F6" w:rsidRPr="003638F6">
        <w:rPr>
          <w:lang w:val="uk-UA"/>
        </w:rPr>
        <w:t>для використання в майбутніх дослідженнях. Для досягнення мети поставлено задачі</w:t>
      </w:r>
      <w:r w:rsidR="00BA36DE">
        <w:rPr>
          <w:lang w:val="uk-UA"/>
        </w:rPr>
        <w:t>:</w:t>
      </w:r>
    </w:p>
    <w:p w14:paraId="4D2786C4" w14:textId="1D4C768B" w:rsidR="00BA36DE" w:rsidRPr="00BA36DE" w:rsidRDefault="006026D0" w:rsidP="00C97980">
      <w:pPr>
        <w:pStyle w:val="107"/>
      </w:pPr>
      <w:r>
        <w:rPr>
          <w:lang w:val="uk-UA"/>
        </w:rPr>
        <w:t>1)</w:t>
      </w:r>
      <w:r w:rsidR="00BA36DE">
        <w:rPr>
          <w:lang w:val="uk-UA"/>
        </w:rPr>
        <w:t xml:space="preserve"> </w:t>
      </w:r>
      <w:r w:rsidR="002565BC">
        <w:rPr>
          <w:lang w:val="uk-UA"/>
        </w:rPr>
        <w:t>проаналізувати методи визначення швидкості як динамічного параметру.</w:t>
      </w:r>
    </w:p>
    <w:p w14:paraId="7C3886FD" w14:textId="15DA18E1" w:rsidR="00BA36DE" w:rsidRDefault="006026D0" w:rsidP="00966682">
      <w:pPr>
        <w:pStyle w:val="107"/>
        <w:rPr>
          <w:lang w:val="uk-UA"/>
        </w:rPr>
      </w:pPr>
      <w:r>
        <w:rPr>
          <w:lang w:val="uk-UA"/>
        </w:rPr>
        <w:t>2)</w:t>
      </w:r>
      <w:r w:rsidR="00BA36DE">
        <w:rPr>
          <w:lang w:val="uk-UA"/>
        </w:rPr>
        <w:t xml:space="preserve"> </w:t>
      </w:r>
      <w:r w:rsidR="00DA64B0">
        <w:rPr>
          <w:lang w:val="uk-UA"/>
        </w:rPr>
        <w:t xml:space="preserve">проаналізувати </w:t>
      </w:r>
      <w:r w:rsidR="00DA64B0">
        <w:t>метод</w:t>
      </w:r>
      <w:r w:rsidR="00DA64B0">
        <w:rPr>
          <w:lang w:val="uk-UA"/>
        </w:rPr>
        <w:t>и ВО</w:t>
      </w:r>
      <w:r w:rsidR="000F77E2">
        <w:rPr>
          <w:lang w:val="uk-UA"/>
        </w:rPr>
        <w:t xml:space="preserve"> на основі згорткових нейронних мереж (ЗНМ)</w:t>
      </w:r>
      <w:r w:rsidR="00DA64B0">
        <w:rPr>
          <w:lang w:val="uk-UA"/>
        </w:rPr>
        <w:t>;</w:t>
      </w:r>
    </w:p>
    <w:p w14:paraId="1F9F981E" w14:textId="7404F86C" w:rsidR="00BA36DE" w:rsidRDefault="00966682" w:rsidP="00C97980">
      <w:pPr>
        <w:pStyle w:val="107"/>
        <w:rPr>
          <w:lang w:val="uk-UA"/>
        </w:rPr>
      </w:pPr>
      <w:r>
        <w:rPr>
          <w:lang w:val="uk-UA"/>
        </w:rPr>
        <w:t>3</w:t>
      </w:r>
      <w:r w:rsidR="006026D0">
        <w:rPr>
          <w:lang w:val="uk-UA"/>
        </w:rPr>
        <w:t>)</w:t>
      </w:r>
      <w:r w:rsidR="00BA36DE">
        <w:rPr>
          <w:lang w:val="uk-UA"/>
        </w:rPr>
        <w:t xml:space="preserve"> </w:t>
      </w:r>
      <w:r w:rsidR="00DA64B0">
        <w:rPr>
          <w:lang w:val="uk-UA"/>
        </w:rPr>
        <w:t>проаналізувати ранні методи ВО;</w:t>
      </w:r>
    </w:p>
    <w:p w14:paraId="699694F9" w14:textId="15AD5A0E" w:rsidR="00C34357" w:rsidRPr="00BA36DE" w:rsidRDefault="00966682" w:rsidP="00C97980">
      <w:pPr>
        <w:pStyle w:val="107"/>
        <w:rPr>
          <w:lang w:val="uk-UA"/>
        </w:rPr>
      </w:pPr>
      <w:r>
        <w:rPr>
          <w:lang w:val="uk-UA"/>
        </w:rPr>
        <w:t>4</w:t>
      </w:r>
      <w:r w:rsidR="00C34357">
        <w:rPr>
          <w:lang w:val="uk-UA"/>
        </w:rPr>
        <w:t xml:space="preserve">) </w:t>
      </w:r>
      <w:r w:rsidR="002565BC">
        <w:rPr>
          <w:lang w:val="uk-UA"/>
        </w:rPr>
        <w:t xml:space="preserve">проаналізувати </w:t>
      </w:r>
      <w:r w:rsidR="002565BC">
        <w:t>метод</w:t>
      </w:r>
      <w:r w:rsidR="00BD0431">
        <w:rPr>
          <w:lang w:val="uk-UA"/>
        </w:rPr>
        <w:t>и, які покращують ВО.</w:t>
      </w:r>
    </w:p>
    <w:p w14:paraId="7E539D7A" w14:textId="6C28E32E" w:rsidR="000C7302" w:rsidRDefault="000C7302" w:rsidP="000C7302">
      <w:pPr>
        <w:pStyle w:val="107"/>
        <w:rPr>
          <w:lang w:val="uk-UA"/>
        </w:rPr>
      </w:pPr>
      <w:r w:rsidRPr="000C7302">
        <w:rPr>
          <w:b/>
          <w:lang w:val="uk-UA"/>
        </w:rPr>
        <w:t>Методи визначення руху об</w:t>
      </w:r>
      <w:r w:rsidR="00FE46C9">
        <w:rPr>
          <w:b/>
          <w:lang w:val="uk-UA"/>
        </w:rPr>
        <w:t>’</w:t>
      </w:r>
      <w:r w:rsidRPr="000C7302">
        <w:rPr>
          <w:b/>
          <w:lang w:val="uk-UA"/>
        </w:rPr>
        <w:t>єктів.</w:t>
      </w:r>
      <w:r w:rsidRPr="000C7302">
        <w:rPr>
          <w:lang w:val="uk-UA"/>
        </w:rPr>
        <w:t xml:space="preserve"> Пропор</w:t>
      </w:r>
      <w:r w:rsidR="00FE46C9">
        <w:rPr>
          <w:lang w:val="uk-UA"/>
        </w:rPr>
        <w:softHyphen/>
      </w:r>
      <w:r w:rsidRPr="000C7302">
        <w:rPr>
          <w:lang w:val="uk-UA"/>
        </w:rPr>
        <w:t>цій</w:t>
      </w:r>
      <w:r w:rsidR="00FE46C9">
        <w:rPr>
          <w:lang w:val="uk-UA"/>
        </w:rPr>
        <w:softHyphen/>
      </w:r>
      <w:r w:rsidRPr="000C7302">
        <w:rPr>
          <w:lang w:val="uk-UA"/>
        </w:rPr>
        <w:t>но-інтегрально-диференціальний (ПІД) регулятор ви</w:t>
      </w:r>
      <w:r w:rsidR="00FE46C9">
        <w:rPr>
          <w:lang w:val="uk-UA"/>
        </w:rPr>
        <w:softHyphen/>
      </w:r>
      <w:r w:rsidRPr="000C7302">
        <w:rPr>
          <w:lang w:val="uk-UA"/>
        </w:rPr>
        <w:t>користовується для визначення руху або швидкості об</w:t>
      </w:r>
      <w:r w:rsidR="00FE46C9">
        <w:rPr>
          <w:lang w:val="uk-UA"/>
        </w:rPr>
        <w:t>’</w:t>
      </w:r>
      <w:r w:rsidRPr="000C7302">
        <w:rPr>
          <w:lang w:val="uk-UA"/>
        </w:rPr>
        <w:t>єкта. Цей регулятор включає три компоненти: пропорційний, інтегральний та диференціальний. Про</w:t>
      </w:r>
      <w:r w:rsidR="00FE46C9">
        <w:rPr>
          <w:lang w:val="uk-UA"/>
        </w:rPr>
        <w:softHyphen/>
      </w:r>
      <w:r w:rsidRPr="000C7302">
        <w:rPr>
          <w:lang w:val="uk-UA"/>
        </w:rPr>
        <w:t>порційна складова враховує поточну помилку між заданою і фактичною величиною, і пропорційно збіль</w:t>
      </w:r>
      <w:r w:rsidR="00FE46C9">
        <w:rPr>
          <w:lang w:val="uk-UA"/>
        </w:rPr>
        <w:softHyphen/>
      </w:r>
      <w:r w:rsidRPr="000C7302">
        <w:rPr>
          <w:lang w:val="uk-UA"/>
        </w:rPr>
        <w:t xml:space="preserve">шує або зменшує вихідний сигнал для наближення до заданого значення. Це дозволяє швидко реагувати на зміни і відповідати на них пропорційно. Інтегральна складова накопичує помилки в часі та враховує їх у </w:t>
      </w:r>
      <w:r w:rsidRPr="000C7302">
        <w:rPr>
          <w:lang w:val="uk-UA"/>
        </w:rPr>
        <w:lastRenderedPageBreak/>
        <w:t>вихідному сигналі. Це допомагає усунути сталий стан помилки і забезпечує точніше регулювання. Диферен</w:t>
      </w:r>
      <w:r w:rsidR="00FE46C9">
        <w:rPr>
          <w:lang w:val="uk-UA"/>
        </w:rPr>
        <w:softHyphen/>
      </w:r>
      <w:r w:rsidRPr="000C7302">
        <w:rPr>
          <w:lang w:val="uk-UA"/>
        </w:rPr>
        <w:t>ціальна складова оцінює швидкість зміни помилки і змінює вихідний сигнал для зменшення осциляцій та збільшення стабільності системи. Завдяки комбінації цих трьох складових ПІД-регулятор дозволяє ефек</w:t>
      </w:r>
      <w:r w:rsidR="00CE245A">
        <w:rPr>
          <w:lang w:val="uk-UA"/>
        </w:rPr>
        <w:softHyphen/>
      </w:r>
      <w:r w:rsidRPr="000C7302">
        <w:rPr>
          <w:lang w:val="uk-UA"/>
        </w:rPr>
        <w:t>тивно визначати рух або швидкість об</w:t>
      </w:r>
      <w:r w:rsidR="00FE46C9">
        <w:rPr>
          <w:lang w:val="uk-UA"/>
        </w:rPr>
        <w:t>’</w:t>
      </w:r>
      <w:r w:rsidRPr="000C7302">
        <w:rPr>
          <w:lang w:val="uk-UA"/>
        </w:rPr>
        <w:t>єкта і нама</w:t>
      </w:r>
      <w:r w:rsidR="00CE245A">
        <w:rPr>
          <w:lang w:val="uk-UA"/>
        </w:rPr>
        <w:softHyphen/>
      </w:r>
      <w:r w:rsidRPr="000C7302">
        <w:rPr>
          <w:lang w:val="uk-UA"/>
        </w:rPr>
        <w:t>гається зменшити помилку між заданим значенням і фактичним станом об</w:t>
      </w:r>
      <w:r w:rsidR="00FE46C9">
        <w:rPr>
          <w:lang w:val="uk-UA"/>
        </w:rPr>
        <w:t>’</w:t>
      </w:r>
      <w:r w:rsidRPr="000C7302">
        <w:rPr>
          <w:lang w:val="uk-UA"/>
        </w:rPr>
        <w:t>єкта.</w:t>
      </w:r>
      <w:r w:rsidR="00155DE2">
        <w:rPr>
          <w:lang w:val="uk-UA"/>
        </w:rPr>
        <w:t xml:space="preserve"> </w:t>
      </w:r>
      <w:r w:rsidR="00BD0431">
        <w:rPr>
          <w:lang w:val="uk-UA"/>
        </w:rPr>
        <w:t xml:space="preserve">Метод блоку </w:t>
      </w:r>
      <w:r w:rsidRPr="000C7302">
        <w:rPr>
          <w:lang w:val="uk-UA"/>
        </w:rPr>
        <w:t>вирівнювання (БВ) використовується для визначення руху об</w:t>
      </w:r>
      <w:r w:rsidR="00FE46C9">
        <w:rPr>
          <w:lang w:val="uk-UA"/>
        </w:rPr>
        <w:t>’</w:t>
      </w:r>
      <w:r w:rsidRPr="000C7302">
        <w:rPr>
          <w:lang w:val="uk-UA"/>
        </w:rPr>
        <w:t xml:space="preserve">єктів на відеозаписах. Зображення розбивається на блоки, і для кожного блоку виконується пошук відповідного блоку на наступному кадрі. Метод </w:t>
      </w:r>
      <w:r w:rsidR="00BD0431">
        <w:rPr>
          <w:lang w:val="uk-UA"/>
        </w:rPr>
        <w:t xml:space="preserve">блоку </w:t>
      </w:r>
      <w:r w:rsidR="00BD0431" w:rsidRPr="000C7302">
        <w:rPr>
          <w:lang w:val="uk-UA"/>
        </w:rPr>
        <w:t>вирівнювання</w:t>
      </w:r>
      <w:r w:rsidRPr="000C7302">
        <w:rPr>
          <w:lang w:val="uk-UA"/>
        </w:rPr>
        <w:t xml:space="preserve"> може бути застосований на різних рівнях, наприклад, на піксельному рівні або на рівні піраміди зображень. Він є простим та ефективним методом для виявлення руху на відеозаписах, однак його точність може бути недостатньою.</w:t>
      </w:r>
      <w:r w:rsidR="00CB6424">
        <w:rPr>
          <w:lang w:val="uk-UA"/>
        </w:rPr>
        <w:t xml:space="preserve"> </w:t>
      </w:r>
      <w:r w:rsidRPr="000C7302">
        <w:rPr>
          <w:lang w:val="uk-UA"/>
        </w:rPr>
        <w:t>Фазова кореляція є одним з методів, який може використовуватися для визначення руху або швидкості об</w:t>
      </w:r>
      <w:r w:rsidR="00FE46C9">
        <w:rPr>
          <w:lang w:val="uk-UA"/>
        </w:rPr>
        <w:t>’</w:t>
      </w:r>
      <w:r w:rsidRPr="000C7302">
        <w:rPr>
          <w:lang w:val="uk-UA"/>
        </w:rPr>
        <w:t>єкта в комп</w:t>
      </w:r>
      <w:r w:rsidR="00FE46C9">
        <w:rPr>
          <w:lang w:val="uk-UA"/>
        </w:rPr>
        <w:t>’</w:t>
      </w:r>
      <w:r w:rsidRPr="000C7302">
        <w:rPr>
          <w:lang w:val="uk-UA"/>
        </w:rPr>
        <w:t>ютерному зорі та обробці зображень. Цей метод ґрунтується на використанні фазової інформації в сигналах зображень для виявлення переміщення між кадрами або шаблоном та вхідним зображенням.</w:t>
      </w:r>
      <w:r w:rsidR="00CB6424">
        <w:rPr>
          <w:lang w:val="uk-UA"/>
        </w:rPr>
        <w:t xml:space="preserve"> </w:t>
      </w:r>
      <w:r w:rsidRPr="000C7302">
        <w:rPr>
          <w:lang w:val="uk-UA"/>
        </w:rPr>
        <w:t>Алгоритми піксельної рекурсії є методами, які використовують аналіз пікселів в зображенні. Кожен піксель у зображенні аналізується окремо і порівнюється зі своїми сусідніми пікселями або попередніми кадрами зображення. За допомогою алгоритмів та методів обробки, таких як порівняння інтенсивності, градієнтів, кластеризація або викорис</w:t>
      </w:r>
      <w:r w:rsidR="00CE245A">
        <w:rPr>
          <w:lang w:val="uk-UA"/>
        </w:rPr>
        <w:softHyphen/>
      </w:r>
      <w:r w:rsidRPr="000C7302">
        <w:rPr>
          <w:lang w:val="uk-UA"/>
        </w:rPr>
        <w:t>тання шаблонів, можна виявити зміну позиції або значення пікселя і визначити швидкість руху об</w:t>
      </w:r>
      <w:r w:rsidR="00FE46C9">
        <w:rPr>
          <w:lang w:val="uk-UA"/>
        </w:rPr>
        <w:t>’</w:t>
      </w:r>
      <w:r w:rsidRPr="000C7302">
        <w:rPr>
          <w:lang w:val="uk-UA"/>
        </w:rPr>
        <w:t>єкта.</w:t>
      </w:r>
      <w:r w:rsidR="00CB6424">
        <w:rPr>
          <w:lang w:val="uk-UA"/>
        </w:rPr>
        <w:t xml:space="preserve"> </w:t>
      </w:r>
      <w:r w:rsidRPr="000C7302">
        <w:rPr>
          <w:lang w:val="uk-UA"/>
        </w:rPr>
        <w:t>Також розроблені методи оптичного потоку. Метод оптичного потоку Лукаса-Канади використовує інтен</w:t>
      </w:r>
      <w:r w:rsidR="00CE245A">
        <w:rPr>
          <w:lang w:val="uk-UA"/>
        </w:rPr>
        <w:softHyphen/>
      </w:r>
      <w:r w:rsidRPr="000C7302">
        <w:rPr>
          <w:lang w:val="uk-UA"/>
        </w:rPr>
        <w:t>сивність пікселів для визначення оптичного потоку і базується на апроксимації локального рівняння різниці інтенсивності з використанням методу найменших квадраті</w:t>
      </w:r>
      <w:r w:rsidR="00BD0431">
        <w:rPr>
          <w:lang w:val="uk-UA"/>
        </w:rPr>
        <w:t>в. Метод оптичного потоку Хорна</w:t>
      </w:r>
      <w:r w:rsidR="00CE245A">
        <w:rPr>
          <w:lang w:val="uk-UA"/>
        </w:rPr>
        <w:t xml:space="preserve"> – </w:t>
      </w:r>
      <w:r w:rsidRPr="000C7302">
        <w:rPr>
          <w:lang w:val="uk-UA"/>
        </w:rPr>
        <w:t>Шунка також використовує інтенсивність пікселів і гладкість оптичного потоку, формулює задачу оптимізації для знаходження глобального оптичного потоку з мінімі</w:t>
      </w:r>
      <w:r w:rsidR="00CE245A">
        <w:rPr>
          <w:lang w:val="uk-UA"/>
        </w:rPr>
        <w:softHyphen/>
      </w:r>
      <w:r w:rsidRPr="000C7302">
        <w:rPr>
          <w:lang w:val="uk-UA"/>
        </w:rPr>
        <w:t>зацією функціоналу енергії. Метод оптичного потоку Фарнбека використовує метод апроксимації поліно</w:t>
      </w:r>
      <w:r w:rsidR="00CE245A">
        <w:rPr>
          <w:lang w:val="uk-UA"/>
        </w:rPr>
        <w:softHyphen/>
      </w:r>
      <w:r w:rsidRPr="000C7302">
        <w:rPr>
          <w:lang w:val="uk-UA"/>
        </w:rPr>
        <w:t>мами для визначення оптичного потоку, алгоритм побудови піраміди для обробки зображень різних розмірів і отримання точних результатів. Метод гус</w:t>
      </w:r>
      <w:r w:rsidR="00CE245A">
        <w:rPr>
          <w:lang w:val="uk-UA"/>
        </w:rPr>
        <w:softHyphen/>
      </w:r>
      <w:r w:rsidRPr="000C7302">
        <w:rPr>
          <w:lang w:val="uk-UA"/>
        </w:rPr>
        <w:t>того оптичного потоку використовує густу сітку точок для визначення оптичного потоку на зображенні та надає інформацію про рух в областях зображення [</w:t>
      </w:r>
      <w:r w:rsidR="00CE245A">
        <w:rPr>
          <w:lang w:val="uk-UA"/>
        </w:rPr>
        <w:t>1</w:t>
      </w:r>
      <w:r w:rsidR="00CE245A">
        <w:rPr>
          <w:lang w:val="uk-UA"/>
        </w:rPr>
        <w:softHyphen/>
      </w:r>
      <w:r w:rsidR="006C0083">
        <w:rPr>
          <w:lang w:val="uk-UA"/>
        </w:rPr>
        <w:t>3</w:t>
      </w:r>
      <w:r w:rsidRPr="000C7302">
        <w:rPr>
          <w:lang w:val="uk-UA"/>
        </w:rPr>
        <w:t>].</w:t>
      </w:r>
    </w:p>
    <w:p w14:paraId="6F7F5B54" w14:textId="199231D4" w:rsidR="00CC2883" w:rsidRPr="00CC2883" w:rsidRDefault="000C1AC4" w:rsidP="00250C62">
      <w:pPr>
        <w:pStyle w:val="107"/>
        <w:rPr>
          <w:lang w:val="uk-UA"/>
        </w:rPr>
      </w:pPr>
      <w:r>
        <w:rPr>
          <w:rStyle w:val="Boldukr"/>
          <w:lang w:val="ru-RU"/>
        </w:rPr>
        <w:t>М</w:t>
      </w:r>
      <w:r w:rsidR="00263906">
        <w:rPr>
          <w:rStyle w:val="Boldukr"/>
        </w:rPr>
        <w:t>етод</w:t>
      </w:r>
      <w:r w:rsidR="00CC2883" w:rsidRPr="00C741A8">
        <w:rPr>
          <w:rStyle w:val="Boldukr"/>
        </w:rPr>
        <w:t>и</w:t>
      </w:r>
      <w:r>
        <w:rPr>
          <w:rStyle w:val="Boldukr"/>
        </w:rPr>
        <w:t xml:space="preserve"> на основі</w:t>
      </w:r>
      <w:r w:rsidRPr="000C1AC4">
        <w:t xml:space="preserve"> </w:t>
      </w:r>
      <w:r w:rsidR="004626EE">
        <w:rPr>
          <w:rStyle w:val="Boldukr"/>
        </w:rPr>
        <w:t>ЗНМ</w:t>
      </w:r>
      <w:r w:rsidR="00CC2883" w:rsidRPr="00C741A8">
        <w:rPr>
          <w:rStyle w:val="Boldukr"/>
        </w:rPr>
        <w:t>.</w:t>
      </w:r>
      <w:r w:rsidR="00CC2883" w:rsidRPr="00CC2883">
        <w:rPr>
          <w:lang w:val="uk-UA"/>
        </w:rPr>
        <w:t xml:space="preserve"> </w:t>
      </w:r>
      <w:r w:rsidR="0006448F">
        <w:rPr>
          <w:lang w:val="uk-UA"/>
        </w:rPr>
        <w:t>У 2012 р.</w:t>
      </w:r>
      <w:r w:rsidR="00CC2883" w:rsidRPr="00CC2883">
        <w:rPr>
          <w:lang w:val="uk-UA"/>
        </w:rPr>
        <w:t xml:space="preserve"> </w:t>
      </w:r>
      <w:r w:rsidR="0006448F">
        <w:rPr>
          <w:lang w:val="uk-UA"/>
        </w:rPr>
        <w:t>відбулося</w:t>
      </w:r>
      <w:r w:rsidR="00CC2883" w:rsidRPr="00CC2883">
        <w:rPr>
          <w:lang w:val="uk-UA"/>
        </w:rPr>
        <w:t xml:space="preserve"> відродження </w:t>
      </w:r>
      <w:r w:rsidR="004626EE">
        <w:rPr>
          <w:lang w:val="uk-UA"/>
        </w:rPr>
        <w:t>ЗНМ</w:t>
      </w:r>
      <w:r w:rsidR="00CC2883" w:rsidRPr="00CC2883">
        <w:rPr>
          <w:lang w:val="uk-UA"/>
        </w:rPr>
        <w:t>.</w:t>
      </w:r>
      <w:r w:rsidR="009C5046">
        <w:rPr>
          <w:lang w:val="uk-UA"/>
        </w:rPr>
        <w:t xml:space="preserve"> Основу яких ще покладено у 1998 р. </w:t>
      </w:r>
      <w:r w:rsidR="009C5046" w:rsidRPr="009C5046">
        <w:rPr>
          <w:lang w:val="uk-UA"/>
        </w:rPr>
        <w:t>Я</w:t>
      </w:r>
      <w:r w:rsidR="009C5046">
        <w:rPr>
          <w:lang w:val="uk-UA"/>
        </w:rPr>
        <w:t>.</w:t>
      </w:r>
      <w:r w:rsidR="009C5046" w:rsidRPr="009C5046">
        <w:rPr>
          <w:lang w:val="uk-UA"/>
        </w:rPr>
        <w:t xml:space="preserve"> Лекун</w:t>
      </w:r>
      <w:r w:rsidR="009C5046">
        <w:rPr>
          <w:lang w:val="uk-UA"/>
        </w:rPr>
        <w:t xml:space="preserve">ом </w:t>
      </w:r>
      <w:r w:rsidR="009C5046" w:rsidRPr="009C5046">
        <w:rPr>
          <w:lang w:val="uk-UA"/>
        </w:rPr>
        <w:t>та використа</w:t>
      </w:r>
      <w:r w:rsidR="009C5046">
        <w:rPr>
          <w:lang w:val="uk-UA"/>
        </w:rPr>
        <w:t>ні</w:t>
      </w:r>
      <w:r w:rsidR="009C5046" w:rsidRPr="009C5046">
        <w:rPr>
          <w:lang w:val="uk-UA"/>
        </w:rPr>
        <w:t xml:space="preserve"> для розпізнавання руко</w:t>
      </w:r>
      <w:r w:rsidR="00CE245A">
        <w:rPr>
          <w:lang w:val="uk-UA"/>
        </w:rPr>
        <w:softHyphen/>
      </w:r>
      <w:r w:rsidR="009C5046" w:rsidRPr="009C5046">
        <w:rPr>
          <w:lang w:val="uk-UA"/>
        </w:rPr>
        <w:t>писних цифр.</w:t>
      </w:r>
      <w:r w:rsidR="00CC2883" w:rsidRPr="00CC2883">
        <w:rPr>
          <w:lang w:val="uk-UA"/>
        </w:rPr>
        <w:t xml:space="preserve"> Оскільки </w:t>
      </w:r>
      <w:r w:rsidR="006958DB">
        <w:rPr>
          <w:lang w:val="uk-UA"/>
        </w:rPr>
        <w:t>ЗНМ</w:t>
      </w:r>
      <w:r w:rsidR="00CC2883" w:rsidRPr="00CC2883">
        <w:rPr>
          <w:lang w:val="uk-UA"/>
        </w:rPr>
        <w:t xml:space="preserve"> мож</w:t>
      </w:r>
      <w:r w:rsidR="0006448F">
        <w:rPr>
          <w:lang w:val="uk-UA"/>
        </w:rPr>
        <w:t>уть</w:t>
      </w:r>
      <w:r w:rsidR="00CC2883" w:rsidRPr="00CC2883">
        <w:rPr>
          <w:lang w:val="uk-UA"/>
        </w:rPr>
        <w:t xml:space="preserve"> </w:t>
      </w:r>
      <w:r w:rsidR="0006448F">
        <w:rPr>
          <w:lang w:val="uk-UA"/>
        </w:rPr>
        <w:t>на</w:t>
      </w:r>
      <w:r w:rsidR="00CC2883" w:rsidRPr="00CC2883">
        <w:rPr>
          <w:lang w:val="uk-UA"/>
        </w:rPr>
        <w:t>вч</w:t>
      </w:r>
      <w:r w:rsidR="0006448F">
        <w:rPr>
          <w:lang w:val="uk-UA"/>
        </w:rPr>
        <w:t>а</w:t>
      </w:r>
      <w:r w:rsidR="00CC2883" w:rsidRPr="00CC2883">
        <w:rPr>
          <w:lang w:val="uk-UA"/>
        </w:rPr>
        <w:t>тися стій</w:t>
      </w:r>
      <w:r w:rsidR="00CE245A">
        <w:rPr>
          <w:lang w:val="uk-UA"/>
        </w:rPr>
        <w:softHyphen/>
      </w:r>
      <w:r w:rsidR="00CC2883" w:rsidRPr="00CC2883">
        <w:rPr>
          <w:lang w:val="uk-UA"/>
        </w:rPr>
        <w:t>ким і високорівневим ознак</w:t>
      </w:r>
      <w:r w:rsidR="00FC2CD8">
        <w:rPr>
          <w:rFonts w:eastAsia="Malgun Gothic"/>
          <w:lang w:val="uk-UA" w:eastAsia="ko-KR"/>
        </w:rPr>
        <w:t>ам</w:t>
      </w:r>
      <w:r w:rsidR="00CC2883" w:rsidRPr="00CC2883">
        <w:rPr>
          <w:lang w:val="uk-UA"/>
        </w:rPr>
        <w:t xml:space="preserve"> зображення, </w:t>
      </w:r>
      <w:r w:rsidR="0006448F">
        <w:rPr>
          <w:lang w:val="uk-UA"/>
        </w:rPr>
        <w:t>у</w:t>
      </w:r>
      <w:r w:rsidR="00CC2883" w:rsidRPr="00CC2883">
        <w:rPr>
          <w:lang w:val="uk-UA"/>
        </w:rPr>
        <w:t xml:space="preserve"> 2014</w:t>
      </w:r>
      <w:r w:rsidR="0006448F">
        <w:rPr>
          <w:lang w:val="uk-UA"/>
        </w:rPr>
        <w:t> р.</w:t>
      </w:r>
      <w:r w:rsidR="00CC2883" w:rsidRPr="00CC2883">
        <w:rPr>
          <w:lang w:val="uk-UA"/>
        </w:rPr>
        <w:t xml:space="preserve"> </w:t>
      </w:r>
      <w:r w:rsidR="0006448F" w:rsidRPr="00CC2883">
        <w:rPr>
          <w:lang w:val="uk-UA"/>
        </w:rPr>
        <w:t xml:space="preserve">для </w:t>
      </w:r>
      <w:r w:rsidR="0006448F">
        <w:rPr>
          <w:lang w:val="uk-UA"/>
        </w:rPr>
        <w:t>ВО</w:t>
      </w:r>
      <w:r w:rsidR="0006448F" w:rsidRPr="00CC2883">
        <w:rPr>
          <w:lang w:val="uk-UA"/>
        </w:rPr>
        <w:t xml:space="preserve"> </w:t>
      </w:r>
      <w:r w:rsidR="00CC2883" w:rsidRPr="00CC2883">
        <w:rPr>
          <w:lang w:val="uk-UA"/>
        </w:rPr>
        <w:t>запропон</w:t>
      </w:r>
      <w:r w:rsidR="0006448F">
        <w:rPr>
          <w:lang w:val="uk-UA"/>
        </w:rPr>
        <w:t>овано</w:t>
      </w:r>
      <w:r w:rsidR="00CC2883" w:rsidRPr="00CC2883">
        <w:rPr>
          <w:lang w:val="uk-UA"/>
        </w:rPr>
        <w:t xml:space="preserve"> метод</w:t>
      </w:r>
      <w:r w:rsidR="00A94CED">
        <w:rPr>
          <w:lang w:val="uk-UA"/>
        </w:rPr>
        <w:t xml:space="preserve"> р</w:t>
      </w:r>
      <w:r w:rsidR="00A94CED" w:rsidRPr="00A94CED">
        <w:rPr>
          <w:lang w:val="uk-UA"/>
        </w:rPr>
        <w:t>егіон</w:t>
      </w:r>
      <w:r w:rsidR="00C93B67">
        <w:rPr>
          <w:lang w:val="uk-UA"/>
        </w:rPr>
        <w:t>ів</w:t>
      </w:r>
      <w:r w:rsidR="00A94CED" w:rsidRPr="00A94CED">
        <w:rPr>
          <w:lang w:val="uk-UA"/>
        </w:rPr>
        <w:t xml:space="preserve"> з</w:t>
      </w:r>
      <w:r w:rsidR="00304CCF">
        <w:rPr>
          <w:lang w:val="uk-UA"/>
        </w:rPr>
        <w:t>і</w:t>
      </w:r>
      <w:r w:rsidR="00A94CED" w:rsidRPr="00A94CED">
        <w:rPr>
          <w:lang w:val="uk-UA"/>
        </w:rPr>
        <w:t xml:space="preserve"> згорткови</w:t>
      </w:r>
      <w:r w:rsidR="00304CCF">
        <w:rPr>
          <w:lang w:val="uk-UA"/>
        </w:rPr>
        <w:t>ми</w:t>
      </w:r>
      <w:r w:rsidR="00A94CED" w:rsidRPr="00A94CED">
        <w:rPr>
          <w:lang w:val="uk-UA"/>
        </w:rPr>
        <w:t xml:space="preserve"> нейронни</w:t>
      </w:r>
      <w:r w:rsidR="00304CCF">
        <w:rPr>
          <w:lang w:val="uk-UA"/>
        </w:rPr>
        <w:t>ми</w:t>
      </w:r>
      <w:r w:rsidR="00A94CED" w:rsidRPr="00A94CED">
        <w:rPr>
          <w:lang w:val="uk-UA"/>
        </w:rPr>
        <w:t xml:space="preserve"> мереж</w:t>
      </w:r>
      <w:r w:rsidR="00304CCF">
        <w:rPr>
          <w:lang w:val="uk-UA"/>
        </w:rPr>
        <w:t>ами</w:t>
      </w:r>
      <w:r w:rsidR="00CC2883" w:rsidRPr="00CC2883">
        <w:rPr>
          <w:lang w:val="uk-UA"/>
        </w:rPr>
        <w:t xml:space="preserve"> </w:t>
      </w:r>
      <w:r w:rsidR="00944F72">
        <w:rPr>
          <w:lang w:val="uk-UA"/>
        </w:rPr>
        <w:t>(</w:t>
      </w:r>
      <w:r w:rsidR="005409FA">
        <w:rPr>
          <w:lang w:val="uk-UA"/>
        </w:rPr>
        <w:t>М</w:t>
      </w:r>
      <w:r w:rsidR="00C93B67">
        <w:rPr>
          <w:lang w:val="uk-UA"/>
        </w:rPr>
        <w:t>РЗНМ</w:t>
      </w:r>
      <w:r w:rsidR="00CC2883" w:rsidRPr="00CC2883">
        <w:rPr>
          <w:lang w:val="uk-UA"/>
        </w:rPr>
        <w:t xml:space="preserve">). З того часу </w:t>
      </w:r>
      <w:r w:rsidR="002239B6">
        <w:rPr>
          <w:lang w:val="uk-UA"/>
        </w:rPr>
        <w:t>ВО</w:t>
      </w:r>
      <w:r w:rsidR="00CC2883" w:rsidRPr="00CC2883">
        <w:rPr>
          <w:lang w:val="uk-UA"/>
        </w:rPr>
        <w:t xml:space="preserve"> почало швидко еволюціонувати. У глибинному навчанні виділяють дві групи </w:t>
      </w:r>
      <w:r w:rsidR="00075B28">
        <w:rPr>
          <w:lang w:val="uk-UA"/>
        </w:rPr>
        <w:t>методів</w:t>
      </w:r>
      <w:r w:rsidR="00CC2883" w:rsidRPr="00CC2883">
        <w:rPr>
          <w:lang w:val="uk-UA"/>
        </w:rPr>
        <w:t>: "</w:t>
      </w:r>
      <w:r w:rsidR="00075B28">
        <w:rPr>
          <w:lang w:val="uk-UA"/>
        </w:rPr>
        <w:t>методи</w:t>
      </w:r>
      <w:r w:rsidR="00CC2883" w:rsidRPr="00CC2883">
        <w:rPr>
          <w:lang w:val="uk-UA"/>
        </w:rPr>
        <w:t xml:space="preserve"> з </w:t>
      </w:r>
      <w:r w:rsidR="000527C0">
        <w:rPr>
          <w:lang w:val="uk-UA"/>
        </w:rPr>
        <w:t>двокроковою</w:t>
      </w:r>
      <w:r w:rsidR="00CC2883" w:rsidRPr="00CC2883">
        <w:rPr>
          <w:lang w:val="uk-UA"/>
        </w:rPr>
        <w:t xml:space="preserve"> архітектурою" і "</w:t>
      </w:r>
      <w:r w:rsidR="00075B28">
        <w:rPr>
          <w:lang w:val="uk-UA"/>
        </w:rPr>
        <w:t>метод</w:t>
      </w:r>
      <w:r w:rsidR="00CC2883" w:rsidRPr="00CC2883">
        <w:rPr>
          <w:lang w:val="uk-UA"/>
        </w:rPr>
        <w:t>и з одно</w:t>
      </w:r>
      <w:r w:rsidR="000527C0">
        <w:rPr>
          <w:lang w:val="uk-UA"/>
        </w:rPr>
        <w:t>кроков</w:t>
      </w:r>
      <w:r w:rsidR="00CC2883" w:rsidRPr="00CC2883">
        <w:rPr>
          <w:lang w:val="uk-UA"/>
        </w:rPr>
        <w:t>ою архітектурою", де перші розглядають виявлення як "</w:t>
      </w:r>
      <w:r w:rsidR="00CC2883" w:rsidRPr="00147F0D">
        <w:rPr>
          <w:lang w:val="uk-UA"/>
        </w:rPr>
        <w:t>грубе до точного</w:t>
      </w:r>
      <w:r w:rsidR="00CC2883" w:rsidRPr="00CC2883">
        <w:rPr>
          <w:lang w:val="uk-UA"/>
        </w:rPr>
        <w:t>", а другі як "</w:t>
      </w:r>
      <w:r w:rsidR="00CC2883" w:rsidRPr="00147F0D">
        <w:rPr>
          <w:lang w:val="uk-UA"/>
        </w:rPr>
        <w:t xml:space="preserve">завершення за один </w:t>
      </w:r>
      <w:r w:rsidR="00CC2883" w:rsidRPr="00147F0D">
        <w:rPr>
          <w:lang w:val="uk-UA"/>
        </w:rPr>
        <w:t>крок</w:t>
      </w:r>
      <w:r w:rsidR="00CC2883" w:rsidRPr="00CC2883">
        <w:rPr>
          <w:lang w:val="uk-UA"/>
        </w:rPr>
        <w:t>".</w:t>
      </w:r>
      <w:r w:rsidR="00C74A8F">
        <w:rPr>
          <w:lang w:val="uk-UA"/>
        </w:rPr>
        <w:t xml:space="preserve"> </w:t>
      </w:r>
      <w:r w:rsidR="00CE245A">
        <w:rPr>
          <w:lang w:val="uk-UA"/>
        </w:rPr>
        <w:t>У</w:t>
      </w:r>
      <w:r w:rsidR="00CC2883" w:rsidRPr="00CC2883">
        <w:rPr>
          <w:lang w:val="uk-UA"/>
        </w:rPr>
        <w:t xml:space="preserve"> </w:t>
      </w:r>
      <w:r w:rsidR="005409FA">
        <w:rPr>
          <w:lang w:val="uk-UA"/>
        </w:rPr>
        <w:t>М</w:t>
      </w:r>
      <w:r w:rsidR="00E76578">
        <w:rPr>
          <w:lang w:val="uk-UA"/>
        </w:rPr>
        <w:t>РЗНМ</w:t>
      </w:r>
      <w:r w:rsidR="00CC2883" w:rsidRPr="00CC2883">
        <w:rPr>
          <w:lang w:val="uk-UA"/>
        </w:rPr>
        <w:t xml:space="preserve"> спочатку здійснюється </w:t>
      </w:r>
      <w:r w:rsidR="00CC2883" w:rsidRPr="00147F0D">
        <w:rPr>
          <w:lang w:val="uk-UA"/>
        </w:rPr>
        <w:t>виділення</w:t>
      </w:r>
      <w:r w:rsidR="00CC2883" w:rsidRPr="00CC2883">
        <w:rPr>
          <w:lang w:val="uk-UA"/>
        </w:rPr>
        <w:t xml:space="preserve"> набору пропозицій</w:t>
      </w:r>
      <w:r w:rsidR="00287F55">
        <w:rPr>
          <w:lang w:val="uk-UA"/>
        </w:rPr>
        <w:t xml:space="preserve"> </w:t>
      </w:r>
      <w:r w:rsidR="0006448F">
        <w:rPr>
          <w:lang w:val="uk-UA"/>
        </w:rPr>
        <w:t>об</w:t>
      </w:r>
      <w:r w:rsidR="00FE46C9">
        <w:rPr>
          <w:lang w:val="uk-UA"/>
        </w:rPr>
        <w:t>’</w:t>
      </w:r>
      <w:r w:rsidR="0006448F">
        <w:rPr>
          <w:lang w:val="uk-UA"/>
        </w:rPr>
        <w:t xml:space="preserve">єктів, тобто </w:t>
      </w:r>
      <w:r w:rsidR="00CC2883" w:rsidRPr="00CC2883">
        <w:rPr>
          <w:lang w:val="uk-UA"/>
        </w:rPr>
        <w:t xml:space="preserve">кандидатів у </w:t>
      </w:r>
      <w:r w:rsidR="002239B6">
        <w:rPr>
          <w:lang w:val="uk-UA"/>
        </w:rPr>
        <w:t>ВО</w:t>
      </w:r>
      <w:r w:rsidR="00CC2883" w:rsidRPr="00CC2883">
        <w:rPr>
          <w:lang w:val="uk-UA"/>
        </w:rPr>
        <w:t xml:space="preserve">. Потім кожну пропозицію масштабують до зображення фіксованого розміру та вводять у попередньо навчену модель </w:t>
      </w:r>
      <w:r w:rsidR="00A85CB5">
        <w:rPr>
          <w:lang w:val="uk-UA"/>
        </w:rPr>
        <w:t>ЗНМ</w:t>
      </w:r>
      <w:r w:rsidR="00CC2883" w:rsidRPr="00CC2883">
        <w:rPr>
          <w:lang w:val="uk-UA"/>
        </w:rPr>
        <w:t xml:space="preserve">, щоб отримати ознаки. Нарешті, лінійні </w:t>
      </w:r>
      <w:r w:rsidR="00101643" w:rsidRPr="00101643">
        <w:rPr>
          <w:lang w:val="uk-UA"/>
        </w:rPr>
        <w:t>опорн</w:t>
      </w:r>
      <w:r w:rsidR="009F35BB">
        <w:rPr>
          <w:lang w:val="uk-UA"/>
        </w:rPr>
        <w:t>о</w:t>
      </w:r>
      <w:r w:rsidR="005D0D0C">
        <w:rPr>
          <w:lang w:val="uk-UA"/>
        </w:rPr>
        <w:noBreakHyphen/>
      </w:r>
      <w:r w:rsidR="00101643" w:rsidRPr="00101643">
        <w:rPr>
          <w:lang w:val="uk-UA"/>
        </w:rPr>
        <w:t>векторн</w:t>
      </w:r>
      <w:r w:rsidR="009F35BB">
        <w:rPr>
          <w:lang w:val="uk-UA"/>
        </w:rPr>
        <w:t>і</w:t>
      </w:r>
      <w:r w:rsidR="00101643" w:rsidRPr="00101643">
        <w:rPr>
          <w:lang w:val="uk-UA"/>
        </w:rPr>
        <w:t xml:space="preserve"> машин</w:t>
      </w:r>
      <w:r w:rsidR="009F35BB">
        <w:rPr>
          <w:lang w:val="uk-UA"/>
        </w:rPr>
        <w:t>и</w:t>
      </w:r>
      <w:r w:rsidR="00101643" w:rsidRPr="00CB7C29">
        <w:rPr>
          <w:lang w:val="uk-UA"/>
        </w:rPr>
        <w:t xml:space="preserve"> (</w:t>
      </w:r>
      <w:r w:rsidR="005D0D0C">
        <w:rPr>
          <w:lang w:val="uk-UA"/>
        </w:rPr>
        <w:t>ОВМ</w:t>
      </w:r>
      <w:r w:rsidR="00101643" w:rsidRPr="00CB7C29">
        <w:rPr>
          <w:lang w:val="uk-UA"/>
        </w:rPr>
        <w:t>)</w:t>
      </w:r>
      <w:r w:rsidR="009F35BB">
        <w:rPr>
          <w:lang w:val="uk-UA"/>
        </w:rPr>
        <w:t>, які називаються</w:t>
      </w:r>
      <w:r w:rsidR="00101643" w:rsidRPr="00101643">
        <w:rPr>
          <w:lang w:val="uk-UA"/>
        </w:rPr>
        <w:t xml:space="preserve"> </w:t>
      </w:r>
      <w:r w:rsidR="00346E1F">
        <w:rPr>
          <w:lang w:val="uk-UA"/>
        </w:rPr>
        <w:t>ОВМ</w:t>
      </w:r>
      <w:r w:rsidR="00FB0718">
        <w:rPr>
          <w:lang w:val="uk-UA"/>
        </w:rPr>
        <w:noBreakHyphen/>
      </w:r>
      <w:r w:rsidR="00CC2883" w:rsidRPr="00CC2883">
        <w:rPr>
          <w:lang w:val="uk-UA"/>
        </w:rPr>
        <w:t>класифікатор</w:t>
      </w:r>
      <w:r w:rsidR="009F35BB">
        <w:rPr>
          <w:lang w:val="uk-UA"/>
        </w:rPr>
        <w:t>ами,</w:t>
      </w:r>
      <w:r w:rsidR="00CC2883" w:rsidRPr="00CC2883">
        <w:rPr>
          <w:lang w:val="uk-UA"/>
        </w:rPr>
        <w:t xml:space="preserve"> використовуються для прог</w:t>
      </w:r>
      <w:r w:rsidR="00CE245A">
        <w:rPr>
          <w:lang w:val="uk-UA"/>
        </w:rPr>
        <w:softHyphen/>
      </w:r>
      <w:r w:rsidR="00CC2883" w:rsidRPr="00CC2883">
        <w:rPr>
          <w:lang w:val="uk-UA"/>
        </w:rPr>
        <w:t>нозу наявності об</w:t>
      </w:r>
      <w:r w:rsidR="00FE46C9">
        <w:rPr>
          <w:lang w:val="uk-UA"/>
        </w:rPr>
        <w:t>’</w:t>
      </w:r>
      <w:r w:rsidR="00CC2883" w:rsidRPr="00CC2883">
        <w:rPr>
          <w:lang w:val="uk-UA"/>
        </w:rPr>
        <w:t>єкта в кожній області та для ви</w:t>
      </w:r>
      <w:r w:rsidR="00CE245A">
        <w:rPr>
          <w:lang w:val="uk-UA"/>
        </w:rPr>
        <w:softHyphen/>
      </w:r>
      <w:r w:rsidR="00CC2883" w:rsidRPr="00CC2883">
        <w:rPr>
          <w:lang w:val="uk-UA"/>
        </w:rPr>
        <w:t xml:space="preserve">значення </w:t>
      </w:r>
      <w:r w:rsidR="0076762E">
        <w:rPr>
          <w:lang w:val="uk-UA"/>
        </w:rPr>
        <w:t>класу</w:t>
      </w:r>
      <w:r w:rsidR="00CC2883" w:rsidRPr="00CC2883">
        <w:rPr>
          <w:lang w:val="uk-UA"/>
        </w:rPr>
        <w:t xml:space="preserve"> об</w:t>
      </w:r>
      <w:r w:rsidR="00FE46C9">
        <w:rPr>
          <w:lang w:val="uk-UA"/>
        </w:rPr>
        <w:t>’</w:t>
      </w:r>
      <w:r w:rsidR="00CC2883" w:rsidRPr="00CC2883">
        <w:rPr>
          <w:lang w:val="uk-UA"/>
        </w:rPr>
        <w:t xml:space="preserve">єктів. </w:t>
      </w:r>
      <w:r w:rsidR="005409FA">
        <w:rPr>
          <w:lang w:val="uk-UA"/>
        </w:rPr>
        <w:t>М</w:t>
      </w:r>
      <w:r w:rsidR="009A3839">
        <w:rPr>
          <w:lang w:val="uk-UA"/>
        </w:rPr>
        <w:t>РЗНМ</w:t>
      </w:r>
      <w:r w:rsidR="00CC2883" w:rsidRPr="00CC2883">
        <w:rPr>
          <w:lang w:val="uk-UA"/>
        </w:rPr>
        <w:t xml:space="preserve"> значно покращує результати на </w:t>
      </w:r>
      <w:r w:rsidR="00644292">
        <w:rPr>
          <w:lang w:val="uk-UA"/>
        </w:rPr>
        <w:t>виб</w:t>
      </w:r>
      <w:r w:rsidR="009F35BB">
        <w:rPr>
          <w:lang w:val="uk-UA"/>
        </w:rPr>
        <w:t>і</w:t>
      </w:r>
      <w:r w:rsidR="00644292">
        <w:rPr>
          <w:lang w:val="uk-UA"/>
        </w:rPr>
        <w:t xml:space="preserve">рці </w:t>
      </w:r>
      <w:r w:rsidR="00154915">
        <w:rPr>
          <w:lang w:val="uk-UA"/>
        </w:rPr>
        <w:t>в</w:t>
      </w:r>
      <w:r w:rsidR="00154915" w:rsidRPr="00154915">
        <w:rPr>
          <w:lang w:val="uk-UA"/>
        </w:rPr>
        <w:t>ізуальн</w:t>
      </w:r>
      <w:r w:rsidR="00154915">
        <w:rPr>
          <w:lang w:val="uk-UA"/>
        </w:rPr>
        <w:t>их</w:t>
      </w:r>
      <w:r w:rsidR="00154915" w:rsidRPr="00154915">
        <w:rPr>
          <w:lang w:val="uk-UA"/>
        </w:rPr>
        <w:t xml:space="preserve"> об</w:t>
      </w:r>
      <w:r w:rsidR="00FE46C9">
        <w:rPr>
          <w:lang w:val="uk-UA"/>
        </w:rPr>
        <w:t>’</w:t>
      </w:r>
      <w:r w:rsidR="00154915" w:rsidRPr="00154915">
        <w:rPr>
          <w:lang w:val="uk-UA"/>
        </w:rPr>
        <w:t>єкт</w:t>
      </w:r>
      <w:r w:rsidR="009F35BB">
        <w:rPr>
          <w:lang w:val="uk-UA"/>
        </w:rPr>
        <w:t>ів класів.</w:t>
      </w:r>
      <w:r w:rsidR="00CC2883" w:rsidRPr="00CC2883">
        <w:rPr>
          <w:lang w:val="uk-UA"/>
        </w:rPr>
        <w:t xml:space="preserve"> </w:t>
      </w:r>
      <w:r w:rsidR="00B535B1">
        <w:rPr>
          <w:lang w:val="uk-UA"/>
        </w:rPr>
        <w:t>Н</w:t>
      </w:r>
      <w:r w:rsidR="00B535B1" w:rsidRPr="00CC2883">
        <w:rPr>
          <w:lang w:val="uk-UA"/>
        </w:rPr>
        <w:t>едолік</w:t>
      </w:r>
      <w:r w:rsidR="004F016D">
        <w:rPr>
          <w:lang w:val="uk-UA"/>
        </w:rPr>
        <w:t>ом</w:t>
      </w:r>
      <w:r w:rsidR="00B535B1">
        <w:rPr>
          <w:lang w:val="uk-UA"/>
        </w:rPr>
        <w:t xml:space="preserve"> </w:t>
      </w:r>
      <w:r w:rsidR="005409FA">
        <w:rPr>
          <w:lang w:val="uk-UA"/>
        </w:rPr>
        <w:t>М</w:t>
      </w:r>
      <w:r w:rsidR="009A3839">
        <w:rPr>
          <w:lang w:val="uk-UA"/>
        </w:rPr>
        <w:t>РЗНМ</w:t>
      </w:r>
      <w:r w:rsidR="00CC2883" w:rsidRPr="00CC2883">
        <w:rPr>
          <w:lang w:val="uk-UA"/>
        </w:rPr>
        <w:t xml:space="preserve"> </w:t>
      </w:r>
      <w:r w:rsidR="004F016D">
        <w:rPr>
          <w:lang w:val="uk-UA"/>
        </w:rPr>
        <w:t>є</w:t>
      </w:r>
      <w:r w:rsidR="00CC2883" w:rsidRPr="00CC2883">
        <w:rPr>
          <w:lang w:val="uk-UA"/>
        </w:rPr>
        <w:t xml:space="preserve"> </w:t>
      </w:r>
      <w:r w:rsidR="00CC2883" w:rsidRPr="00147F0D">
        <w:rPr>
          <w:lang w:val="uk-UA"/>
        </w:rPr>
        <w:t>надмірні</w:t>
      </w:r>
      <w:r w:rsidR="00CC2883" w:rsidRPr="00CC2883">
        <w:rPr>
          <w:lang w:val="uk-UA"/>
        </w:rPr>
        <w:t xml:space="preserve"> обчислення ознак на великій кількості пропозицій</w:t>
      </w:r>
      <w:r w:rsidR="009F35BB">
        <w:rPr>
          <w:lang w:val="uk-UA"/>
        </w:rPr>
        <w:t>. З</w:t>
      </w:r>
      <w:r w:rsidR="009F35BB" w:rsidRPr="00CC2883">
        <w:rPr>
          <w:lang w:val="uk-UA"/>
        </w:rPr>
        <w:t xml:space="preserve"> одного зображення </w:t>
      </w:r>
      <w:r w:rsidR="009F35BB">
        <w:rPr>
          <w:lang w:val="uk-UA"/>
        </w:rPr>
        <w:t xml:space="preserve">може бути </w:t>
      </w:r>
      <w:r w:rsidR="00CC2883" w:rsidRPr="00CC2883">
        <w:rPr>
          <w:lang w:val="uk-UA"/>
        </w:rPr>
        <w:t>понад 2000 прямокутників</w:t>
      </w:r>
      <w:r w:rsidR="009F35BB">
        <w:rPr>
          <w:lang w:val="uk-UA"/>
        </w:rPr>
        <w:t>, що</w:t>
      </w:r>
      <w:r w:rsidR="00CC2883" w:rsidRPr="00CC2883">
        <w:rPr>
          <w:lang w:val="uk-UA"/>
        </w:rPr>
        <w:t xml:space="preserve"> призвод</w:t>
      </w:r>
      <w:r w:rsidR="009F35BB">
        <w:rPr>
          <w:lang w:val="uk-UA"/>
        </w:rPr>
        <w:t>и</w:t>
      </w:r>
      <w:r w:rsidR="00CC2883" w:rsidRPr="00CC2883">
        <w:rPr>
          <w:lang w:val="uk-UA"/>
        </w:rPr>
        <w:t>ть до надзвичайно повільної швидкості виявлення</w:t>
      </w:r>
      <w:r w:rsidR="009F35BB">
        <w:rPr>
          <w:lang w:val="uk-UA"/>
        </w:rPr>
        <w:t xml:space="preserve">, понад </w:t>
      </w:r>
      <w:r w:rsidR="00CC2883" w:rsidRPr="00CC2883">
        <w:rPr>
          <w:lang w:val="uk-UA"/>
        </w:rPr>
        <w:t xml:space="preserve">14 секунд на </w:t>
      </w:r>
      <w:r w:rsidR="009F35BB">
        <w:rPr>
          <w:lang w:val="uk-UA"/>
        </w:rPr>
        <w:t xml:space="preserve">одне </w:t>
      </w:r>
      <w:r w:rsidR="00CC2883" w:rsidRPr="00CC2883">
        <w:rPr>
          <w:lang w:val="uk-UA"/>
        </w:rPr>
        <w:t xml:space="preserve">зображення з використанням </w:t>
      </w:r>
      <w:r w:rsidR="00D20EF1">
        <w:rPr>
          <w:lang w:val="uk-UA"/>
        </w:rPr>
        <w:t>графічної карти</w:t>
      </w:r>
      <w:r w:rsidR="00CC2883" w:rsidRPr="00CC2883">
        <w:rPr>
          <w:lang w:val="uk-UA"/>
        </w:rPr>
        <w:t>.</w:t>
      </w:r>
      <w:r w:rsidR="00C74A8F">
        <w:rPr>
          <w:lang w:val="uk-UA"/>
        </w:rPr>
        <w:t xml:space="preserve"> </w:t>
      </w:r>
      <w:r w:rsidR="00032AE0" w:rsidRPr="00032AE0">
        <w:rPr>
          <w:lang w:val="uk-UA"/>
        </w:rPr>
        <w:t>У 2014</w:t>
      </w:r>
      <w:r w:rsidR="00BD0431">
        <w:rPr>
          <w:lang w:val="uk-UA"/>
        </w:rPr>
        <w:t> </w:t>
      </w:r>
      <w:r w:rsidR="00032AE0" w:rsidRPr="00032AE0">
        <w:rPr>
          <w:lang w:val="uk-UA"/>
        </w:rPr>
        <w:t>р</w:t>
      </w:r>
      <w:r w:rsidR="00BD0431">
        <w:rPr>
          <w:lang w:val="uk-UA"/>
        </w:rPr>
        <w:t>.</w:t>
      </w:r>
      <w:r w:rsidR="00032AE0" w:rsidRPr="00032AE0">
        <w:rPr>
          <w:lang w:val="uk-UA"/>
        </w:rPr>
        <w:t xml:space="preserve"> були запропоновані мережі пулінгу просторової піраміди (МППП), які дозволяють генерувати представлення фіксованої довжини неза</w:t>
      </w:r>
      <w:r w:rsidR="00CE245A">
        <w:rPr>
          <w:lang w:val="uk-UA"/>
        </w:rPr>
        <w:softHyphen/>
      </w:r>
      <w:r w:rsidR="00032AE0" w:rsidRPr="00032AE0">
        <w:rPr>
          <w:lang w:val="uk-UA"/>
        </w:rPr>
        <w:t>лежно від розміру зображення або регіону інтересу. Використання МППП дозволяє обчислити ознаки лише один раз для всього зображення і потім згенерувати представлення фіксованої довжини для регіонів інтересу, що прискорює процес виявлення без втрати точності. Недоліками МППП є необхідність багатокро</w:t>
      </w:r>
      <w:r w:rsidR="00CE245A">
        <w:rPr>
          <w:lang w:val="uk-UA"/>
        </w:rPr>
        <w:softHyphen/>
      </w:r>
      <w:r w:rsidR="00032AE0" w:rsidRPr="00032AE0">
        <w:rPr>
          <w:lang w:val="uk-UA"/>
        </w:rPr>
        <w:t>кового навчання та формування повнозв</w:t>
      </w:r>
      <w:r w:rsidR="00FE46C9">
        <w:rPr>
          <w:lang w:val="uk-UA"/>
        </w:rPr>
        <w:t>’</w:t>
      </w:r>
      <w:r w:rsidR="00032AE0" w:rsidRPr="00032AE0">
        <w:rPr>
          <w:lang w:val="uk-UA"/>
        </w:rPr>
        <w:t>язних шарів, ігноруючи попередні шари.</w:t>
      </w:r>
      <w:r w:rsidR="00C74A8F">
        <w:rPr>
          <w:lang w:val="uk-UA"/>
        </w:rPr>
        <w:t xml:space="preserve"> </w:t>
      </w:r>
      <w:r w:rsidR="00CC2883" w:rsidRPr="00CC2883">
        <w:rPr>
          <w:lang w:val="uk-UA"/>
        </w:rPr>
        <w:t>У 2015</w:t>
      </w:r>
      <w:r w:rsidR="005409FA">
        <w:rPr>
          <w:lang w:val="uk-UA"/>
        </w:rPr>
        <w:t> </w:t>
      </w:r>
      <w:r w:rsidR="00CC2883" w:rsidRPr="00CC2883">
        <w:rPr>
          <w:lang w:val="uk-UA"/>
        </w:rPr>
        <w:t>р</w:t>
      </w:r>
      <w:r w:rsidR="005409FA">
        <w:rPr>
          <w:lang w:val="uk-UA"/>
        </w:rPr>
        <w:t>.</w:t>
      </w:r>
      <w:r w:rsidR="00CC2883" w:rsidRPr="00CC2883">
        <w:rPr>
          <w:lang w:val="uk-UA"/>
        </w:rPr>
        <w:t xml:space="preserve"> </w:t>
      </w:r>
      <w:r w:rsidR="00503594">
        <w:rPr>
          <w:lang w:val="uk-UA"/>
        </w:rPr>
        <w:t>Р</w:t>
      </w:r>
      <w:r w:rsidR="00CC2883" w:rsidRPr="00CC2883">
        <w:rPr>
          <w:lang w:val="uk-UA"/>
        </w:rPr>
        <w:t xml:space="preserve">. </w:t>
      </w:r>
      <w:r w:rsidR="00503594">
        <w:rPr>
          <w:lang w:val="uk-UA"/>
        </w:rPr>
        <w:t>Гіршик</w:t>
      </w:r>
      <w:r w:rsidR="00CC2883" w:rsidRPr="00CC2883">
        <w:rPr>
          <w:lang w:val="uk-UA"/>
        </w:rPr>
        <w:t xml:space="preserve"> запропонував </w:t>
      </w:r>
      <w:r w:rsidR="0001130E">
        <w:rPr>
          <w:lang w:val="uk-UA"/>
        </w:rPr>
        <w:t>швидкий</w:t>
      </w:r>
      <w:r w:rsidR="0001130E" w:rsidRPr="00CC2883">
        <w:rPr>
          <w:lang w:val="uk-UA"/>
        </w:rPr>
        <w:t xml:space="preserve"> </w:t>
      </w:r>
      <w:r w:rsidR="005409FA">
        <w:rPr>
          <w:lang w:val="uk-UA"/>
        </w:rPr>
        <w:t>М</w:t>
      </w:r>
      <w:r w:rsidR="0001130E">
        <w:rPr>
          <w:lang w:val="uk-UA"/>
        </w:rPr>
        <w:t>РЗНМ (Ш</w:t>
      </w:r>
      <w:r w:rsidR="005409FA">
        <w:rPr>
          <w:lang w:val="uk-UA"/>
        </w:rPr>
        <w:t>М</w:t>
      </w:r>
      <w:r w:rsidR="0001130E">
        <w:rPr>
          <w:lang w:val="uk-UA"/>
        </w:rPr>
        <w:t>РЗНМ)</w:t>
      </w:r>
      <w:r w:rsidR="00CC2883" w:rsidRPr="00CC2883">
        <w:rPr>
          <w:lang w:val="uk-UA"/>
        </w:rPr>
        <w:t xml:space="preserve">, який є удосконаленням </w:t>
      </w:r>
      <w:r w:rsidR="005409FA">
        <w:rPr>
          <w:lang w:val="uk-UA"/>
        </w:rPr>
        <w:t>М</w:t>
      </w:r>
      <w:r w:rsidR="000E1C91">
        <w:rPr>
          <w:lang w:val="uk-UA"/>
        </w:rPr>
        <w:t>РЗНМ</w:t>
      </w:r>
      <w:r w:rsidR="00CC2883" w:rsidRPr="00CC2883">
        <w:rPr>
          <w:lang w:val="uk-UA"/>
        </w:rPr>
        <w:t xml:space="preserve"> та </w:t>
      </w:r>
      <w:r w:rsidR="008A0764">
        <w:rPr>
          <w:lang w:val="uk-UA"/>
        </w:rPr>
        <w:t>МППП</w:t>
      </w:r>
      <w:r w:rsidR="00CC2883" w:rsidRPr="00CC2883">
        <w:rPr>
          <w:lang w:val="uk-UA"/>
        </w:rPr>
        <w:t xml:space="preserve">. </w:t>
      </w:r>
      <w:r w:rsidR="0092065B">
        <w:rPr>
          <w:lang w:val="uk-UA"/>
        </w:rPr>
        <w:t>Ш</w:t>
      </w:r>
      <w:r w:rsidR="0032631E">
        <w:rPr>
          <w:lang w:val="uk-UA"/>
        </w:rPr>
        <w:t>М</w:t>
      </w:r>
      <w:r w:rsidR="0092065B">
        <w:rPr>
          <w:lang w:val="uk-UA"/>
        </w:rPr>
        <w:t>РЗНМ</w:t>
      </w:r>
      <w:r w:rsidR="00CC2883" w:rsidRPr="00CC2883">
        <w:rPr>
          <w:lang w:val="uk-UA"/>
        </w:rPr>
        <w:t xml:space="preserve"> дозво</w:t>
      </w:r>
      <w:r w:rsidR="00CE245A">
        <w:rPr>
          <w:lang w:val="uk-UA"/>
        </w:rPr>
        <w:softHyphen/>
      </w:r>
      <w:r w:rsidR="00CC2883" w:rsidRPr="00CC2883">
        <w:rPr>
          <w:lang w:val="uk-UA"/>
        </w:rPr>
        <w:t xml:space="preserve">ляє одночасно навчати </w:t>
      </w:r>
      <w:r w:rsidR="00263906">
        <w:rPr>
          <w:lang w:val="uk-UA"/>
        </w:rPr>
        <w:t>метод</w:t>
      </w:r>
      <w:r w:rsidR="00CC2883" w:rsidRPr="00CC2883">
        <w:rPr>
          <w:lang w:val="uk-UA"/>
        </w:rPr>
        <w:t xml:space="preserve"> та </w:t>
      </w:r>
      <w:r w:rsidR="00CC2883" w:rsidRPr="000E09B3">
        <w:rPr>
          <w:lang w:val="uk-UA"/>
        </w:rPr>
        <w:t>регресор</w:t>
      </w:r>
      <w:r w:rsidR="00CC2883" w:rsidRPr="00CC2883">
        <w:rPr>
          <w:lang w:val="uk-UA"/>
        </w:rPr>
        <w:t xml:space="preserve"> обведення прямокутників в рамках однакової конфігурації мережі. Хоча </w:t>
      </w:r>
      <w:r w:rsidR="0092065B">
        <w:rPr>
          <w:lang w:val="uk-UA"/>
        </w:rPr>
        <w:t>Ш</w:t>
      </w:r>
      <w:r w:rsidR="0032631E">
        <w:rPr>
          <w:lang w:val="uk-UA"/>
        </w:rPr>
        <w:t>М</w:t>
      </w:r>
      <w:r w:rsidR="0092065B">
        <w:rPr>
          <w:lang w:val="uk-UA"/>
        </w:rPr>
        <w:t>РЗНМ</w:t>
      </w:r>
      <w:r w:rsidR="00CC2883" w:rsidRPr="00CC2883">
        <w:rPr>
          <w:lang w:val="uk-UA"/>
        </w:rPr>
        <w:t xml:space="preserve"> успішно поєднує переваги </w:t>
      </w:r>
      <w:r w:rsidR="0032631E">
        <w:rPr>
          <w:lang w:val="uk-UA"/>
        </w:rPr>
        <w:t>М</w:t>
      </w:r>
      <w:r w:rsidR="000E1C91">
        <w:rPr>
          <w:lang w:val="uk-UA"/>
        </w:rPr>
        <w:t>РЗНМ</w:t>
      </w:r>
      <w:r w:rsidR="00CC2883" w:rsidRPr="00CC2883">
        <w:rPr>
          <w:lang w:val="uk-UA"/>
        </w:rPr>
        <w:t xml:space="preserve"> та </w:t>
      </w:r>
      <w:r w:rsidR="008A0764">
        <w:rPr>
          <w:lang w:val="uk-UA"/>
        </w:rPr>
        <w:t>МППП</w:t>
      </w:r>
      <w:r w:rsidR="00CC2883" w:rsidRPr="00CC2883">
        <w:rPr>
          <w:lang w:val="uk-UA"/>
        </w:rPr>
        <w:t>, його швидкість виявлення все ще обмежена виявленням пропозицій</w:t>
      </w:r>
      <w:r w:rsidR="0032631E">
        <w:rPr>
          <w:lang w:val="uk-UA"/>
        </w:rPr>
        <w:t>.</w:t>
      </w:r>
      <w:r w:rsidR="00C74A8F">
        <w:rPr>
          <w:lang w:val="uk-UA"/>
        </w:rPr>
        <w:t xml:space="preserve"> </w:t>
      </w:r>
      <w:r w:rsidR="00CC2883" w:rsidRPr="00CC2883">
        <w:rPr>
          <w:lang w:val="uk-UA"/>
        </w:rPr>
        <w:t>У 2015</w:t>
      </w:r>
      <w:r w:rsidR="0032631E">
        <w:rPr>
          <w:lang w:val="uk-UA"/>
        </w:rPr>
        <w:t> </w:t>
      </w:r>
      <w:r w:rsidR="00CC2883" w:rsidRPr="00CC2883">
        <w:rPr>
          <w:lang w:val="uk-UA"/>
        </w:rPr>
        <w:t>р</w:t>
      </w:r>
      <w:r w:rsidR="0032631E">
        <w:rPr>
          <w:lang w:val="uk-UA"/>
        </w:rPr>
        <w:t>.</w:t>
      </w:r>
      <w:r w:rsidR="00CC2883" w:rsidRPr="00CC2883">
        <w:rPr>
          <w:lang w:val="uk-UA"/>
        </w:rPr>
        <w:t xml:space="preserve"> запропо</w:t>
      </w:r>
      <w:r w:rsidR="00CE245A">
        <w:rPr>
          <w:lang w:val="uk-UA"/>
        </w:rPr>
        <w:softHyphen/>
      </w:r>
      <w:r w:rsidR="00CC2883" w:rsidRPr="00CC2883">
        <w:rPr>
          <w:lang w:val="uk-UA"/>
        </w:rPr>
        <w:t>н</w:t>
      </w:r>
      <w:r w:rsidR="0032631E">
        <w:rPr>
          <w:lang w:val="uk-UA"/>
        </w:rPr>
        <w:t>овано</w:t>
      </w:r>
      <w:r w:rsidR="00CC2883" w:rsidRPr="00CC2883">
        <w:rPr>
          <w:lang w:val="uk-UA"/>
        </w:rPr>
        <w:t xml:space="preserve"> </w:t>
      </w:r>
      <w:r w:rsidR="00C65B29" w:rsidRPr="0092065B">
        <w:rPr>
          <w:lang w:val="uk-UA"/>
        </w:rPr>
        <w:t xml:space="preserve">надшвидкий </w:t>
      </w:r>
      <w:r w:rsidR="0032631E">
        <w:rPr>
          <w:lang w:val="uk-UA"/>
        </w:rPr>
        <w:t>М</w:t>
      </w:r>
      <w:r w:rsidR="00C65B29" w:rsidRPr="0092065B">
        <w:rPr>
          <w:lang w:val="uk-UA"/>
        </w:rPr>
        <w:t xml:space="preserve">РЗНМ </w:t>
      </w:r>
      <w:r w:rsidR="00C65B29">
        <w:rPr>
          <w:lang w:val="uk-UA"/>
        </w:rPr>
        <w:t>(Н</w:t>
      </w:r>
      <w:r w:rsidR="0032631E">
        <w:rPr>
          <w:lang w:val="uk-UA"/>
        </w:rPr>
        <w:t>М</w:t>
      </w:r>
      <w:r w:rsidR="00C65B29">
        <w:rPr>
          <w:lang w:val="uk-UA"/>
        </w:rPr>
        <w:t>РЗНМ)</w:t>
      </w:r>
      <w:r w:rsidR="0032631E">
        <w:rPr>
          <w:lang w:val="uk-UA"/>
        </w:rPr>
        <w:t>,</w:t>
      </w:r>
      <w:r w:rsidR="00CC2883" w:rsidRPr="00CC2883">
        <w:rPr>
          <w:lang w:val="uk-UA"/>
        </w:rPr>
        <w:t xml:space="preserve"> </w:t>
      </w:r>
      <w:r w:rsidR="0032631E">
        <w:rPr>
          <w:lang w:val="uk-UA"/>
        </w:rPr>
        <w:t>який</w:t>
      </w:r>
      <w:r w:rsidR="00CC2883" w:rsidRPr="00CC2883">
        <w:rPr>
          <w:lang w:val="uk-UA"/>
        </w:rPr>
        <w:t xml:space="preserve"> працює майже в реально</w:t>
      </w:r>
      <w:r w:rsidR="0032631E">
        <w:rPr>
          <w:lang w:val="uk-UA"/>
        </w:rPr>
        <w:t>му часі.</w:t>
      </w:r>
      <w:r w:rsidR="00CC2883" w:rsidRPr="00CC2883">
        <w:rPr>
          <w:lang w:val="uk-UA"/>
        </w:rPr>
        <w:t xml:space="preserve"> </w:t>
      </w:r>
      <w:r w:rsidR="0032631E">
        <w:rPr>
          <w:lang w:val="uk-UA"/>
        </w:rPr>
        <w:t>У НМРЗНМ</w:t>
      </w:r>
      <w:r w:rsidR="0032631E" w:rsidRPr="00CC2883">
        <w:rPr>
          <w:lang w:val="uk-UA"/>
        </w:rPr>
        <w:t xml:space="preserve"> </w:t>
      </w:r>
      <w:r w:rsidR="0032631E">
        <w:rPr>
          <w:lang w:val="uk-UA"/>
        </w:rPr>
        <w:t>впроваджен</w:t>
      </w:r>
      <w:r w:rsidR="00CC2883" w:rsidRPr="00CC2883">
        <w:rPr>
          <w:lang w:val="uk-UA"/>
        </w:rPr>
        <w:t>і мережі</w:t>
      </w:r>
      <w:r w:rsidR="001375E4">
        <w:rPr>
          <w:lang w:val="uk-UA"/>
        </w:rPr>
        <w:t xml:space="preserve"> регіонів пропозицій</w:t>
      </w:r>
      <w:r w:rsidR="00CC2883" w:rsidRPr="00CC2883">
        <w:rPr>
          <w:lang w:val="uk-UA"/>
        </w:rPr>
        <w:t xml:space="preserve">, що дозволяє практично безкоштовно генерувати пропозиції регіонів. </w:t>
      </w:r>
      <w:r w:rsidR="0032631E">
        <w:rPr>
          <w:lang w:val="uk-UA"/>
        </w:rPr>
        <w:t>При переході в</w:t>
      </w:r>
      <w:r w:rsidR="00CC2883" w:rsidRPr="00CC2883">
        <w:rPr>
          <w:lang w:val="uk-UA"/>
        </w:rPr>
        <w:t xml:space="preserve">ід </w:t>
      </w:r>
      <w:r w:rsidR="0032631E">
        <w:rPr>
          <w:lang w:val="uk-UA"/>
        </w:rPr>
        <w:t>М</w:t>
      </w:r>
      <w:r w:rsidR="000E1C91">
        <w:rPr>
          <w:lang w:val="uk-UA"/>
        </w:rPr>
        <w:t>РЗНМ</w:t>
      </w:r>
      <w:r w:rsidR="00CC2883" w:rsidRPr="00CC2883">
        <w:rPr>
          <w:lang w:val="uk-UA"/>
        </w:rPr>
        <w:t xml:space="preserve"> до </w:t>
      </w:r>
      <w:r w:rsidR="00992286">
        <w:rPr>
          <w:lang w:val="uk-UA"/>
        </w:rPr>
        <w:t>Н</w:t>
      </w:r>
      <w:r w:rsidR="0032631E">
        <w:rPr>
          <w:lang w:val="uk-UA"/>
        </w:rPr>
        <w:t>М</w:t>
      </w:r>
      <w:r w:rsidR="009A3839">
        <w:rPr>
          <w:lang w:val="uk-UA"/>
        </w:rPr>
        <w:t>РЗНМ</w:t>
      </w:r>
      <w:r w:rsidR="00CC2883" w:rsidRPr="00CC2883">
        <w:rPr>
          <w:lang w:val="uk-UA"/>
        </w:rPr>
        <w:t xml:space="preserve"> більшість окремих блоків системи </w:t>
      </w:r>
      <w:r w:rsidR="002239B6">
        <w:rPr>
          <w:lang w:val="uk-UA"/>
        </w:rPr>
        <w:t>ВО</w:t>
      </w:r>
      <w:r w:rsidR="00CC2883" w:rsidRPr="00CC2883">
        <w:rPr>
          <w:lang w:val="uk-UA"/>
        </w:rPr>
        <w:t xml:space="preserve">, </w:t>
      </w:r>
      <w:r w:rsidR="00D23035">
        <w:rPr>
          <w:lang w:val="uk-UA"/>
        </w:rPr>
        <w:t>такі як</w:t>
      </w:r>
      <w:r w:rsidR="00CC2883" w:rsidRPr="00CC2883">
        <w:rPr>
          <w:lang w:val="uk-UA"/>
        </w:rPr>
        <w:t xml:space="preserve"> </w:t>
      </w:r>
      <w:r w:rsidR="00941012">
        <w:rPr>
          <w:lang w:val="uk-UA"/>
        </w:rPr>
        <w:t>виділення пропозицій</w:t>
      </w:r>
      <w:r w:rsidR="00CC2883" w:rsidRPr="00CC2883">
        <w:rPr>
          <w:lang w:val="uk-UA"/>
        </w:rPr>
        <w:t xml:space="preserve">, вилучення ознак, регресія обведення прямокутників </w:t>
      </w:r>
      <w:r w:rsidR="00D23035">
        <w:rPr>
          <w:lang w:val="uk-UA"/>
        </w:rPr>
        <w:t>та інші</w:t>
      </w:r>
      <w:r w:rsidR="00CC2883" w:rsidRPr="00CC2883">
        <w:rPr>
          <w:lang w:val="uk-UA"/>
        </w:rPr>
        <w:t xml:space="preserve">, були поступово інтегровані в єдину навчальну рамку з </w:t>
      </w:r>
      <w:r w:rsidR="00CC2883" w:rsidRPr="00F218B5">
        <w:rPr>
          <w:lang w:val="uk-UA"/>
        </w:rPr>
        <w:t>кінця</w:t>
      </w:r>
      <w:r w:rsidR="00CC2883" w:rsidRPr="00CC2883">
        <w:rPr>
          <w:lang w:val="uk-UA"/>
        </w:rPr>
        <w:t xml:space="preserve"> до кінця. Хоча все ще </w:t>
      </w:r>
      <w:r w:rsidR="00D23035">
        <w:rPr>
          <w:lang w:val="uk-UA"/>
        </w:rPr>
        <w:t>збереглася</w:t>
      </w:r>
      <w:r w:rsidR="00CC2883" w:rsidRPr="00CC2883">
        <w:rPr>
          <w:lang w:val="uk-UA"/>
        </w:rPr>
        <w:t xml:space="preserve"> </w:t>
      </w:r>
      <w:r w:rsidR="005C5D14">
        <w:rPr>
          <w:lang w:val="uk-UA"/>
        </w:rPr>
        <w:t>велика кількість</w:t>
      </w:r>
      <w:r w:rsidR="00CC2883" w:rsidRPr="00CC2883">
        <w:rPr>
          <w:lang w:val="uk-UA"/>
        </w:rPr>
        <w:t xml:space="preserve"> обчислень на наступному </w:t>
      </w:r>
      <w:r w:rsidR="00EE5500">
        <w:rPr>
          <w:lang w:val="uk-UA"/>
        </w:rPr>
        <w:t>кроці</w:t>
      </w:r>
      <w:r w:rsidR="00CC2883" w:rsidRPr="00CC2883">
        <w:rPr>
          <w:lang w:val="uk-UA"/>
        </w:rPr>
        <w:t xml:space="preserve"> </w:t>
      </w:r>
      <w:r w:rsidR="00EE5500">
        <w:rPr>
          <w:lang w:val="uk-UA"/>
        </w:rPr>
        <w:t>В</w:t>
      </w:r>
      <w:r w:rsidR="00BA421C">
        <w:rPr>
          <w:lang w:val="uk-UA"/>
        </w:rPr>
        <w:t>О</w:t>
      </w:r>
      <w:r w:rsidR="00CC2883" w:rsidRPr="00CC2883">
        <w:rPr>
          <w:lang w:val="uk-UA"/>
        </w:rPr>
        <w:t>.</w:t>
      </w:r>
      <w:r w:rsidR="00C74A8F">
        <w:rPr>
          <w:lang w:val="uk-UA"/>
        </w:rPr>
        <w:t xml:space="preserve"> </w:t>
      </w:r>
      <w:r w:rsidR="00CC2883" w:rsidRPr="00CC2883">
        <w:rPr>
          <w:lang w:val="uk-UA"/>
        </w:rPr>
        <w:t>У 2017</w:t>
      </w:r>
      <w:r w:rsidR="00941012">
        <w:rPr>
          <w:lang w:val="uk-UA"/>
        </w:rPr>
        <w:t> </w:t>
      </w:r>
      <w:r w:rsidR="00CC2883" w:rsidRPr="00CC2883">
        <w:rPr>
          <w:lang w:val="uk-UA"/>
        </w:rPr>
        <w:t>р</w:t>
      </w:r>
      <w:r w:rsidR="00941012">
        <w:rPr>
          <w:lang w:val="uk-UA"/>
        </w:rPr>
        <w:t>.</w:t>
      </w:r>
      <w:r w:rsidR="00CC2883" w:rsidRPr="00CC2883">
        <w:rPr>
          <w:lang w:val="uk-UA"/>
        </w:rPr>
        <w:t xml:space="preserve"> запропон</w:t>
      </w:r>
      <w:r w:rsidR="00D23035">
        <w:rPr>
          <w:lang w:val="uk-UA"/>
        </w:rPr>
        <w:t>овані</w:t>
      </w:r>
      <w:r w:rsidR="00CC2883" w:rsidRPr="00CC2883">
        <w:rPr>
          <w:lang w:val="uk-UA"/>
        </w:rPr>
        <w:t xml:space="preserve"> </w:t>
      </w:r>
      <w:r w:rsidR="00D23035">
        <w:rPr>
          <w:lang w:val="uk-UA"/>
        </w:rPr>
        <w:t>п</w:t>
      </w:r>
      <w:r w:rsidR="00FA03FB">
        <w:rPr>
          <w:lang w:val="uk-UA"/>
        </w:rPr>
        <w:t>ірамідальні мережі ознак</w:t>
      </w:r>
      <w:r w:rsidR="00FA03FB" w:rsidRPr="00F279E5">
        <w:rPr>
          <w:lang w:val="uk-UA"/>
        </w:rPr>
        <w:t xml:space="preserve"> </w:t>
      </w:r>
      <w:r w:rsidR="00FA03FB">
        <w:rPr>
          <w:lang w:val="uk-UA"/>
        </w:rPr>
        <w:t>(ПМО</w:t>
      </w:r>
      <w:r w:rsidR="00FA03FB" w:rsidRPr="00F279E5">
        <w:rPr>
          <w:lang w:val="uk-UA"/>
        </w:rPr>
        <w:t>)</w:t>
      </w:r>
      <w:r w:rsidR="00CC2883" w:rsidRPr="00CC2883">
        <w:rPr>
          <w:lang w:val="uk-UA"/>
        </w:rPr>
        <w:t xml:space="preserve">. </w:t>
      </w:r>
      <w:r w:rsidR="00B60B02">
        <w:rPr>
          <w:lang w:val="uk-UA"/>
        </w:rPr>
        <w:t>Щоб не</w:t>
      </w:r>
      <w:r w:rsidR="00CC2883" w:rsidRPr="00CC2883">
        <w:rPr>
          <w:lang w:val="uk-UA"/>
        </w:rPr>
        <w:t xml:space="preserve"> виконува</w:t>
      </w:r>
      <w:r w:rsidR="00E66814">
        <w:rPr>
          <w:lang w:val="uk-UA"/>
        </w:rPr>
        <w:t>т</w:t>
      </w:r>
      <w:r w:rsidR="00CC2883" w:rsidRPr="00CC2883">
        <w:rPr>
          <w:lang w:val="uk-UA"/>
        </w:rPr>
        <w:t xml:space="preserve">и </w:t>
      </w:r>
      <w:r w:rsidR="00BA421C">
        <w:rPr>
          <w:lang w:val="uk-UA"/>
        </w:rPr>
        <w:t>ВО</w:t>
      </w:r>
      <w:r w:rsidR="00CC2883" w:rsidRPr="00CC2883">
        <w:rPr>
          <w:lang w:val="uk-UA"/>
        </w:rPr>
        <w:t xml:space="preserve"> лише на картах ознак верхнього шару мережі</w:t>
      </w:r>
      <w:r w:rsidR="00D23035">
        <w:rPr>
          <w:lang w:val="uk-UA"/>
        </w:rPr>
        <w:t>,</w:t>
      </w:r>
      <w:r w:rsidR="002D256C">
        <w:rPr>
          <w:lang w:val="uk-UA"/>
        </w:rPr>
        <w:t xml:space="preserve"> </w:t>
      </w:r>
      <w:r w:rsidR="00CC2883" w:rsidRPr="00CC2883">
        <w:rPr>
          <w:lang w:val="uk-UA"/>
        </w:rPr>
        <w:t>розроблена архітектура зверху вниз з бічними зв</w:t>
      </w:r>
      <w:r w:rsidR="00FE46C9">
        <w:rPr>
          <w:lang w:val="uk-UA"/>
        </w:rPr>
        <w:t>’</w:t>
      </w:r>
      <w:r w:rsidR="00CC2883" w:rsidRPr="00CC2883">
        <w:rPr>
          <w:lang w:val="uk-UA"/>
        </w:rPr>
        <w:t xml:space="preserve">язками для побудови високорівневої семантики на всіх шкалах. Оскільки </w:t>
      </w:r>
      <w:r w:rsidR="00337363">
        <w:rPr>
          <w:lang w:val="uk-UA"/>
        </w:rPr>
        <w:t>ЗНМ</w:t>
      </w:r>
      <w:r w:rsidR="00CC2883" w:rsidRPr="00CC2883">
        <w:rPr>
          <w:lang w:val="uk-UA"/>
        </w:rPr>
        <w:t xml:space="preserve"> природно формує піраміду ознак під час прямого поширення, </w:t>
      </w:r>
      <w:r w:rsidR="00D245D8">
        <w:rPr>
          <w:lang w:val="uk-UA"/>
        </w:rPr>
        <w:t>ПМО</w:t>
      </w:r>
      <w:r w:rsidR="00CC2883" w:rsidRPr="00CC2883">
        <w:rPr>
          <w:lang w:val="uk-UA"/>
        </w:rPr>
        <w:t xml:space="preserve"> </w:t>
      </w:r>
      <w:r w:rsidR="00D23035">
        <w:rPr>
          <w:lang w:val="uk-UA"/>
        </w:rPr>
        <w:t>удосконалили</w:t>
      </w:r>
      <w:r w:rsidR="00CC2883" w:rsidRPr="00CC2883">
        <w:rPr>
          <w:lang w:val="uk-UA"/>
        </w:rPr>
        <w:t xml:space="preserve"> </w:t>
      </w:r>
      <w:r w:rsidR="002239B6">
        <w:rPr>
          <w:lang w:val="uk-UA"/>
        </w:rPr>
        <w:t>ВО</w:t>
      </w:r>
      <w:r w:rsidR="00CC2883" w:rsidRPr="00CC2883">
        <w:rPr>
          <w:lang w:val="uk-UA"/>
        </w:rPr>
        <w:t xml:space="preserve"> з різноманітними масштабами. Використання </w:t>
      </w:r>
      <w:r w:rsidR="00D245D8">
        <w:rPr>
          <w:lang w:val="uk-UA"/>
        </w:rPr>
        <w:t>ПМО</w:t>
      </w:r>
      <w:r w:rsidR="00CC2883" w:rsidRPr="00CC2883">
        <w:rPr>
          <w:lang w:val="uk-UA"/>
        </w:rPr>
        <w:t xml:space="preserve"> в базовій системі </w:t>
      </w:r>
      <w:r w:rsidR="00992286">
        <w:rPr>
          <w:lang w:val="uk-UA"/>
        </w:rPr>
        <w:t>Н</w:t>
      </w:r>
      <w:r w:rsidR="00D23035">
        <w:rPr>
          <w:lang w:val="uk-UA"/>
        </w:rPr>
        <w:t>М</w:t>
      </w:r>
      <w:r w:rsidR="00992286">
        <w:rPr>
          <w:lang w:val="uk-UA"/>
        </w:rPr>
        <w:t>РЗНМ</w:t>
      </w:r>
      <w:r w:rsidR="00CC2883" w:rsidRPr="00CC2883">
        <w:rPr>
          <w:lang w:val="uk-UA"/>
        </w:rPr>
        <w:t xml:space="preserve"> досяг</w:t>
      </w:r>
      <w:r w:rsidR="00D23035">
        <w:rPr>
          <w:lang w:val="uk-UA"/>
        </w:rPr>
        <w:t>ло</w:t>
      </w:r>
      <w:r w:rsidR="00CC2883" w:rsidRPr="00CC2883">
        <w:rPr>
          <w:lang w:val="uk-UA"/>
        </w:rPr>
        <w:t xml:space="preserve"> </w:t>
      </w:r>
      <w:r w:rsidR="00D23035">
        <w:rPr>
          <w:lang w:val="uk-UA"/>
        </w:rPr>
        <w:t>найкращих</w:t>
      </w:r>
      <w:r w:rsidR="00CC2883" w:rsidRPr="00CC2883">
        <w:rPr>
          <w:lang w:val="uk-UA"/>
        </w:rPr>
        <w:t xml:space="preserve"> результатів </w:t>
      </w:r>
      <w:r w:rsidR="00194298">
        <w:rPr>
          <w:lang w:val="uk-UA"/>
        </w:rPr>
        <w:t>ВО</w:t>
      </w:r>
      <w:r w:rsidR="00CC2883" w:rsidRPr="00CC2883">
        <w:rPr>
          <w:lang w:val="uk-UA"/>
        </w:rPr>
        <w:t xml:space="preserve"> </w:t>
      </w:r>
      <w:r w:rsidR="00D23035">
        <w:rPr>
          <w:lang w:val="uk-UA"/>
        </w:rPr>
        <w:t>з використанням однієї моделі.</w:t>
      </w:r>
      <w:r w:rsidR="00CC2883" w:rsidRPr="00CC2883">
        <w:rPr>
          <w:lang w:val="uk-UA"/>
        </w:rPr>
        <w:t xml:space="preserve"> </w:t>
      </w:r>
      <w:r w:rsidR="00D245D8">
        <w:rPr>
          <w:lang w:val="uk-UA"/>
        </w:rPr>
        <w:t>ПМО</w:t>
      </w:r>
      <w:r w:rsidR="00CC2883" w:rsidRPr="00CC2883">
        <w:rPr>
          <w:lang w:val="uk-UA"/>
        </w:rPr>
        <w:t xml:space="preserve"> ста</w:t>
      </w:r>
      <w:r w:rsidR="00D23035">
        <w:rPr>
          <w:lang w:val="uk-UA"/>
        </w:rPr>
        <w:t>ли</w:t>
      </w:r>
      <w:r w:rsidR="00CC2883" w:rsidRPr="00CC2883">
        <w:rPr>
          <w:lang w:val="uk-UA"/>
        </w:rPr>
        <w:t xml:space="preserve"> основним будівельним бло</w:t>
      </w:r>
      <w:r w:rsidR="00CE245A">
        <w:rPr>
          <w:lang w:val="uk-UA"/>
        </w:rPr>
        <w:softHyphen/>
      </w:r>
      <w:r w:rsidR="00CC2883" w:rsidRPr="00CC2883">
        <w:rPr>
          <w:lang w:val="uk-UA"/>
        </w:rPr>
        <w:t xml:space="preserve">ком багатьох </w:t>
      </w:r>
      <w:r w:rsidR="007F687B">
        <w:rPr>
          <w:lang w:val="uk-UA"/>
        </w:rPr>
        <w:t>майбутніх</w:t>
      </w:r>
      <w:r w:rsidR="00CC2883" w:rsidRPr="00CC2883">
        <w:rPr>
          <w:lang w:val="uk-UA"/>
        </w:rPr>
        <w:t xml:space="preserve"> </w:t>
      </w:r>
      <w:r w:rsidR="00263906">
        <w:rPr>
          <w:lang w:val="uk-UA"/>
        </w:rPr>
        <w:t>метод</w:t>
      </w:r>
      <w:r w:rsidR="00CC2883" w:rsidRPr="00CC2883">
        <w:rPr>
          <w:lang w:val="uk-UA"/>
        </w:rPr>
        <w:t>ів.</w:t>
      </w:r>
      <w:r w:rsidR="00BA21FB">
        <w:rPr>
          <w:lang w:val="uk-UA"/>
        </w:rPr>
        <w:t xml:space="preserve"> </w:t>
      </w:r>
      <w:r w:rsidR="00D23035">
        <w:rPr>
          <w:lang w:val="uk-UA"/>
        </w:rPr>
        <w:t>Таким чином, в</w:t>
      </w:r>
      <w:r w:rsidR="00CC2883" w:rsidRPr="00CC2883">
        <w:rPr>
          <w:lang w:val="uk-UA"/>
        </w:rPr>
        <w:t>ідрод</w:t>
      </w:r>
      <w:r w:rsidR="00CE245A">
        <w:rPr>
          <w:lang w:val="uk-UA"/>
        </w:rPr>
        <w:softHyphen/>
      </w:r>
      <w:r w:rsidR="00CC2883" w:rsidRPr="00CC2883">
        <w:rPr>
          <w:lang w:val="uk-UA"/>
        </w:rPr>
        <w:t>ження згорткових нейромереж у 2012</w:t>
      </w:r>
      <w:r w:rsidR="00D23035">
        <w:rPr>
          <w:lang w:val="uk-UA"/>
        </w:rPr>
        <w:t> </w:t>
      </w:r>
      <w:r w:rsidR="00CC2883" w:rsidRPr="00CC2883">
        <w:rPr>
          <w:lang w:val="uk-UA"/>
        </w:rPr>
        <w:t>р</w:t>
      </w:r>
      <w:r w:rsidR="00D23035">
        <w:rPr>
          <w:lang w:val="uk-UA"/>
        </w:rPr>
        <w:t>.</w:t>
      </w:r>
      <w:r w:rsidR="00CC2883" w:rsidRPr="00CC2883">
        <w:rPr>
          <w:lang w:val="uk-UA"/>
        </w:rPr>
        <w:t xml:space="preserve"> спричинило революцію в виявленні об</w:t>
      </w:r>
      <w:r w:rsidR="00FE46C9">
        <w:rPr>
          <w:lang w:val="uk-UA"/>
        </w:rPr>
        <w:t>’</w:t>
      </w:r>
      <w:r w:rsidR="00CC2883" w:rsidRPr="00CC2883">
        <w:rPr>
          <w:lang w:val="uk-UA"/>
        </w:rPr>
        <w:t xml:space="preserve">єктів. </w:t>
      </w:r>
      <w:r w:rsidR="00C02F0C">
        <w:rPr>
          <w:lang w:val="uk-UA"/>
        </w:rPr>
        <w:t>Двокроков</w:t>
      </w:r>
      <w:r w:rsidR="00CC2883" w:rsidRPr="00CC2883">
        <w:rPr>
          <w:lang w:val="uk-UA"/>
        </w:rPr>
        <w:t xml:space="preserve">і </w:t>
      </w:r>
      <w:r w:rsidR="00263906">
        <w:rPr>
          <w:lang w:val="uk-UA"/>
        </w:rPr>
        <w:t>метод</w:t>
      </w:r>
      <w:r w:rsidR="00CC2883" w:rsidRPr="00CC2883">
        <w:rPr>
          <w:lang w:val="uk-UA"/>
        </w:rPr>
        <w:t xml:space="preserve">и, починаючи з </w:t>
      </w:r>
      <w:r w:rsidR="00D23035">
        <w:rPr>
          <w:lang w:val="uk-UA"/>
        </w:rPr>
        <w:t>М</w:t>
      </w:r>
      <w:r w:rsidR="009A3839">
        <w:rPr>
          <w:lang w:val="uk-UA"/>
        </w:rPr>
        <w:t>РЗНМ</w:t>
      </w:r>
      <w:r w:rsidR="00CC2883" w:rsidRPr="00CC2883">
        <w:rPr>
          <w:lang w:val="uk-UA"/>
        </w:rPr>
        <w:t xml:space="preserve">, розвивалися з небаченою швидкістю, що призвело до появи </w:t>
      </w:r>
      <w:r w:rsidR="00992286">
        <w:rPr>
          <w:lang w:val="uk-UA"/>
        </w:rPr>
        <w:t>Н</w:t>
      </w:r>
      <w:r w:rsidR="00D23035">
        <w:rPr>
          <w:lang w:val="uk-UA"/>
        </w:rPr>
        <w:t>М</w:t>
      </w:r>
      <w:r w:rsidR="009A3839">
        <w:rPr>
          <w:lang w:val="uk-UA"/>
        </w:rPr>
        <w:t>РЗНМ</w:t>
      </w:r>
      <w:r w:rsidR="00CC2883" w:rsidRPr="00CC2883">
        <w:rPr>
          <w:lang w:val="uk-UA"/>
        </w:rPr>
        <w:t xml:space="preserve"> </w:t>
      </w:r>
      <w:r w:rsidR="00941012">
        <w:rPr>
          <w:lang w:val="uk-UA"/>
        </w:rPr>
        <w:t>–</w:t>
      </w:r>
      <w:r w:rsidR="00CC2883" w:rsidRPr="00CC2883">
        <w:rPr>
          <w:lang w:val="uk-UA"/>
        </w:rPr>
        <w:t xml:space="preserve"> першого </w:t>
      </w:r>
      <w:r w:rsidR="00263906">
        <w:rPr>
          <w:lang w:val="uk-UA"/>
        </w:rPr>
        <w:t>метод</w:t>
      </w:r>
      <w:r w:rsidR="00CC2883" w:rsidRPr="00CC2883">
        <w:rPr>
          <w:lang w:val="uk-UA"/>
        </w:rPr>
        <w:t xml:space="preserve">а глибинного навчання майже в реальному часі. </w:t>
      </w:r>
      <w:r w:rsidR="00D245D8">
        <w:rPr>
          <w:lang w:val="uk-UA"/>
        </w:rPr>
        <w:t>ПМО</w:t>
      </w:r>
      <w:r w:rsidR="00CC2883" w:rsidRPr="00CC2883">
        <w:rPr>
          <w:lang w:val="uk-UA"/>
        </w:rPr>
        <w:t xml:space="preserve"> покращили </w:t>
      </w:r>
      <w:r w:rsidR="002239B6">
        <w:rPr>
          <w:lang w:val="uk-UA"/>
        </w:rPr>
        <w:t>ВО</w:t>
      </w:r>
      <w:r w:rsidR="00CC2883" w:rsidRPr="00CC2883">
        <w:rPr>
          <w:lang w:val="uk-UA"/>
        </w:rPr>
        <w:t xml:space="preserve"> за допомогою архітектури згори донизу і бічних зв</w:t>
      </w:r>
      <w:r w:rsidR="00FE46C9">
        <w:rPr>
          <w:lang w:val="uk-UA"/>
        </w:rPr>
        <w:t>’</w:t>
      </w:r>
      <w:r w:rsidR="00CC2883" w:rsidRPr="00CC2883">
        <w:rPr>
          <w:lang w:val="uk-UA"/>
        </w:rPr>
        <w:t xml:space="preserve">язків для побудови високорівневої </w:t>
      </w:r>
      <w:r w:rsidR="00CC2883" w:rsidRPr="00CC2883">
        <w:rPr>
          <w:lang w:val="uk-UA"/>
        </w:rPr>
        <w:lastRenderedPageBreak/>
        <w:t xml:space="preserve">семантики на всіх шкалах. </w:t>
      </w:r>
      <w:r w:rsidR="00263906">
        <w:rPr>
          <w:lang w:val="uk-UA"/>
        </w:rPr>
        <w:t>Метод</w:t>
      </w:r>
      <w:r w:rsidR="00CC2883" w:rsidRPr="00CC2883">
        <w:rPr>
          <w:lang w:val="uk-UA"/>
        </w:rPr>
        <w:t xml:space="preserve">и з одним </w:t>
      </w:r>
      <w:r w:rsidR="0032589D">
        <w:rPr>
          <w:lang w:val="uk-UA"/>
        </w:rPr>
        <w:t>кроком</w:t>
      </w:r>
      <w:r w:rsidR="00CC2883" w:rsidRPr="00CC2883">
        <w:rPr>
          <w:lang w:val="uk-UA"/>
        </w:rPr>
        <w:t xml:space="preserve"> на основі згорткових нейронних мереж можуть виявляти всі об</w:t>
      </w:r>
      <w:r w:rsidR="00FE46C9">
        <w:rPr>
          <w:lang w:val="uk-UA"/>
        </w:rPr>
        <w:t>’</w:t>
      </w:r>
      <w:r w:rsidR="00CC2883" w:rsidRPr="00CC2883">
        <w:rPr>
          <w:lang w:val="uk-UA"/>
        </w:rPr>
        <w:t>єкти за один крок. Вони популярні серед мобільних пристроїв з функціями</w:t>
      </w:r>
      <w:r w:rsidR="00207DBB">
        <w:rPr>
          <w:lang w:val="uk-UA"/>
        </w:rPr>
        <w:t>, які використо</w:t>
      </w:r>
      <w:r w:rsidR="00CE245A">
        <w:rPr>
          <w:lang w:val="uk-UA"/>
        </w:rPr>
        <w:softHyphen/>
      </w:r>
      <w:r w:rsidR="00207DBB">
        <w:rPr>
          <w:lang w:val="uk-UA"/>
        </w:rPr>
        <w:t>вуються в</w:t>
      </w:r>
      <w:r w:rsidR="00CC2883" w:rsidRPr="00CC2883">
        <w:rPr>
          <w:lang w:val="uk-UA"/>
        </w:rPr>
        <w:t xml:space="preserve"> реально</w:t>
      </w:r>
      <w:r w:rsidR="00207DBB">
        <w:rPr>
          <w:lang w:val="uk-UA"/>
        </w:rPr>
        <w:t>му</w:t>
      </w:r>
      <w:r w:rsidR="00CC2883" w:rsidRPr="00CC2883">
        <w:rPr>
          <w:lang w:val="uk-UA"/>
        </w:rPr>
        <w:t xml:space="preserve"> час</w:t>
      </w:r>
      <w:r w:rsidR="00207DBB">
        <w:rPr>
          <w:lang w:val="uk-UA"/>
        </w:rPr>
        <w:t>і</w:t>
      </w:r>
      <w:r w:rsidR="00CC2883" w:rsidRPr="00CC2883">
        <w:rPr>
          <w:lang w:val="uk-UA"/>
        </w:rPr>
        <w:t xml:space="preserve"> та простот</w:t>
      </w:r>
      <w:r w:rsidR="00F71AE0">
        <w:rPr>
          <w:lang w:val="uk-UA"/>
        </w:rPr>
        <w:t>і</w:t>
      </w:r>
      <w:r w:rsidR="00CC2883" w:rsidRPr="00CC2883">
        <w:rPr>
          <w:lang w:val="uk-UA"/>
        </w:rPr>
        <w:t xml:space="preserve"> розгортання, але їх продуктивність помітно знижується при виявленні густо розташованих та малих об</w:t>
      </w:r>
      <w:r w:rsidR="00FE46C9">
        <w:rPr>
          <w:lang w:val="uk-UA"/>
        </w:rPr>
        <w:t>’</w:t>
      </w:r>
      <w:r w:rsidR="00CC2883" w:rsidRPr="00CC2883">
        <w:rPr>
          <w:lang w:val="uk-UA"/>
        </w:rPr>
        <w:t>єктів.</w:t>
      </w:r>
      <w:r w:rsidR="000B2E93">
        <w:rPr>
          <w:lang w:val="uk-UA"/>
        </w:rPr>
        <w:t xml:space="preserve"> </w:t>
      </w:r>
      <w:r w:rsidR="00EE54E0">
        <w:rPr>
          <w:lang w:val="uk-UA"/>
        </w:rPr>
        <w:t>У</w:t>
      </w:r>
      <w:r w:rsidR="00EE54E0" w:rsidRPr="00CC2883">
        <w:rPr>
          <w:lang w:val="uk-UA"/>
        </w:rPr>
        <w:t xml:space="preserve"> 2015</w:t>
      </w:r>
      <w:r w:rsidR="00D23035">
        <w:rPr>
          <w:lang w:val="uk-UA"/>
        </w:rPr>
        <w:t> </w:t>
      </w:r>
      <w:r w:rsidR="00EE54E0" w:rsidRPr="00CC2883">
        <w:rPr>
          <w:lang w:val="uk-UA"/>
        </w:rPr>
        <w:t>р</w:t>
      </w:r>
      <w:r w:rsidR="00D23035">
        <w:rPr>
          <w:lang w:val="uk-UA"/>
        </w:rPr>
        <w:t>.</w:t>
      </w:r>
      <w:r w:rsidR="00EE54E0" w:rsidRPr="00EE54E0">
        <w:rPr>
          <w:lang w:val="uk-UA"/>
        </w:rPr>
        <w:t xml:space="preserve"> </w:t>
      </w:r>
      <w:r w:rsidR="00EE54E0" w:rsidRPr="00CC2883">
        <w:rPr>
          <w:lang w:val="uk-UA"/>
        </w:rPr>
        <w:t>запропонован</w:t>
      </w:r>
      <w:r w:rsidR="00D23035">
        <w:rPr>
          <w:lang w:val="uk-UA"/>
        </w:rPr>
        <w:t>о</w:t>
      </w:r>
      <w:r w:rsidR="00EE54E0">
        <w:rPr>
          <w:lang w:val="uk-UA"/>
        </w:rPr>
        <w:t xml:space="preserve"> метод </w:t>
      </w:r>
      <w:r w:rsidR="00D23035">
        <w:rPr>
          <w:lang w:val="uk-UA"/>
        </w:rPr>
        <w:t>«</w:t>
      </w:r>
      <w:r w:rsidR="00616D00" w:rsidRPr="00616D00">
        <w:rPr>
          <w:lang w:val="uk-UA"/>
        </w:rPr>
        <w:t>Ти дивишся лише один раз</w:t>
      </w:r>
      <w:r w:rsidR="00D23035">
        <w:rPr>
          <w:lang w:val="uk-UA"/>
        </w:rPr>
        <w:t>»</w:t>
      </w:r>
      <w:r w:rsidR="00616D00" w:rsidRPr="00616D00">
        <w:rPr>
          <w:lang w:val="uk-UA"/>
        </w:rPr>
        <w:t xml:space="preserve"> </w:t>
      </w:r>
      <w:r w:rsidR="000B5BB0" w:rsidRPr="00F279E5">
        <w:rPr>
          <w:lang w:val="uk-UA"/>
        </w:rPr>
        <w:t>(</w:t>
      </w:r>
      <w:r w:rsidR="00857398">
        <w:rPr>
          <w:lang w:val="uk-UA"/>
        </w:rPr>
        <w:t>М</w:t>
      </w:r>
      <w:r w:rsidR="006B3862">
        <w:rPr>
          <w:lang w:val="uk-UA"/>
        </w:rPr>
        <w:t>ТДЛ</w:t>
      </w:r>
      <w:r w:rsidR="00D23035">
        <w:rPr>
          <w:lang w:val="uk-UA"/>
        </w:rPr>
        <w:t>О</w:t>
      </w:r>
      <w:r w:rsidR="006B3862">
        <w:rPr>
          <w:lang w:val="uk-UA"/>
        </w:rPr>
        <w:t>Р</w:t>
      </w:r>
      <w:r w:rsidR="007614F0">
        <w:rPr>
          <w:lang w:val="uk-UA"/>
        </w:rPr>
        <w:t>)</w:t>
      </w:r>
      <w:r w:rsidR="00CC2883" w:rsidRPr="00CC2883">
        <w:rPr>
          <w:lang w:val="uk-UA"/>
        </w:rPr>
        <w:t xml:space="preserve">. </w:t>
      </w:r>
      <w:r w:rsidR="00857398">
        <w:rPr>
          <w:lang w:val="uk-UA"/>
        </w:rPr>
        <w:t>М</w:t>
      </w:r>
      <w:r w:rsidR="006B3862">
        <w:rPr>
          <w:lang w:val="uk-UA"/>
        </w:rPr>
        <w:t>ТДЛ</w:t>
      </w:r>
      <w:r w:rsidR="00D23035">
        <w:rPr>
          <w:lang w:val="uk-UA"/>
        </w:rPr>
        <w:t>О</w:t>
      </w:r>
      <w:r w:rsidR="006B3862">
        <w:rPr>
          <w:lang w:val="uk-UA"/>
        </w:rPr>
        <w:t>Р</w:t>
      </w:r>
      <w:r w:rsidR="00CC2883" w:rsidRPr="00CC2883">
        <w:rPr>
          <w:lang w:val="uk-UA"/>
        </w:rPr>
        <w:t xml:space="preserve"> працює надзвичайно швидко</w:t>
      </w:r>
      <w:r w:rsidR="00D45B62">
        <w:rPr>
          <w:lang w:val="uk-UA"/>
        </w:rPr>
        <w:t xml:space="preserve"> </w:t>
      </w:r>
      <w:r w:rsidR="00D23035">
        <w:rPr>
          <w:lang w:val="uk-UA"/>
        </w:rPr>
        <w:t>і</w:t>
      </w:r>
      <w:r w:rsidR="00CC2883" w:rsidRPr="00CC2883">
        <w:rPr>
          <w:lang w:val="uk-UA"/>
        </w:rPr>
        <w:t xml:space="preserve"> використовує одну нейронну мережу для обробки повного зображення. </w:t>
      </w:r>
      <w:r w:rsidR="00D23035">
        <w:rPr>
          <w:lang w:val="uk-UA"/>
        </w:rPr>
        <w:t xml:space="preserve">Для </w:t>
      </w:r>
      <w:r w:rsidR="00857398">
        <w:rPr>
          <w:lang w:val="uk-UA"/>
        </w:rPr>
        <w:t>М</w:t>
      </w:r>
      <w:r w:rsidR="006B3862">
        <w:rPr>
          <w:lang w:val="uk-UA"/>
        </w:rPr>
        <w:t>ТДЛ</w:t>
      </w:r>
      <w:r w:rsidR="00D23035">
        <w:rPr>
          <w:lang w:val="uk-UA"/>
        </w:rPr>
        <w:t>О</w:t>
      </w:r>
      <w:r w:rsidR="006B3862">
        <w:rPr>
          <w:lang w:val="uk-UA"/>
        </w:rPr>
        <w:t>Р</w:t>
      </w:r>
      <w:r w:rsidR="00CC2883" w:rsidRPr="00CC2883">
        <w:rPr>
          <w:lang w:val="uk-UA"/>
        </w:rPr>
        <w:t xml:space="preserve"> </w:t>
      </w:r>
      <w:r w:rsidR="00857398">
        <w:rPr>
          <w:lang w:val="uk-UA"/>
        </w:rPr>
        <w:t xml:space="preserve">характерне </w:t>
      </w:r>
      <w:r w:rsidR="00CC2883" w:rsidRPr="00CC2883">
        <w:rPr>
          <w:lang w:val="uk-UA"/>
        </w:rPr>
        <w:t>зни</w:t>
      </w:r>
      <w:r w:rsidR="00CE245A">
        <w:rPr>
          <w:lang w:val="uk-UA"/>
        </w:rPr>
        <w:softHyphen/>
      </w:r>
      <w:r w:rsidR="00CC2883" w:rsidRPr="00CC2883">
        <w:rPr>
          <w:lang w:val="uk-UA"/>
        </w:rPr>
        <w:t xml:space="preserve">ження точності локалізації порівняно з </w:t>
      </w:r>
      <w:r w:rsidR="00B75B79">
        <w:rPr>
          <w:lang w:val="uk-UA"/>
        </w:rPr>
        <w:t>двокроков</w:t>
      </w:r>
      <w:r w:rsidR="00CC2883" w:rsidRPr="00CC2883">
        <w:rPr>
          <w:lang w:val="uk-UA"/>
        </w:rPr>
        <w:t xml:space="preserve">ими </w:t>
      </w:r>
      <w:r w:rsidR="00621552">
        <w:rPr>
          <w:lang w:val="uk-UA"/>
        </w:rPr>
        <w:t>метод</w:t>
      </w:r>
      <w:r w:rsidR="00CC2883" w:rsidRPr="00CC2883">
        <w:rPr>
          <w:lang w:val="uk-UA"/>
        </w:rPr>
        <w:t>ами, особливо для деяких малих об</w:t>
      </w:r>
      <w:r w:rsidR="00FE46C9">
        <w:rPr>
          <w:lang w:val="uk-UA"/>
        </w:rPr>
        <w:t>’</w:t>
      </w:r>
      <w:r w:rsidR="00CC2883" w:rsidRPr="00CC2883">
        <w:rPr>
          <w:lang w:val="uk-UA"/>
        </w:rPr>
        <w:t>єктів.</w:t>
      </w:r>
      <w:bookmarkStart w:id="4" w:name="_Hlk136878293"/>
      <w:r w:rsidR="000B2E93">
        <w:rPr>
          <w:lang w:val="uk-UA"/>
        </w:rPr>
        <w:t xml:space="preserve"> </w:t>
      </w:r>
      <w:r w:rsidR="00857398">
        <w:rPr>
          <w:lang w:val="uk-UA"/>
        </w:rPr>
        <w:t>Також у</w:t>
      </w:r>
      <w:r w:rsidR="00400810" w:rsidRPr="00CC2883">
        <w:rPr>
          <w:lang w:val="uk-UA"/>
        </w:rPr>
        <w:t xml:space="preserve"> 2015</w:t>
      </w:r>
      <w:r w:rsidR="00857398">
        <w:rPr>
          <w:lang w:val="uk-UA"/>
        </w:rPr>
        <w:t> </w:t>
      </w:r>
      <w:r w:rsidR="00400810" w:rsidRPr="00CC2883">
        <w:rPr>
          <w:lang w:val="uk-UA"/>
        </w:rPr>
        <w:t>р</w:t>
      </w:r>
      <w:r w:rsidR="00857398">
        <w:rPr>
          <w:lang w:val="uk-UA"/>
        </w:rPr>
        <w:t>.</w:t>
      </w:r>
      <w:r w:rsidR="00400810">
        <w:rPr>
          <w:lang w:val="uk-UA"/>
        </w:rPr>
        <w:t xml:space="preserve"> </w:t>
      </w:r>
      <w:bookmarkEnd w:id="4"/>
      <w:r w:rsidR="00EE1FC7" w:rsidRPr="00CC2883">
        <w:rPr>
          <w:lang w:val="uk-UA"/>
        </w:rPr>
        <w:t>був запропонований</w:t>
      </w:r>
      <w:r w:rsidR="00EE1FC7">
        <w:rPr>
          <w:lang w:val="uk-UA"/>
        </w:rPr>
        <w:t xml:space="preserve"> о</w:t>
      </w:r>
      <w:r w:rsidR="00EE1FC7" w:rsidRPr="003D32EB">
        <w:rPr>
          <w:lang w:val="uk-UA"/>
        </w:rPr>
        <w:t>дноходовий багато</w:t>
      </w:r>
      <w:r w:rsidR="00CE245A">
        <w:rPr>
          <w:lang w:val="uk-UA"/>
        </w:rPr>
        <w:softHyphen/>
      </w:r>
      <w:r w:rsidR="00EE1FC7" w:rsidRPr="003D32EB">
        <w:rPr>
          <w:lang w:val="uk-UA"/>
        </w:rPr>
        <w:t>рамковий метод</w:t>
      </w:r>
      <w:r w:rsidR="00857398">
        <w:rPr>
          <w:lang w:val="uk-UA"/>
        </w:rPr>
        <w:t xml:space="preserve"> </w:t>
      </w:r>
      <w:r w:rsidR="00EE1FC7" w:rsidRPr="003D32EB">
        <w:rPr>
          <w:lang w:val="uk-UA"/>
        </w:rPr>
        <w:t>(ОХ</w:t>
      </w:r>
      <w:r w:rsidR="00857398">
        <w:rPr>
          <w:lang w:val="uk-UA"/>
        </w:rPr>
        <w:t>Б</w:t>
      </w:r>
      <w:r w:rsidR="00EE1FC7" w:rsidRPr="003D32EB">
        <w:rPr>
          <w:lang w:val="uk-UA"/>
        </w:rPr>
        <w:t>М)</w:t>
      </w:r>
      <w:r w:rsidR="00857398">
        <w:rPr>
          <w:lang w:val="uk-UA"/>
        </w:rPr>
        <w:t>,</w:t>
      </w:r>
      <w:r w:rsidR="00CC2883" w:rsidRPr="00CC2883">
        <w:rPr>
          <w:lang w:val="uk-UA"/>
        </w:rPr>
        <w:t xml:space="preserve"> </w:t>
      </w:r>
      <w:r w:rsidR="00857398">
        <w:rPr>
          <w:lang w:val="uk-UA"/>
        </w:rPr>
        <w:t>я</w:t>
      </w:r>
      <w:r w:rsidR="005310F8">
        <w:rPr>
          <w:lang w:val="uk-UA"/>
        </w:rPr>
        <w:t>кий</w:t>
      </w:r>
      <w:r w:rsidR="00CC2883" w:rsidRPr="00CC2883">
        <w:rPr>
          <w:lang w:val="uk-UA"/>
        </w:rPr>
        <w:t xml:space="preserve"> значно покращує точ</w:t>
      </w:r>
      <w:r w:rsidR="00CE245A">
        <w:rPr>
          <w:lang w:val="uk-UA"/>
        </w:rPr>
        <w:softHyphen/>
      </w:r>
      <w:r w:rsidR="00CC2883" w:rsidRPr="00CC2883">
        <w:rPr>
          <w:lang w:val="uk-UA"/>
        </w:rPr>
        <w:t>ність</w:t>
      </w:r>
      <w:r w:rsidR="00C5224B">
        <w:rPr>
          <w:rFonts w:eastAsia="Malgun Gothic"/>
          <w:lang w:val="uk-UA" w:eastAsia="ko-KR"/>
        </w:rPr>
        <w:t xml:space="preserve"> однокрокових методів</w:t>
      </w:r>
      <w:r w:rsidR="00CC2883" w:rsidRPr="00CC2883">
        <w:rPr>
          <w:lang w:val="uk-UA"/>
        </w:rPr>
        <w:t xml:space="preserve"> </w:t>
      </w:r>
      <w:r w:rsidR="002239B6">
        <w:rPr>
          <w:lang w:val="uk-UA"/>
        </w:rPr>
        <w:t>ВО</w:t>
      </w:r>
      <w:r w:rsidR="00CC2883" w:rsidRPr="00CC2883">
        <w:rPr>
          <w:lang w:val="uk-UA"/>
        </w:rPr>
        <w:t xml:space="preserve">, особливо для </w:t>
      </w:r>
      <w:r w:rsidR="00CD063D">
        <w:rPr>
          <w:lang w:val="uk-UA"/>
        </w:rPr>
        <w:t>певних</w:t>
      </w:r>
      <w:r w:rsidR="00CC2883" w:rsidRPr="00CC2883">
        <w:rPr>
          <w:lang w:val="uk-UA"/>
        </w:rPr>
        <w:t xml:space="preserve"> малих об</w:t>
      </w:r>
      <w:r w:rsidR="00FE46C9">
        <w:rPr>
          <w:lang w:val="uk-UA"/>
        </w:rPr>
        <w:t>’</w:t>
      </w:r>
      <w:r w:rsidR="00CC2883" w:rsidRPr="00CC2883">
        <w:rPr>
          <w:lang w:val="uk-UA"/>
        </w:rPr>
        <w:t xml:space="preserve">єктів. </w:t>
      </w:r>
      <w:r w:rsidR="003D32EB">
        <w:rPr>
          <w:lang w:val="uk-UA"/>
        </w:rPr>
        <w:t>ОХ</w:t>
      </w:r>
      <w:r w:rsidR="00857398">
        <w:rPr>
          <w:lang w:val="uk-UA"/>
        </w:rPr>
        <w:t>Б</w:t>
      </w:r>
      <w:r w:rsidR="003D32EB">
        <w:rPr>
          <w:lang w:val="uk-UA"/>
        </w:rPr>
        <w:t>М</w:t>
      </w:r>
      <w:r w:rsidR="00CC2883" w:rsidRPr="00CC2883">
        <w:rPr>
          <w:lang w:val="uk-UA"/>
        </w:rPr>
        <w:t xml:space="preserve"> виявляє об</w:t>
      </w:r>
      <w:r w:rsidR="00FE46C9">
        <w:rPr>
          <w:lang w:val="uk-UA"/>
        </w:rPr>
        <w:t>’</w:t>
      </w:r>
      <w:r w:rsidR="00CC2883" w:rsidRPr="00CC2883">
        <w:rPr>
          <w:lang w:val="uk-UA"/>
        </w:rPr>
        <w:t>єкти різних мас</w:t>
      </w:r>
      <w:r w:rsidR="00CE245A">
        <w:rPr>
          <w:lang w:val="uk-UA"/>
        </w:rPr>
        <w:softHyphen/>
      </w:r>
      <w:r w:rsidR="00CC2883" w:rsidRPr="00CC2883">
        <w:rPr>
          <w:lang w:val="uk-UA"/>
        </w:rPr>
        <w:t>штабів на різних шарах мережі.</w:t>
      </w:r>
      <w:r w:rsidR="000B2E93">
        <w:rPr>
          <w:lang w:val="uk-UA"/>
        </w:rPr>
        <w:t xml:space="preserve"> </w:t>
      </w:r>
      <w:r w:rsidR="00394B70">
        <w:rPr>
          <w:lang w:val="uk-UA"/>
        </w:rPr>
        <w:t>У</w:t>
      </w:r>
      <w:r w:rsidR="00394B70" w:rsidRPr="00CC2883">
        <w:rPr>
          <w:lang w:val="uk-UA"/>
        </w:rPr>
        <w:t xml:space="preserve"> 2017</w:t>
      </w:r>
      <w:r w:rsidR="00857398">
        <w:rPr>
          <w:lang w:val="uk-UA"/>
        </w:rPr>
        <w:t> </w:t>
      </w:r>
      <w:r w:rsidR="00394B70" w:rsidRPr="00CC2883">
        <w:rPr>
          <w:lang w:val="uk-UA"/>
        </w:rPr>
        <w:t>р</w:t>
      </w:r>
      <w:r w:rsidR="00857398">
        <w:rPr>
          <w:lang w:val="uk-UA"/>
        </w:rPr>
        <w:t>.</w:t>
      </w:r>
      <w:r w:rsidR="00394B70">
        <w:rPr>
          <w:lang w:val="uk-UA"/>
        </w:rPr>
        <w:t xml:space="preserve"> </w:t>
      </w:r>
      <w:r w:rsidR="00C245C7" w:rsidRPr="00CC2883">
        <w:rPr>
          <w:lang w:val="uk-UA"/>
        </w:rPr>
        <w:t>дослід</w:t>
      </w:r>
      <w:r w:rsidR="00857398">
        <w:rPr>
          <w:lang w:val="uk-UA"/>
        </w:rPr>
        <w:t>жені</w:t>
      </w:r>
      <w:r w:rsidR="00C245C7" w:rsidRPr="00CC2883">
        <w:rPr>
          <w:lang w:val="uk-UA"/>
        </w:rPr>
        <w:t xml:space="preserve"> причини </w:t>
      </w:r>
      <w:r w:rsidR="00813F1B" w:rsidRPr="00CC2883">
        <w:rPr>
          <w:lang w:val="uk-UA"/>
        </w:rPr>
        <w:t>відстава</w:t>
      </w:r>
      <w:r w:rsidR="00813F1B">
        <w:rPr>
          <w:lang w:val="uk-UA"/>
        </w:rPr>
        <w:t>ння</w:t>
      </w:r>
      <w:r w:rsidR="00813F1B" w:rsidRPr="00CC2883">
        <w:rPr>
          <w:lang w:val="uk-UA"/>
        </w:rPr>
        <w:t xml:space="preserve"> за точністю від </w:t>
      </w:r>
      <w:r w:rsidR="00813F1B">
        <w:rPr>
          <w:lang w:val="uk-UA"/>
        </w:rPr>
        <w:t>двокрокових</w:t>
      </w:r>
      <w:r w:rsidR="00813F1B" w:rsidRPr="00CC2883">
        <w:rPr>
          <w:lang w:val="uk-UA"/>
        </w:rPr>
        <w:t xml:space="preserve"> </w:t>
      </w:r>
      <w:r w:rsidR="00813F1B">
        <w:rPr>
          <w:rFonts w:eastAsia="Malgun Gothic"/>
          <w:lang w:val="uk-UA" w:eastAsia="ko-KR"/>
        </w:rPr>
        <w:t xml:space="preserve">методів </w:t>
      </w:r>
      <w:r w:rsidR="00813F1B">
        <w:rPr>
          <w:lang w:val="uk-UA"/>
        </w:rPr>
        <w:t>ВО</w:t>
      </w:r>
      <w:r w:rsidR="00813F1B" w:rsidRPr="00CC2883">
        <w:rPr>
          <w:lang w:val="uk-UA"/>
        </w:rPr>
        <w:t xml:space="preserve"> </w:t>
      </w:r>
      <w:r w:rsidR="00C245C7" w:rsidRPr="00CC2883">
        <w:rPr>
          <w:lang w:val="uk-UA"/>
        </w:rPr>
        <w:t xml:space="preserve">і </w:t>
      </w:r>
      <w:r w:rsidR="00857398" w:rsidRPr="00CC2883">
        <w:rPr>
          <w:lang w:val="uk-UA"/>
        </w:rPr>
        <w:t>запропонова</w:t>
      </w:r>
      <w:r w:rsidR="00857398">
        <w:rPr>
          <w:lang w:val="uk-UA"/>
        </w:rPr>
        <w:t>ні</w:t>
      </w:r>
      <w:r w:rsidR="00C245C7">
        <w:rPr>
          <w:lang w:val="uk-UA"/>
        </w:rPr>
        <w:t xml:space="preserve"> </w:t>
      </w:r>
      <w:r w:rsidR="00857398">
        <w:rPr>
          <w:lang w:val="uk-UA"/>
        </w:rPr>
        <w:t>м</w:t>
      </w:r>
      <w:r w:rsidR="00FF2E10">
        <w:rPr>
          <w:lang w:val="uk-UA"/>
        </w:rPr>
        <w:t>ереж</w:t>
      </w:r>
      <w:r w:rsidR="00857398">
        <w:rPr>
          <w:lang w:val="uk-UA"/>
        </w:rPr>
        <w:t>і</w:t>
      </w:r>
      <w:r w:rsidR="003F4E88">
        <w:rPr>
          <w:lang w:val="uk-UA"/>
        </w:rPr>
        <w:t xml:space="preserve"> </w:t>
      </w:r>
      <w:r w:rsidR="00017699">
        <w:rPr>
          <w:lang w:val="uk-UA"/>
        </w:rPr>
        <w:t>с</w:t>
      </w:r>
      <w:r w:rsidR="003F4E88">
        <w:rPr>
          <w:lang w:val="uk-UA"/>
        </w:rPr>
        <w:t>ітківки</w:t>
      </w:r>
      <w:r w:rsidR="00FF2E10">
        <w:rPr>
          <w:lang w:val="uk-UA"/>
        </w:rPr>
        <w:t xml:space="preserve"> (</w:t>
      </w:r>
      <w:r w:rsidR="003F4E88">
        <w:rPr>
          <w:lang w:val="uk-UA"/>
        </w:rPr>
        <w:t>МС</w:t>
      </w:r>
      <w:r w:rsidR="00FF2E10">
        <w:rPr>
          <w:lang w:val="uk-UA"/>
        </w:rPr>
        <w:t>)</w:t>
      </w:r>
      <w:r w:rsidR="00D03AE3">
        <w:rPr>
          <w:lang w:val="uk-UA"/>
        </w:rPr>
        <w:t>.</w:t>
      </w:r>
      <w:r w:rsidR="00CC2883" w:rsidRPr="00CC2883">
        <w:rPr>
          <w:lang w:val="uk-UA"/>
        </w:rPr>
        <w:t xml:space="preserve"> Вони виявили, що основною причиною є незбалан</w:t>
      </w:r>
      <w:r w:rsidR="00CE245A">
        <w:rPr>
          <w:lang w:val="uk-UA"/>
        </w:rPr>
        <w:softHyphen/>
      </w:r>
      <w:r w:rsidR="00CC2883" w:rsidRPr="00CC2883">
        <w:rPr>
          <w:lang w:val="uk-UA"/>
        </w:rPr>
        <w:t xml:space="preserve">сованість класів </w:t>
      </w:r>
      <w:r w:rsidR="00CC2883" w:rsidRPr="00410E7D">
        <w:rPr>
          <w:lang w:val="uk-UA"/>
        </w:rPr>
        <w:t>переднього</w:t>
      </w:r>
      <w:r w:rsidR="00CC2883" w:rsidRPr="00CC2883">
        <w:rPr>
          <w:lang w:val="uk-UA"/>
        </w:rPr>
        <w:t xml:space="preserve"> та </w:t>
      </w:r>
      <w:r w:rsidR="00083F9F">
        <w:rPr>
          <w:lang w:val="uk-UA"/>
        </w:rPr>
        <w:t>заднього</w:t>
      </w:r>
      <w:r w:rsidR="008E38FC">
        <w:rPr>
          <w:lang w:val="uk-UA"/>
        </w:rPr>
        <w:t xml:space="preserve"> плану</w:t>
      </w:r>
      <w:r w:rsidR="00CC2883" w:rsidRPr="00CC2883">
        <w:rPr>
          <w:lang w:val="uk-UA"/>
        </w:rPr>
        <w:t xml:space="preserve">. З цією метою в </w:t>
      </w:r>
      <w:r w:rsidR="00017699">
        <w:rPr>
          <w:lang w:val="uk-UA"/>
        </w:rPr>
        <w:t>МС</w:t>
      </w:r>
      <w:r w:rsidR="00CC2883" w:rsidRPr="00CC2883">
        <w:rPr>
          <w:lang w:val="uk-UA"/>
        </w:rPr>
        <w:t xml:space="preserve"> </w:t>
      </w:r>
      <w:r w:rsidR="00857398">
        <w:rPr>
          <w:lang w:val="uk-UA"/>
        </w:rPr>
        <w:t>була введена нова функція втрат</w:t>
      </w:r>
      <w:r w:rsidR="00CC2883" w:rsidRPr="00CC2883">
        <w:rPr>
          <w:lang w:val="uk-UA"/>
        </w:rPr>
        <w:t xml:space="preserve"> під назвою "фокусована втрата", щоб </w:t>
      </w:r>
      <w:r w:rsidR="00621552">
        <w:rPr>
          <w:lang w:val="uk-UA"/>
        </w:rPr>
        <w:t>метод</w:t>
      </w:r>
      <w:r w:rsidR="00CC2883" w:rsidRPr="00CC2883">
        <w:rPr>
          <w:lang w:val="uk-UA"/>
        </w:rPr>
        <w:t xml:space="preserve"> </w:t>
      </w:r>
      <w:r w:rsidR="00941012">
        <w:rPr>
          <w:lang w:val="uk-UA"/>
        </w:rPr>
        <w:t>більше уваги звертав на складні</w:t>
      </w:r>
      <w:r w:rsidR="00CC2883" w:rsidRPr="00CC2883">
        <w:rPr>
          <w:lang w:val="uk-UA"/>
        </w:rPr>
        <w:t xml:space="preserve"> </w:t>
      </w:r>
      <w:r w:rsidR="00AD59DF">
        <w:rPr>
          <w:lang w:val="uk-UA"/>
        </w:rPr>
        <w:t>невірно</w:t>
      </w:r>
      <w:r w:rsidR="00CC2883" w:rsidRPr="00CC2883">
        <w:rPr>
          <w:lang w:val="uk-UA"/>
        </w:rPr>
        <w:t xml:space="preserve"> класифіковані </w:t>
      </w:r>
      <w:r w:rsidR="00CC2883" w:rsidRPr="00F218B5">
        <w:rPr>
          <w:lang w:val="uk-UA"/>
        </w:rPr>
        <w:t>приклади</w:t>
      </w:r>
      <w:r w:rsidR="00CC2883" w:rsidRPr="00CC2883">
        <w:rPr>
          <w:lang w:val="uk-UA"/>
        </w:rPr>
        <w:t xml:space="preserve"> під час навчання</w:t>
      </w:r>
      <w:r w:rsidR="0050120F">
        <w:rPr>
          <w:lang w:val="uk-UA"/>
        </w:rPr>
        <w:t xml:space="preserve"> та</w:t>
      </w:r>
      <w:r w:rsidR="00CC2883" w:rsidRPr="00CC2883">
        <w:rPr>
          <w:lang w:val="uk-UA"/>
        </w:rPr>
        <w:t xml:space="preserve"> досяг</w:t>
      </w:r>
      <w:r w:rsidR="0050120F">
        <w:rPr>
          <w:lang w:val="uk-UA"/>
        </w:rPr>
        <w:t>нення</w:t>
      </w:r>
      <w:r w:rsidR="00CC2883" w:rsidRPr="00CC2883">
        <w:rPr>
          <w:lang w:val="uk-UA"/>
        </w:rPr>
        <w:t xml:space="preserve"> </w:t>
      </w:r>
      <w:r w:rsidR="00F64FF7">
        <w:rPr>
          <w:lang w:val="uk-UA"/>
        </w:rPr>
        <w:t>такої ж</w:t>
      </w:r>
      <w:r w:rsidR="00CC2883" w:rsidRPr="00CC2883">
        <w:rPr>
          <w:lang w:val="uk-UA"/>
        </w:rPr>
        <w:t xml:space="preserve"> точності</w:t>
      </w:r>
      <w:r w:rsidR="00F64FF7">
        <w:rPr>
          <w:lang w:val="uk-UA"/>
        </w:rPr>
        <w:t xml:space="preserve"> в порівнянні</w:t>
      </w:r>
      <w:r w:rsidR="00CC2883" w:rsidRPr="00CC2883">
        <w:rPr>
          <w:lang w:val="uk-UA"/>
        </w:rPr>
        <w:t xml:space="preserve"> з </w:t>
      </w:r>
      <w:r w:rsidR="00B75B79">
        <w:rPr>
          <w:lang w:val="uk-UA"/>
        </w:rPr>
        <w:t>двокроков</w:t>
      </w:r>
      <w:r w:rsidR="00CC2883" w:rsidRPr="00CC2883">
        <w:rPr>
          <w:lang w:val="uk-UA"/>
        </w:rPr>
        <w:t xml:space="preserve">ими </w:t>
      </w:r>
      <w:r w:rsidR="00F64FF7">
        <w:rPr>
          <w:rFonts w:eastAsia="Malgun Gothic"/>
          <w:lang w:val="uk-UA" w:eastAsia="ko-KR"/>
        </w:rPr>
        <w:t>метод</w:t>
      </w:r>
      <w:r w:rsidR="00730DAF">
        <w:rPr>
          <w:rFonts w:eastAsia="Malgun Gothic"/>
          <w:lang w:val="uk-UA" w:eastAsia="ko-KR"/>
        </w:rPr>
        <w:t>ами</w:t>
      </w:r>
      <w:r w:rsidR="00CC2883" w:rsidRPr="00CC2883">
        <w:rPr>
          <w:lang w:val="uk-UA"/>
        </w:rPr>
        <w:t>.</w:t>
      </w:r>
      <w:r w:rsidR="000B2E93">
        <w:rPr>
          <w:lang w:val="uk-UA"/>
        </w:rPr>
        <w:t xml:space="preserve"> </w:t>
      </w:r>
      <w:r w:rsidR="000617A7">
        <w:rPr>
          <w:lang w:val="uk-UA"/>
        </w:rPr>
        <w:t>У 2018</w:t>
      </w:r>
      <w:r w:rsidR="00857398">
        <w:rPr>
          <w:lang w:val="uk-UA"/>
        </w:rPr>
        <w:t> </w:t>
      </w:r>
      <w:r w:rsidR="000617A7">
        <w:rPr>
          <w:lang w:val="uk-UA"/>
        </w:rPr>
        <w:t>р</w:t>
      </w:r>
      <w:r w:rsidR="00857398">
        <w:rPr>
          <w:lang w:val="uk-UA"/>
        </w:rPr>
        <w:t>.</w:t>
      </w:r>
      <w:r w:rsidR="000617A7">
        <w:rPr>
          <w:lang w:val="uk-UA"/>
        </w:rPr>
        <w:t xml:space="preserve"> </w:t>
      </w:r>
      <w:r w:rsidR="00857398">
        <w:rPr>
          <w:lang w:val="uk-UA"/>
        </w:rPr>
        <w:t>вве</w:t>
      </w:r>
      <w:r w:rsidR="00CE245A">
        <w:rPr>
          <w:lang w:val="uk-UA"/>
        </w:rPr>
        <w:softHyphen/>
      </w:r>
      <w:r w:rsidR="00857398">
        <w:rPr>
          <w:lang w:val="uk-UA"/>
        </w:rPr>
        <w:t>дено к</w:t>
      </w:r>
      <w:r w:rsidR="00FF2E10">
        <w:rPr>
          <w:lang w:val="uk-UA"/>
        </w:rPr>
        <w:t>утов</w:t>
      </w:r>
      <w:r w:rsidR="005870A0">
        <w:rPr>
          <w:lang w:val="uk-UA"/>
        </w:rPr>
        <w:t>у</w:t>
      </w:r>
      <w:r w:rsidR="00FF2E10">
        <w:rPr>
          <w:lang w:val="uk-UA"/>
        </w:rPr>
        <w:t xml:space="preserve"> </w:t>
      </w:r>
      <w:r w:rsidR="00857398">
        <w:rPr>
          <w:lang w:val="uk-UA"/>
        </w:rPr>
        <w:t>м</w:t>
      </w:r>
      <w:r w:rsidR="00FF2E10">
        <w:rPr>
          <w:lang w:val="uk-UA"/>
        </w:rPr>
        <w:t>ереж</w:t>
      </w:r>
      <w:r w:rsidR="005870A0">
        <w:rPr>
          <w:lang w:val="uk-UA"/>
        </w:rPr>
        <w:t>у</w:t>
      </w:r>
      <w:r w:rsidR="00FF2E10">
        <w:rPr>
          <w:lang w:val="uk-UA"/>
        </w:rPr>
        <w:t xml:space="preserve"> (КМ)</w:t>
      </w:r>
      <w:r w:rsidR="00CC2883" w:rsidRPr="00CC2883">
        <w:rPr>
          <w:lang w:val="uk-UA"/>
        </w:rPr>
        <w:t xml:space="preserve">. Для вирішення проблем </w:t>
      </w:r>
      <w:r w:rsidR="00333C84" w:rsidRPr="00CC2883">
        <w:rPr>
          <w:lang w:val="uk-UA"/>
        </w:rPr>
        <w:t xml:space="preserve">з нерівномірністю </w:t>
      </w:r>
      <w:r w:rsidR="00333C84">
        <w:rPr>
          <w:lang w:val="uk-UA"/>
        </w:rPr>
        <w:t>класів</w:t>
      </w:r>
      <w:r w:rsidR="00333C84" w:rsidRPr="00CC2883">
        <w:rPr>
          <w:lang w:val="uk-UA"/>
        </w:rPr>
        <w:t>, великою кількістю ручних гіперпараметрів і тривалим часом збіжності</w:t>
      </w:r>
      <w:r w:rsidR="00333C84">
        <w:rPr>
          <w:lang w:val="uk-UA"/>
        </w:rPr>
        <w:t xml:space="preserve"> </w:t>
      </w:r>
      <w:r w:rsidR="00857398">
        <w:rPr>
          <w:lang w:val="uk-UA"/>
        </w:rPr>
        <w:t>була</w:t>
      </w:r>
      <w:r w:rsidR="00CC2883" w:rsidRPr="00CC2883">
        <w:rPr>
          <w:lang w:val="uk-UA"/>
        </w:rPr>
        <w:t xml:space="preserve"> від</w:t>
      </w:r>
      <w:r w:rsidR="00CE245A">
        <w:rPr>
          <w:lang w:val="uk-UA"/>
        </w:rPr>
        <w:softHyphen/>
      </w:r>
      <w:r w:rsidR="00CC2883" w:rsidRPr="00CC2883">
        <w:rPr>
          <w:lang w:val="uk-UA"/>
        </w:rPr>
        <w:t>ки</w:t>
      </w:r>
      <w:r w:rsidR="00857398">
        <w:rPr>
          <w:lang w:val="uk-UA"/>
        </w:rPr>
        <w:t>нута</w:t>
      </w:r>
      <w:r w:rsidR="00CC2883" w:rsidRPr="00CC2883">
        <w:rPr>
          <w:lang w:val="uk-UA"/>
        </w:rPr>
        <w:t xml:space="preserve"> попередн</w:t>
      </w:r>
      <w:r w:rsidR="00857398">
        <w:rPr>
          <w:lang w:val="uk-UA"/>
        </w:rPr>
        <w:t>я</w:t>
      </w:r>
      <w:r w:rsidR="00CC2883" w:rsidRPr="00CC2883">
        <w:rPr>
          <w:lang w:val="uk-UA"/>
        </w:rPr>
        <w:t xml:space="preserve"> парадигм</w:t>
      </w:r>
      <w:r w:rsidR="00857398">
        <w:rPr>
          <w:lang w:val="uk-UA"/>
        </w:rPr>
        <w:t>а</w:t>
      </w:r>
      <w:r w:rsidR="00CC2883" w:rsidRPr="00CC2883">
        <w:rPr>
          <w:lang w:val="uk-UA"/>
        </w:rPr>
        <w:t xml:space="preserve"> виявлення та розгля</w:t>
      </w:r>
      <w:r w:rsidR="00857398">
        <w:rPr>
          <w:lang w:val="uk-UA"/>
        </w:rPr>
        <w:t>нута</w:t>
      </w:r>
      <w:r w:rsidR="00CC2883" w:rsidRPr="00CC2883">
        <w:rPr>
          <w:lang w:val="uk-UA"/>
        </w:rPr>
        <w:t xml:space="preserve"> задач</w:t>
      </w:r>
      <w:r w:rsidR="00857398">
        <w:rPr>
          <w:lang w:val="uk-UA"/>
        </w:rPr>
        <w:t>а</w:t>
      </w:r>
      <w:r w:rsidR="00CC2883" w:rsidRPr="00CC2883">
        <w:rPr>
          <w:lang w:val="uk-UA"/>
        </w:rPr>
        <w:t xml:space="preserve"> передбачення ключових точок (</w:t>
      </w:r>
      <w:r w:rsidR="000937ED">
        <w:rPr>
          <w:lang w:val="uk-UA"/>
        </w:rPr>
        <w:t>КТ</w:t>
      </w:r>
      <w:r w:rsidR="00CC2883" w:rsidRPr="00CC2883">
        <w:rPr>
          <w:lang w:val="uk-UA"/>
        </w:rPr>
        <w:t xml:space="preserve">). Після отримання </w:t>
      </w:r>
      <w:r w:rsidR="00776C33">
        <w:rPr>
          <w:lang w:val="uk-UA"/>
        </w:rPr>
        <w:t>КТ</w:t>
      </w:r>
      <w:r w:rsidR="00CC2883" w:rsidRPr="00CC2883">
        <w:rPr>
          <w:lang w:val="uk-UA"/>
        </w:rPr>
        <w:t xml:space="preserve"> </w:t>
      </w:r>
      <w:r w:rsidR="00857398">
        <w:rPr>
          <w:lang w:val="uk-UA"/>
        </w:rPr>
        <w:t>кутові мережі</w:t>
      </w:r>
      <w:r w:rsidR="00CC2883" w:rsidRPr="00CC2883">
        <w:rPr>
          <w:lang w:val="uk-UA"/>
        </w:rPr>
        <w:t xml:space="preserve"> розгруповують та знову групують </w:t>
      </w:r>
      <w:r w:rsidR="00776C33">
        <w:rPr>
          <w:lang w:val="uk-UA"/>
        </w:rPr>
        <w:t>КТ</w:t>
      </w:r>
      <w:r w:rsidR="00CC2883" w:rsidRPr="00CC2883">
        <w:rPr>
          <w:lang w:val="uk-UA"/>
        </w:rPr>
        <w:t>.</w:t>
      </w:r>
      <w:r w:rsidR="000B2E93">
        <w:rPr>
          <w:lang w:val="uk-UA"/>
        </w:rPr>
        <w:t xml:space="preserve"> </w:t>
      </w:r>
      <w:r w:rsidR="00CC2883" w:rsidRPr="00CC2883">
        <w:rPr>
          <w:lang w:val="uk-UA"/>
        </w:rPr>
        <w:t>У 2019 р</w:t>
      </w:r>
      <w:r w:rsidR="00FD394B">
        <w:rPr>
          <w:lang w:val="uk-UA"/>
        </w:rPr>
        <w:t>.</w:t>
      </w:r>
      <w:r w:rsidR="00CC2883" w:rsidRPr="00CC2883">
        <w:rPr>
          <w:lang w:val="uk-UA"/>
        </w:rPr>
        <w:t xml:space="preserve"> </w:t>
      </w:r>
      <w:r w:rsidR="00F62AB2">
        <w:rPr>
          <w:lang w:val="uk-UA"/>
        </w:rPr>
        <w:t>К</w:t>
      </w:r>
      <w:r w:rsidR="00CC2883" w:rsidRPr="00CC2883">
        <w:rPr>
          <w:lang w:val="uk-UA"/>
        </w:rPr>
        <w:t xml:space="preserve">. </w:t>
      </w:r>
      <w:r w:rsidR="00F62AB2">
        <w:rPr>
          <w:lang w:val="uk-UA"/>
        </w:rPr>
        <w:t>Жоу</w:t>
      </w:r>
      <w:r w:rsidR="00CC2883" w:rsidRPr="00CC2883">
        <w:rPr>
          <w:lang w:val="uk-UA"/>
        </w:rPr>
        <w:t xml:space="preserve"> та ін. запропонували </w:t>
      </w:r>
      <w:r w:rsidR="00655EB5">
        <w:rPr>
          <w:lang w:val="uk-UA"/>
        </w:rPr>
        <w:t>Центральн</w:t>
      </w:r>
      <w:r w:rsidR="00A2486D">
        <w:rPr>
          <w:lang w:val="uk-UA"/>
        </w:rPr>
        <w:t>у</w:t>
      </w:r>
      <w:r w:rsidR="00655EB5">
        <w:rPr>
          <w:lang w:val="uk-UA"/>
        </w:rPr>
        <w:t xml:space="preserve"> мереж</w:t>
      </w:r>
      <w:r w:rsidR="00A2486D">
        <w:rPr>
          <w:lang w:val="uk-UA"/>
        </w:rPr>
        <w:t>у</w:t>
      </w:r>
      <w:r w:rsidR="00655EB5">
        <w:rPr>
          <w:lang w:val="uk-UA"/>
        </w:rPr>
        <w:t xml:space="preserve"> (ЦМ)</w:t>
      </w:r>
      <w:r w:rsidR="002655C0">
        <w:rPr>
          <w:lang w:val="uk-UA"/>
        </w:rPr>
        <w:t xml:space="preserve">, яка </w:t>
      </w:r>
      <w:r w:rsidR="00CC2883" w:rsidRPr="00CC2883">
        <w:rPr>
          <w:lang w:val="uk-UA"/>
        </w:rPr>
        <w:t xml:space="preserve">також використовує </w:t>
      </w:r>
      <w:r w:rsidR="00FE6916">
        <w:rPr>
          <w:lang w:val="uk-UA"/>
        </w:rPr>
        <w:t>КТ</w:t>
      </w:r>
      <w:r w:rsidR="00CC2883" w:rsidRPr="00CC2883">
        <w:rPr>
          <w:lang w:val="uk-UA"/>
        </w:rPr>
        <w:t xml:space="preserve">, але виключає витратні післяпроцеси, такі як групове призначення ключових точок (як у </w:t>
      </w:r>
      <w:r w:rsidR="00FF2E10">
        <w:rPr>
          <w:lang w:val="uk-UA"/>
        </w:rPr>
        <w:t>КМ</w:t>
      </w:r>
      <w:r w:rsidR="00CC2883" w:rsidRPr="00CC2883">
        <w:rPr>
          <w:lang w:val="uk-UA"/>
        </w:rPr>
        <w:t xml:space="preserve">, </w:t>
      </w:r>
      <w:r w:rsidR="00941012">
        <w:rPr>
          <w:lang w:val="uk-UA"/>
        </w:rPr>
        <w:t>е</w:t>
      </w:r>
      <w:r w:rsidR="00B23302">
        <w:rPr>
          <w:lang w:val="uk-UA"/>
        </w:rPr>
        <w:t>кстремальній мережі</w:t>
      </w:r>
      <w:r w:rsidR="00CC2883" w:rsidRPr="00CC2883">
        <w:rPr>
          <w:lang w:val="uk-UA"/>
        </w:rPr>
        <w:t xml:space="preserve"> тощо) та </w:t>
      </w:r>
      <w:r w:rsidR="00BF370C" w:rsidRPr="00BF370C">
        <w:rPr>
          <w:lang w:val="uk-UA"/>
        </w:rPr>
        <w:t xml:space="preserve">не максимальне придушення </w:t>
      </w:r>
      <w:r w:rsidR="00BF370C">
        <w:rPr>
          <w:lang w:val="uk-UA"/>
        </w:rPr>
        <w:t>(</w:t>
      </w:r>
      <w:r w:rsidR="00BE5D4F">
        <w:rPr>
          <w:lang w:val="uk-UA"/>
        </w:rPr>
        <w:t>НМП</w:t>
      </w:r>
      <w:r w:rsidR="00BF370C">
        <w:rPr>
          <w:lang w:val="uk-UA"/>
        </w:rPr>
        <w:t>)</w:t>
      </w:r>
      <w:r w:rsidR="00CC2883" w:rsidRPr="00CC2883">
        <w:rPr>
          <w:lang w:val="uk-UA"/>
        </w:rPr>
        <w:t>, що призводить до повноцінної мережі виявлення</w:t>
      </w:r>
      <w:r w:rsidR="00941012" w:rsidRPr="00941012">
        <w:rPr>
          <w:lang w:val="uk-UA"/>
        </w:rPr>
        <w:t xml:space="preserve"> </w:t>
      </w:r>
      <w:r w:rsidR="00941012">
        <w:rPr>
          <w:lang w:val="uk-UA"/>
        </w:rPr>
        <w:t>кінець до кінця</w:t>
      </w:r>
      <w:r w:rsidR="00CC2883" w:rsidRPr="00CC2883">
        <w:rPr>
          <w:lang w:val="uk-UA"/>
        </w:rPr>
        <w:t xml:space="preserve">. </w:t>
      </w:r>
      <w:r w:rsidR="00FF2E10">
        <w:rPr>
          <w:lang w:val="uk-UA"/>
        </w:rPr>
        <w:t>ЦМ</w:t>
      </w:r>
      <w:r w:rsidR="00CC2883" w:rsidRPr="00CC2883">
        <w:rPr>
          <w:lang w:val="uk-UA"/>
        </w:rPr>
        <w:t xml:space="preserve"> вважає об</w:t>
      </w:r>
      <w:r w:rsidR="00FE46C9">
        <w:rPr>
          <w:lang w:val="uk-UA"/>
        </w:rPr>
        <w:t>’</w:t>
      </w:r>
      <w:r w:rsidR="00CC2883" w:rsidRPr="00CC2883">
        <w:rPr>
          <w:lang w:val="uk-UA"/>
        </w:rPr>
        <w:t>єкт однією точкою</w:t>
      </w:r>
      <w:r w:rsidR="00FD394B">
        <w:rPr>
          <w:lang w:val="uk-UA"/>
        </w:rPr>
        <w:t>, тобто центром об</w:t>
      </w:r>
      <w:r w:rsidR="00FE46C9">
        <w:rPr>
          <w:lang w:val="uk-UA"/>
        </w:rPr>
        <w:t>’</w:t>
      </w:r>
      <w:r w:rsidR="00FD394B">
        <w:rPr>
          <w:lang w:val="uk-UA"/>
        </w:rPr>
        <w:t>єкта,</w:t>
      </w:r>
      <w:r w:rsidR="00CC2883" w:rsidRPr="00CC2883">
        <w:rPr>
          <w:lang w:val="uk-UA"/>
        </w:rPr>
        <w:t xml:space="preserve"> і регресує всі його атрибути</w:t>
      </w:r>
      <w:r w:rsidR="00FD394B">
        <w:rPr>
          <w:lang w:val="uk-UA"/>
        </w:rPr>
        <w:t xml:space="preserve">, </w:t>
      </w:r>
      <w:r w:rsidR="00CC2883" w:rsidRPr="00CC2883">
        <w:rPr>
          <w:lang w:val="uk-UA"/>
        </w:rPr>
        <w:t xml:space="preserve">такі як розмір, орієнтація, розташування, на основі посилання на центральну точку. Модель є простою </w:t>
      </w:r>
      <w:r w:rsidR="00FD394B">
        <w:rPr>
          <w:lang w:val="uk-UA"/>
        </w:rPr>
        <w:t>та</w:t>
      </w:r>
      <w:r w:rsidR="00CC2883" w:rsidRPr="00CC2883">
        <w:rPr>
          <w:lang w:val="uk-UA"/>
        </w:rPr>
        <w:t xml:space="preserve"> елегантною, і може </w:t>
      </w:r>
      <w:r w:rsidR="00A77604">
        <w:rPr>
          <w:lang w:val="uk-UA"/>
        </w:rPr>
        <w:t>використовуватись для</w:t>
      </w:r>
      <w:r w:rsidR="00CC2883" w:rsidRPr="00CC2883">
        <w:rPr>
          <w:lang w:val="uk-UA"/>
        </w:rPr>
        <w:t xml:space="preserve"> </w:t>
      </w:r>
      <w:r w:rsidR="00FB4AED">
        <w:rPr>
          <w:lang w:val="uk-UA"/>
        </w:rPr>
        <w:t>трьохви</w:t>
      </w:r>
      <w:r w:rsidR="00CE245A">
        <w:rPr>
          <w:lang w:val="uk-UA"/>
        </w:rPr>
        <w:softHyphen/>
      </w:r>
      <w:r w:rsidR="00FB4AED">
        <w:rPr>
          <w:lang w:val="uk-UA"/>
        </w:rPr>
        <w:t>мірн</w:t>
      </w:r>
      <w:r w:rsidR="00A77604">
        <w:rPr>
          <w:lang w:val="uk-UA"/>
        </w:rPr>
        <w:t>ого</w:t>
      </w:r>
      <w:r w:rsidR="00FB4AED">
        <w:rPr>
          <w:lang w:val="uk-UA"/>
        </w:rPr>
        <w:t xml:space="preserve"> </w:t>
      </w:r>
      <w:r w:rsidR="002239B6">
        <w:rPr>
          <w:lang w:val="uk-UA"/>
        </w:rPr>
        <w:t>ВО</w:t>
      </w:r>
      <w:r w:rsidR="00CC2883" w:rsidRPr="00CC2883">
        <w:rPr>
          <w:lang w:val="uk-UA"/>
        </w:rPr>
        <w:t>, оцінк</w:t>
      </w:r>
      <w:r w:rsidR="00A77604">
        <w:rPr>
          <w:lang w:val="uk-UA"/>
        </w:rPr>
        <w:t>и</w:t>
      </w:r>
      <w:r w:rsidR="00CC2883" w:rsidRPr="00CC2883">
        <w:rPr>
          <w:lang w:val="uk-UA"/>
        </w:rPr>
        <w:t xml:space="preserve"> пози людини, вивчення оптичного потоку, визначення глибини та інш</w:t>
      </w:r>
      <w:r w:rsidR="00FD394B">
        <w:rPr>
          <w:lang w:val="uk-UA"/>
        </w:rPr>
        <w:t>их завдань</w:t>
      </w:r>
      <w:r w:rsidR="00CC2883" w:rsidRPr="00CC2883">
        <w:rPr>
          <w:lang w:val="uk-UA"/>
        </w:rPr>
        <w:t>.</w:t>
      </w:r>
      <w:r w:rsidR="000B2E93">
        <w:rPr>
          <w:lang w:val="uk-UA"/>
        </w:rPr>
        <w:t xml:space="preserve"> </w:t>
      </w:r>
      <w:r w:rsidR="00CC2883" w:rsidRPr="00CC2883">
        <w:rPr>
          <w:lang w:val="uk-UA"/>
        </w:rPr>
        <w:t>У 2020</w:t>
      </w:r>
      <w:r w:rsidR="00941012">
        <w:rPr>
          <w:lang w:val="uk-UA"/>
        </w:rPr>
        <w:t> </w:t>
      </w:r>
      <w:r w:rsidR="00CC2883" w:rsidRPr="00CC2883">
        <w:rPr>
          <w:lang w:val="uk-UA"/>
        </w:rPr>
        <w:t>р</w:t>
      </w:r>
      <w:r w:rsidR="00FD394B">
        <w:rPr>
          <w:lang w:val="uk-UA"/>
        </w:rPr>
        <w:t>.</w:t>
      </w:r>
      <w:r w:rsidR="00CC2883" w:rsidRPr="00CC2883">
        <w:rPr>
          <w:lang w:val="uk-UA"/>
        </w:rPr>
        <w:t xml:space="preserve"> </w:t>
      </w:r>
      <w:r w:rsidR="00661CD0">
        <w:rPr>
          <w:lang w:val="uk-UA"/>
        </w:rPr>
        <w:t>Н</w:t>
      </w:r>
      <w:r w:rsidR="00CC2883" w:rsidRPr="00CC2883">
        <w:rPr>
          <w:lang w:val="uk-UA"/>
        </w:rPr>
        <w:t xml:space="preserve">. </w:t>
      </w:r>
      <w:r w:rsidR="00661CD0">
        <w:rPr>
          <w:lang w:val="uk-UA"/>
        </w:rPr>
        <w:t>Каріон</w:t>
      </w:r>
      <w:r w:rsidR="00CC2883" w:rsidRPr="00CC2883">
        <w:rPr>
          <w:lang w:val="uk-UA"/>
        </w:rPr>
        <w:t xml:space="preserve"> та ін. запропонували </w:t>
      </w:r>
      <w:r w:rsidR="00FD394B">
        <w:rPr>
          <w:rFonts w:eastAsia="Malgun Gothic"/>
          <w:lang w:val="uk-UA" w:eastAsia="ko-KR"/>
        </w:rPr>
        <w:t>т</w:t>
      </w:r>
      <w:r w:rsidR="00A24EDA">
        <w:rPr>
          <w:rFonts w:eastAsia="Malgun Gothic"/>
          <w:lang w:eastAsia="ko-KR"/>
        </w:rPr>
        <w:t>рансформер виявлення (ТРВИ)</w:t>
      </w:r>
      <w:r w:rsidR="00CC2883" w:rsidRPr="00CC2883">
        <w:rPr>
          <w:lang w:val="uk-UA"/>
        </w:rPr>
        <w:t xml:space="preserve">, де вони розглядали </w:t>
      </w:r>
      <w:r w:rsidR="002239B6">
        <w:rPr>
          <w:lang w:val="uk-UA"/>
        </w:rPr>
        <w:t>ВО</w:t>
      </w:r>
      <w:r w:rsidR="00CC2883" w:rsidRPr="00CC2883">
        <w:rPr>
          <w:lang w:val="uk-UA"/>
        </w:rPr>
        <w:t xml:space="preserve"> як задачу передбачення множини та запропонували мережу виявлення з використанням </w:t>
      </w:r>
      <w:r w:rsidR="008F32CB">
        <w:rPr>
          <w:lang w:val="uk-UA"/>
        </w:rPr>
        <w:t>трансформе</w:t>
      </w:r>
      <w:r w:rsidR="00CC2883" w:rsidRPr="00CC2883">
        <w:rPr>
          <w:lang w:val="uk-UA"/>
        </w:rPr>
        <w:t xml:space="preserve">рів. Пізніше </w:t>
      </w:r>
      <w:r w:rsidR="008F32CB">
        <w:rPr>
          <w:lang w:val="uk-UA"/>
        </w:rPr>
        <w:t>К</w:t>
      </w:r>
      <w:r w:rsidR="00CC2883" w:rsidRPr="00CC2883">
        <w:rPr>
          <w:lang w:val="uk-UA"/>
        </w:rPr>
        <w:t>.</w:t>
      </w:r>
      <w:r w:rsidR="006D23B8">
        <w:rPr>
          <w:lang w:val="uk-UA"/>
        </w:rPr>
        <w:t> </w:t>
      </w:r>
      <w:r w:rsidR="008F32CB">
        <w:rPr>
          <w:lang w:val="uk-UA"/>
        </w:rPr>
        <w:t>Жу</w:t>
      </w:r>
      <w:r w:rsidR="00941012">
        <w:rPr>
          <w:lang w:val="uk-UA"/>
        </w:rPr>
        <w:t xml:space="preserve"> та інші</w:t>
      </w:r>
      <w:r w:rsidR="00CC2883" w:rsidRPr="00CC2883">
        <w:rPr>
          <w:lang w:val="uk-UA"/>
        </w:rPr>
        <w:t xml:space="preserve"> запропонували </w:t>
      </w:r>
      <w:r w:rsidR="00F419E0">
        <w:rPr>
          <w:lang w:val="uk-UA"/>
        </w:rPr>
        <w:t>д</w:t>
      </w:r>
      <w:r w:rsidR="00BC40E1">
        <w:rPr>
          <w:lang w:val="uk-UA"/>
        </w:rPr>
        <w:t>еформований</w:t>
      </w:r>
      <w:r w:rsidR="00CC2883" w:rsidRPr="00CC2883">
        <w:rPr>
          <w:lang w:val="uk-UA"/>
        </w:rPr>
        <w:t xml:space="preserve"> </w:t>
      </w:r>
      <w:r w:rsidR="00BC40E1" w:rsidRPr="00BC40E1">
        <w:rPr>
          <w:rFonts w:eastAsia="Malgun Gothic"/>
          <w:lang w:val="uk-UA" w:eastAsia="ko-KR"/>
        </w:rPr>
        <w:t>ТРВИ</w:t>
      </w:r>
      <w:r w:rsidR="00BC40E1" w:rsidRPr="00CC2883">
        <w:rPr>
          <w:lang w:val="uk-UA"/>
        </w:rPr>
        <w:t xml:space="preserve"> </w:t>
      </w:r>
      <w:r w:rsidR="00CC2883" w:rsidRPr="00CC2883">
        <w:rPr>
          <w:lang w:val="uk-UA"/>
        </w:rPr>
        <w:t xml:space="preserve">для вирішення проблеми </w:t>
      </w:r>
      <w:r w:rsidR="0035340F">
        <w:rPr>
          <w:lang w:val="uk-UA"/>
        </w:rPr>
        <w:t>великого</w:t>
      </w:r>
      <w:r w:rsidR="00CC2883" w:rsidRPr="00CC2883">
        <w:rPr>
          <w:lang w:val="uk-UA"/>
        </w:rPr>
        <w:t xml:space="preserve"> часу збіжності </w:t>
      </w:r>
      <w:r w:rsidR="00BC40E1" w:rsidRPr="00BC40E1">
        <w:rPr>
          <w:rFonts w:eastAsia="Malgun Gothic"/>
          <w:lang w:val="uk-UA" w:eastAsia="ko-KR"/>
        </w:rPr>
        <w:t>ТРВИ</w:t>
      </w:r>
      <w:r w:rsidR="00BC40E1" w:rsidRPr="00CC2883">
        <w:rPr>
          <w:lang w:val="uk-UA"/>
        </w:rPr>
        <w:t xml:space="preserve"> </w:t>
      </w:r>
      <w:r w:rsidR="00CC2883" w:rsidRPr="00CC2883">
        <w:rPr>
          <w:lang w:val="uk-UA"/>
        </w:rPr>
        <w:t>та обмеженої продукти</w:t>
      </w:r>
      <w:r w:rsidR="00FD394B">
        <w:rPr>
          <w:lang w:val="uk-UA"/>
        </w:rPr>
        <w:t>вності виявлення малих об</w:t>
      </w:r>
      <w:r w:rsidR="00FE46C9">
        <w:rPr>
          <w:lang w:val="uk-UA"/>
        </w:rPr>
        <w:t>’</w:t>
      </w:r>
      <w:r w:rsidR="00FD394B">
        <w:rPr>
          <w:lang w:val="uk-UA"/>
        </w:rPr>
        <w:t>єктів, що</w:t>
      </w:r>
      <w:r w:rsidR="00CC2883" w:rsidRPr="00CC2883">
        <w:rPr>
          <w:lang w:val="uk-UA"/>
        </w:rPr>
        <w:t xml:space="preserve"> </w:t>
      </w:r>
      <w:r w:rsidR="00FD394B">
        <w:rPr>
          <w:lang w:val="uk-UA"/>
        </w:rPr>
        <w:t>дало</w:t>
      </w:r>
      <w:r w:rsidR="00CC2883" w:rsidRPr="00CC2883">
        <w:rPr>
          <w:lang w:val="uk-UA"/>
        </w:rPr>
        <w:t xml:space="preserve"> найкращ</w:t>
      </w:r>
      <w:r w:rsidR="00FD394B">
        <w:rPr>
          <w:lang w:val="uk-UA"/>
        </w:rPr>
        <w:t>і</w:t>
      </w:r>
      <w:r w:rsidR="00CC2883" w:rsidRPr="00CC2883">
        <w:rPr>
          <w:lang w:val="uk-UA"/>
        </w:rPr>
        <w:t xml:space="preserve"> результат</w:t>
      </w:r>
      <w:r w:rsidR="00FD394B">
        <w:rPr>
          <w:lang w:val="uk-UA"/>
        </w:rPr>
        <w:t>и</w:t>
      </w:r>
      <w:r w:rsidR="00CC2883" w:rsidRPr="00CC2883">
        <w:rPr>
          <w:lang w:val="uk-UA"/>
        </w:rPr>
        <w:t>.</w:t>
      </w:r>
      <w:r w:rsidR="00BA21FB">
        <w:rPr>
          <w:lang w:val="uk-UA"/>
        </w:rPr>
        <w:t xml:space="preserve"> </w:t>
      </w:r>
      <w:r w:rsidR="002239B6">
        <w:rPr>
          <w:lang w:val="uk-UA"/>
        </w:rPr>
        <w:t>ВО</w:t>
      </w:r>
      <w:r w:rsidR="00CC2883" w:rsidRPr="00CC2883">
        <w:rPr>
          <w:lang w:val="uk-UA"/>
        </w:rPr>
        <w:t xml:space="preserve"> є критичним</w:t>
      </w:r>
      <w:r w:rsidR="00FD394B">
        <w:rPr>
          <w:lang w:val="uk-UA"/>
        </w:rPr>
        <w:t xml:space="preserve"> завданням у комп</w:t>
      </w:r>
      <w:r w:rsidR="00FE46C9">
        <w:rPr>
          <w:lang w:val="uk-UA"/>
        </w:rPr>
        <w:t>’</w:t>
      </w:r>
      <w:r w:rsidR="00FD394B">
        <w:rPr>
          <w:lang w:val="uk-UA"/>
        </w:rPr>
        <w:t>ютерному зорі.</w:t>
      </w:r>
      <w:r w:rsidR="00CC2883" w:rsidRPr="00CC2883">
        <w:rPr>
          <w:lang w:val="uk-UA"/>
        </w:rPr>
        <w:t xml:space="preserve"> </w:t>
      </w:r>
      <w:r w:rsidR="00FD394B">
        <w:rPr>
          <w:lang w:val="uk-UA"/>
        </w:rPr>
        <w:t>О</w:t>
      </w:r>
      <w:r w:rsidR="00CC2883" w:rsidRPr="00CC2883">
        <w:rPr>
          <w:lang w:val="uk-UA"/>
        </w:rPr>
        <w:t>дно</w:t>
      </w:r>
      <w:r w:rsidR="00FD394B">
        <w:rPr>
          <w:lang w:val="uk-UA"/>
        </w:rPr>
        <w:t>крокові</w:t>
      </w:r>
      <w:r w:rsidR="00CC2883" w:rsidRPr="00CC2883">
        <w:rPr>
          <w:lang w:val="uk-UA"/>
        </w:rPr>
        <w:t xml:space="preserve"> </w:t>
      </w:r>
      <w:r w:rsidR="00FD394B">
        <w:rPr>
          <w:lang w:val="uk-UA"/>
        </w:rPr>
        <w:t>та</w:t>
      </w:r>
      <w:r w:rsidR="00CC2883" w:rsidRPr="00CC2883">
        <w:rPr>
          <w:lang w:val="uk-UA"/>
        </w:rPr>
        <w:t xml:space="preserve"> </w:t>
      </w:r>
      <w:r w:rsidR="00B75B79">
        <w:rPr>
          <w:lang w:val="uk-UA"/>
        </w:rPr>
        <w:t>двокроков</w:t>
      </w:r>
      <w:r w:rsidR="00CC2883" w:rsidRPr="00CC2883">
        <w:rPr>
          <w:lang w:val="uk-UA"/>
        </w:rPr>
        <w:t xml:space="preserve">і </w:t>
      </w:r>
      <w:r w:rsidR="00FA47F6">
        <w:rPr>
          <w:lang w:val="uk-UA"/>
        </w:rPr>
        <w:t xml:space="preserve">методи </w:t>
      </w:r>
      <w:r w:rsidR="002239B6">
        <w:rPr>
          <w:lang w:val="uk-UA"/>
        </w:rPr>
        <w:t>ВО</w:t>
      </w:r>
      <w:r w:rsidR="00CC2883" w:rsidRPr="00CC2883">
        <w:rPr>
          <w:lang w:val="uk-UA"/>
        </w:rPr>
        <w:t xml:space="preserve"> мають свої переваги та недоліки. </w:t>
      </w:r>
      <w:r w:rsidR="00FD394B">
        <w:rPr>
          <w:lang w:val="uk-UA"/>
        </w:rPr>
        <w:t>О</w:t>
      </w:r>
      <w:r w:rsidR="00FD394B" w:rsidRPr="00CC2883">
        <w:rPr>
          <w:lang w:val="uk-UA"/>
        </w:rPr>
        <w:t>дно</w:t>
      </w:r>
      <w:r w:rsidR="00FD394B">
        <w:rPr>
          <w:lang w:val="uk-UA"/>
        </w:rPr>
        <w:t>крокові</w:t>
      </w:r>
      <w:r w:rsidR="00FD394B" w:rsidRPr="00CC2883">
        <w:rPr>
          <w:lang w:val="uk-UA"/>
        </w:rPr>
        <w:t xml:space="preserve"> </w:t>
      </w:r>
      <w:r w:rsidR="00FA47F6">
        <w:rPr>
          <w:lang w:val="uk-UA"/>
        </w:rPr>
        <w:t xml:space="preserve">методи </w:t>
      </w:r>
      <w:r w:rsidR="002239B6">
        <w:rPr>
          <w:lang w:val="uk-UA"/>
        </w:rPr>
        <w:t>ВО</w:t>
      </w:r>
      <w:r w:rsidR="00CC2883" w:rsidRPr="00CC2883">
        <w:rPr>
          <w:lang w:val="uk-UA"/>
        </w:rPr>
        <w:t xml:space="preserve">, такі як </w:t>
      </w:r>
      <w:r w:rsidR="00FD394B">
        <w:rPr>
          <w:lang w:val="uk-UA"/>
        </w:rPr>
        <w:t>М</w:t>
      </w:r>
      <w:r w:rsidR="006B3862">
        <w:rPr>
          <w:lang w:val="uk-UA"/>
        </w:rPr>
        <w:t>ТДЛ</w:t>
      </w:r>
      <w:r w:rsidR="00FD394B">
        <w:rPr>
          <w:lang w:val="uk-UA"/>
        </w:rPr>
        <w:t>О</w:t>
      </w:r>
      <w:r w:rsidR="006B3862">
        <w:rPr>
          <w:lang w:val="uk-UA"/>
        </w:rPr>
        <w:t>Р</w:t>
      </w:r>
      <w:r w:rsidR="00CC2883" w:rsidRPr="00CC2883">
        <w:rPr>
          <w:lang w:val="uk-UA"/>
        </w:rPr>
        <w:t xml:space="preserve">, </w:t>
      </w:r>
      <w:r w:rsidR="003D32EB">
        <w:rPr>
          <w:lang w:val="uk-UA"/>
        </w:rPr>
        <w:t>ОХ</w:t>
      </w:r>
      <w:r w:rsidR="00FD394B">
        <w:rPr>
          <w:lang w:val="uk-UA"/>
        </w:rPr>
        <w:t>Б</w:t>
      </w:r>
      <w:r w:rsidR="003D32EB">
        <w:rPr>
          <w:lang w:val="uk-UA"/>
        </w:rPr>
        <w:t>М</w:t>
      </w:r>
      <w:r w:rsidR="00CC2883" w:rsidRPr="00CC2883">
        <w:rPr>
          <w:lang w:val="uk-UA"/>
        </w:rPr>
        <w:t xml:space="preserve">, </w:t>
      </w:r>
      <w:r w:rsidR="00017699">
        <w:rPr>
          <w:lang w:val="uk-UA"/>
        </w:rPr>
        <w:t>МС</w:t>
      </w:r>
      <w:r w:rsidR="00CC2883" w:rsidRPr="00CC2883">
        <w:rPr>
          <w:lang w:val="uk-UA"/>
        </w:rPr>
        <w:t xml:space="preserve">, </w:t>
      </w:r>
      <w:r w:rsidR="00FF2E10">
        <w:rPr>
          <w:lang w:val="uk-UA"/>
        </w:rPr>
        <w:t>КМ</w:t>
      </w:r>
      <w:r w:rsidR="00CC2883" w:rsidRPr="00CC2883">
        <w:rPr>
          <w:lang w:val="uk-UA"/>
        </w:rPr>
        <w:t xml:space="preserve"> та </w:t>
      </w:r>
      <w:r w:rsidR="00FF2E10">
        <w:rPr>
          <w:lang w:val="uk-UA"/>
        </w:rPr>
        <w:t>ЦМ</w:t>
      </w:r>
      <w:r w:rsidR="00CC2883" w:rsidRPr="00CC2883">
        <w:rPr>
          <w:lang w:val="uk-UA"/>
        </w:rPr>
        <w:t xml:space="preserve"> </w:t>
      </w:r>
      <w:r w:rsidR="00FD394B">
        <w:rPr>
          <w:lang w:val="uk-UA"/>
        </w:rPr>
        <w:t>мають</w:t>
      </w:r>
      <w:r w:rsidR="00CC2883" w:rsidRPr="00CC2883">
        <w:rPr>
          <w:lang w:val="uk-UA"/>
        </w:rPr>
        <w:t xml:space="preserve"> переваг</w:t>
      </w:r>
      <w:r w:rsidR="00FD394B">
        <w:rPr>
          <w:lang w:val="uk-UA"/>
        </w:rPr>
        <w:t>и</w:t>
      </w:r>
      <w:r w:rsidR="00CC2883" w:rsidRPr="00CC2883">
        <w:rPr>
          <w:lang w:val="uk-UA"/>
        </w:rPr>
        <w:t xml:space="preserve"> у мобільних </w:t>
      </w:r>
      <w:r w:rsidR="00FD394B">
        <w:rPr>
          <w:lang w:val="uk-UA"/>
        </w:rPr>
        <w:t xml:space="preserve">застосунках </w:t>
      </w:r>
      <w:r w:rsidR="00CC2883" w:rsidRPr="00CC2883">
        <w:rPr>
          <w:lang w:val="uk-UA"/>
        </w:rPr>
        <w:t xml:space="preserve">і </w:t>
      </w:r>
      <w:r w:rsidR="00FD394B" w:rsidRPr="00C7586B">
        <w:rPr>
          <w:lang w:val="uk-UA"/>
        </w:rPr>
        <w:t>сценаріях</w:t>
      </w:r>
      <w:r w:rsidR="00FD394B" w:rsidRPr="00CC2883">
        <w:rPr>
          <w:lang w:val="uk-UA"/>
        </w:rPr>
        <w:t xml:space="preserve"> </w:t>
      </w:r>
      <w:r w:rsidR="00CC2883" w:rsidRPr="00CC2883">
        <w:rPr>
          <w:lang w:val="uk-UA"/>
        </w:rPr>
        <w:t>реально</w:t>
      </w:r>
      <w:r w:rsidR="00FD394B">
        <w:rPr>
          <w:lang w:val="uk-UA"/>
        </w:rPr>
        <w:t>го часу</w:t>
      </w:r>
      <w:r w:rsidR="00CC2883" w:rsidRPr="00CC2883">
        <w:rPr>
          <w:lang w:val="uk-UA"/>
        </w:rPr>
        <w:t xml:space="preserve"> завдяки своїй простоті та швидкості, тоді як </w:t>
      </w:r>
      <w:r w:rsidR="00B75B79">
        <w:rPr>
          <w:lang w:val="uk-UA"/>
        </w:rPr>
        <w:t>двокроков</w:t>
      </w:r>
      <w:r w:rsidR="00CC2883" w:rsidRPr="00CC2883">
        <w:rPr>
          <w:lang w:val="uk-UA"/>
        </w:rPr>
        <w:t xml:space="preserve">і </w:t>
      </w:r>
      <w:r w:rsidR="00314AA1">
        <w:rPr>
          <w:lang w:val="uk-UA"/>
        </w:rPr>
        <w:t>методи</w:t>
      </w:r>
      <w:r w:rsidR="00CC2883" w:rsidRPr="00CC2883">
        <w:rPr>
          <w:lang w:val="uk-UA"/>
        </w:rPr>
        <w:t xml:space="preserve"> є більш точними, але повільними. </w:t>
      </w:r>
      <w:r w:rsidR="00DD583F">
        <w:rPr>
          <w:lang w:val="uk-UA"/>
        </w:rPr>
        <w:t>ТРВИ</w:t>
      </w:r>
      <w:r w:rsidR="00CC2883" w:rsidRPr="00CC2883">
        <w:rPr>
          <w:lang w:val="uk-UA"/>
        </w:rPr>
        <w:t xml:space="preserve"> відображає нову </w:t>
      </w:r>
      <w:r w:rsidR="00CC2883" w:rsidRPr="00CC2883">
        <w:rPr>
          <w:lang w:val="uk-UA"/>
        </w:rPr>
        <w:t>еру у виявленні об</w:t>
      </w:r>
      <w:r w:rsidR="00FE46C9">
        <w:rPr>
          <w:lang w:val="uk-UA"/>
        </w:rPr>
        <w:t>’</w:t>
      </w:r>
      <w:r w:rsidR="00CC2883" w:rsidRPr="00CC2883">
        <w:rPr>
          <w:lang w:val="uk-UA"/>
        </w:rPr>
        <w:t xml:space="preserve">єктів, де використовуються </w:t>
      </w:r>
      <w:r w:rsidR="008F32CB">
        <w:rPr>
          <w:lang w:val="uk-UA"/>
        </w:rPr>
        <w:t>транс</w:t>
      </w:r>
      <w:r w:rsidR="00CE245A">
        <w:rPr>
          <w:lang w:val="uk-UA"/>
        </w:rPr>
        <w:softHyphen/>
      </w:r>
      <w:r w:rsidR="008F32CB">
        <w:rPr>
          <w:lang w:val="uk-UA"/>
        </w:rPr>
        <w:t>формери</w:t>
      </w:r>
      <w:r w:rsidR="00CC2883" w:rsidRPr="00CC2883">
        <w:rPr>
          <w:lang w:val="uk-UA"/>
        </w:rPr>
        <w:t xml:space="preserve">, а </w:t>
      </w:r>
      <w:r w:rsidR="00107E17">
        <w:rPr>
          <w:lang w:val="uk-UA"/>
        </w:rPr>
        <w:t>д</w:t>
      </w:r>
      <w:r w:rsidR="00DD583F">
        <w:rPr>
          <w:rFonts w:eastAsia="Malgun Gothic"/>
          <w:lang w:val="uk-UA" w:eastAsia="ko-KR"/>
        </w:rPr>
        <w:t xml:space="preserve">еформований </w:t>
      </w:r>
      <w:r w:rsidR="00DD583F">
        <w:rPr>
          <w:lang w:val="uk-UA"/>
        </w:rPr>
        <w:t>ТРВИ</w:t>
      </w:r>
      <w:r w:rsidR="00CC2883" w:rsidRPr="00CC2883">
        <w:rPr>
          <w:lang w:val="uk-UA"/>
        </w:rPr>
        <w:t xml:space="preserve"> досяг найкращої про</w:t>
      </w:r>
      <w:r w:rsidR="00CE245A">
        <w:rPr>
          <w:lang w:val="uk-UA"/>
        </w:rPr>
        <w:softHyphen/>
      </w:r>
      <w:r w:rsidR="00CC2883" w:rsidRPr="00CC2883">
        <w:rPr>
          <w:lang w:val="uk-UA"/>
        </w:rPr>
        <w:t>дуктивності.</w:t>
      </w:r>
    </w:p>
    <w:p w14:paraId="43EEB3C0" w14:textId="3FCFDE3D" w:rsidR="004E3264" w:rsidRPr="004E3264" w:rsidRDefault="00C425EB" w:rsidP="004E3264">
      <w:pPr>
        <w:pStyle w:val="107"/>
        <w:rPr>
          <w:b/>
        </w:rPr>
      </w:pPr>
      <w:r>
        <w:rPr>
          <w:rStyle w:val="Boldukr"/>
        </w:rPr>
        <w:t>Ранні</w:t>
      </w:r>
      <w:r w:rsidR="004E3264" w:rsidRPr="004E3264">
        <w:rPr>
          <w:rStyle w:val="Boldukr"/>
        </w:rPr>
        <w:t xml:space="preserve"> методи </w:t>
      </w:r>
      <w:r>
        <w:rPr>
          <w:rStyle w:val="Boldukr"/>
        </w:rPr>
        <w:t>ВО</w:t>
      </w:r>
      <w:r w:rsidR="004E3264" w:rsidRPr="004E3264">
        <w:rPr>
          <w:rStyle w:val="Boldukr"/>
        </w:rPr>
        <w:t xml:space="preserve">. </w:t>
      </w:r>
      <w:r w:rsidR="004E3264" w:rsidRPr="004E3264">
        <w:rPr>
          <w:lang w:val="uk-UA"/>
        </w:rPr>
        <w:t>У 1990 х роках ранні алгоритми ВО були побудовані на основі штучно с</w:t>
      </w:r>
      <w:r w:rsidR="00941012">
        <w:rPr>
          <w:lang w:val="uk-UA"/>
        </w:rPr>
        <w:t>творених ознак. Це методи Віоли</w:t>
      </w:r>
      <w:r w:rsidR="00FE46C9">
        <w:rPr>
          <w:lang w:val="uk-UA"/>
        </w:rPr>
        <w:t xml:space="preserve"> – </w:t>
      </w:r>
      <w:r w:rsidR="004E3264" w:rsidRPr="004E3264">
        <w:rPr>
          <w:lang w:val="uk-UA"/>
        </w:rPr>
        <w:t>Джонса, гістограми орієнтованих градієнтів, моделі на основі деформованих частин.</w:t>
      </w:r>
      <w:r w:rsidR="007C7FBB">
        <w:rPr>
          <w:lang w:val="uk-UA"/>
        </w:rPr>
        <w:t xml:space="preserve"> </w:t>
      </w:r>
      <w:r w:rsidR="004E3264" w:rsidRPr="004E3264">
        <w:rPr>
          <w:lang w:val="uk-UA"/>
        </w:rPr>
        <w:t>У 2001 р. П. Віола та М. Джонс вперше досягли виявлен</w:t>
      </w:r>
      <w:r w:rsidR="00CE245A">
        <w:rPr>
          <w:lang w:val="uk-UA"/>
        </w:rPr>
        <w:softHyphen/>
      </w:r>
      <w:r w:rsidR="004E3264" w:rsidRPr="004E3264">
        <w:rPr>
          <w:lang w:val="uk-UA"/>
        </w:rPr>
        <w:t>ня людських облич в реальному часі. Працюючи на процесорі Pentium III з тактовою частотою 700 МГц, метод Віоли–Джонса (ВД) був в десятки або навіть в сотні разів швидшим за інші алгоритми свого часу при порівнянні точності ВО. Метод ВД використовує вікна пошуку для проходження через всі можливі місця та масштаби на зображенні, щоб перевірити, чи містить вікно людське обличчя. Метод ВД значно покращив швидкість ВО, поєднавши три важливі техніки: інтегральне зображення, вибір ознак та каскадні класифікатори.</w:t>
      </w:r>
      <w:r w:rsidR="007C7FBB">
        <w:rPr>
          <w:lang w:val="uk-UA"/>
        </w:rPr>
        <w:t xml:space="preserve"> </w:t>
      </w:r>
      <w:r w:rsidR="004E3264" w:rsidRPr="004E3264">
        <w:rPr>
          <w:lang w:val="uk-UA"/>
        </w:rPr>
        <w:t>У 2005 р. Н. Далал та Б. Триггс запро</w:t>
      </w:r>
      <w:r w:rsidR="00CE245A">
        <w:rPr>
          <w:lang w:val="uk-UA"/>
        </w:rPr>
        <w:softHyphen/>
      </w:r>
      <w:r w:rsidR="004E3264" w:rsidRPr="004E3264">
        <w:rPr>
          <w:lang w:val="uk-UA"/>
        </w:rPr>
        <w:t>понували метод гістограми орієнтованих градієнтів (ГОГ). Метод ГОГ є вдосконаленням методу інва</w:t>
      </w:r>
      <w:r w:rsidR="00CE245A">
        <w:rPr>
          <w:lang w:val="uk-UA"/>
        </w:rPr>
        <w:softHyphen/>
      </w:r>
      <w:r w:rsidR="004E3264" w:rsidRPr="004E3264">
        <w:rPr>
          <w:lang w:val="uk-UA"/>
        </w:rPr>
        <w:t>ріантного до масштабу перетворення ознак та методу контекстів форми. Для забезпечення балансу інваріант</w:t>
      </w:r>
      <w:r w:rsidR="00CE245A">
        <w:rPr>
          <w:lang w:val="uk-UA"/>
        </w:rPr>
        <w:softHyphen/>
      </w:r>
      <w:r w:rsidR="004E3264" w:rsidRPr="004E3264">
        <w:rPr>
          <w:lang w:val="uk-UA"/>
        </w:rPr>
        <w:t>ності ознак, що включають трансляцію, масшта</w:t>
      </w:r>
      <w:r w:rsidR="00CE245A">
        <w:rPr>
          <w:lang w:val="uk-UA"/>
        </w:rPr>
        <w:softHyphen/>
      </w:r>
      <w:r w:rsidR="004E3264" w:rsidRPr="004E3264">
        <w:rPr>
          <w:lang w:val="uk-UA"/>
        </w:rPr>
        <w:t>бування, освітлення і т. д., та нелінійності метод ГОГ розраховується на щільній сітці рівномірно розташо</w:t>
      </w:r>
      <w:r w:rsidR="00CE245A">
        <w:rPr>
          <w:lang w:val="uk-UA"/>
        </w:rPr>
        <w:softHyphen/>
      </w:r>
      <w:r w:rsidR="004E3264" w:rsidRPr="004E3264">
        <w:rPr>
          <w:lang w:val="uk-UA"/>
        </w:rPr>
        <w:t>ваних комірок і використовує локальну нормалізацію контрасту на "блоках". Для ВО різного розміру метод ГОГ змінює масштаб вхідного зображення декілька разів, при цьому розмір вікна виявлення залишається незмінним. Метод ГОГ став важливим фундаментом для багатьох методів ВО і широкого спектру застосувань у галузі комп</w:t>
      </w:r>
      <w:r w:rsidR="00FE46C9">
        <w:rPr>
          <w:lang w:val="uk-UA"/>
        </w:rPr>
        <w:t>’</w:t>
      </w:r>
      <w:r w:rsidR="004E3264" w:rsidRPr="004E3264">
        <w:rPr>
          <w:lang w:val="uk-UA"/>
        </w:rPr>
        <w:t>ютерного зору протягом багатьох років.</w:t>
      </w:r>
      <w:r w:rsidR="007C7FBB">
        <w:rPr>
          <w:lang w:val="uk-UA"/>
        </w:rPr>
        <w:t xml:space="preserve"> </w:t>
      </w:r>
      <w:r w:rsidR="004E3264" w:rsidRPr="004E3264">
        <w:rPr>
          <w:lang w:val="uk-UA"/>
        </w:rPr>
        <w:t>Метод моделі деформованих частин (МДЧ) запропонований П. Фельценшвалбом у 2008 р. як розширення метода ГОГ. Він слідує філософії "розділяй і пануй", де навчання розглядається як вивчення способу розкладання об</w:t>
      </w:r>
      <w:r w:rsidR="00FE46C9">
        <w:rPr>
          <w:lang w:val="uk-UA"/>
        </w:rPr>
        <w:t>’</w:t>
      </w:r>
      <w:r w:rsidR="004E3264" w:rsidRPr="004E3264">
        <w:rPr>
          <w:lang w:val="uk-UA"/>
        </w:rPr>
        <w:t>єкта. Наприклад, задачу ВО "автомобіль" можна розкласти на ВО його вікон, кузова та коліс. Метод МДЧ Р. Гіршик розширив для роботи з об</w:t>
      </w:r>
      <w:r w:rsidR="00FE46C9">
        <w:rPr>
          <w:lang w:val="uk-UA"/>
        </w:rPr>
        <w:t>’</w:t>
      </w:r>
      <w:r w:rsidR="004E3264" w:rsidRPr="004E3264">
        <w:rPr>
          <w:lang w:val="uk-UA"/>
        </w:rPr>
        <w:t>єктами у реальному часі з більшими варіаціями.</w:t>
      </w:r>
      <w:r w:rsidR="00186700">
        <w:rPr>
          <w:lang w:val="uk-UA"/>
        </w:rPr>
        <w:t xml:space="preserve"> </w:t>
      </w:r>
      <w:r w:rsidR="009E05CF">
        <w:rPr>
          <w:lang w:val="uk-UA"/>
        </w:rPr>
        <w:t>Ц</w:t>
      </w:r>
      <w:r w:rsidR="004E3264" w:rsidRPr="004E3264">
        <w:rPr>
          <w:lang w:val="uk-UA"/>
        </w:rPr>
        <w:t>і методи мали потенціал розвитку, сучасні техніки ВО, засновані на глибокому навчанні, ефективніші завдяки автоматичному вивченню розпіз</w:t>
      </w:r>
      <w:r w:rsidR="00CE245A">
        <w:rPr>
          <w:lang w:val="uk-UA"/>
        </w:rPr>
        <w:softHyphen/>
      </w:r>
      <w:r w:rsidR="004E3264" w:rsidRPr="004E3264">
        <w:rPr>
          <w:lang w:val="uk-UA"/>
        </w:rPr>
        <w:t>навальних ознак з великих наборів даних</w:t>
      </w:r>
      <w:r w:rsidR="00186700">
        <w:rPr>
          <w:lang w:val="uk-UA"/>
        </w:rPr>
        <w:t xml:space="preserve"> </w:t>
      </w:r>
      <w:r w:rsidR="00186700" w:rsidRPr="004E3264">
        <w:rPr>
          <w:lang w:val="uk-UA"/>
        </w:rPr>
        <w:t>[</w:t>
      </w:r>
      <w:r w:rsidR="00186700">
        <w:rPr>
          <w:lang w:val="uk-UA"/>
        </w:rPr>
        <w:t>4</w:t>
      </w:r>
      <w:r w:rsidR="00186700" w:rsidRPr="004E3264">
        <w:rPr>
          <w:lang w:val="uk-UA"/>
        </w:rPr>
        <w:t>–</w:t>
      </w:r>
      <w:r w:rsidR="00186700">
        <w:rPr>
          <w:lang w:val="uk-UA"/>
        </w:rPr>
        <w:t>20</w:t>
      </w:r>
      <w:r w:rsidR="00186700" w:rsidRPr="004E3264">
        <w:rPr>
          <w:lang w:val="uk-UA"/>
        </w:rPr>
        <w:t>]</w:t>
      </w:r>
      <w:r w:rsidR="004E3264" w:rsidRPr="004E3264">
        <w:rPr>
          <w:lang w:val="uk-UA"/>
        </w:rPr>
        <w:t>.</w:t>
      </w:r>
    </w:p>
    <w:p w14:paraId="0B8CB3A6" w14:textId="72E4F3EB" w:rsidR="00CC2883" w:rsidRPr="00CC2883" w:rsidRDefault="00D431D1" w:rsidP="00CC2883">
      <w:pPr>
        <w:pStyle w:val="107"/>
        <w:rPr>
          <w:lang w:val="uk-UA"/>
        </w:rPr>
      </w:pPr>
      <w:r>
        <w:rPr>
          <w:rStyle w:val="Boldukr"/>
        </w:rPr>
        <w:t>М</w:t>
      </w:r>
      <w:r w:rsidR="003806E6" w:rsidRPr="00CC09A2">
        <w:rPr>
          <w:rStyle w:val="Boldukr"/>
        </w:rPr>
        <w:t>етоди</w:t>
      </w:r>
      <w:r w:rsidR="00482D96">
        <w:rPr>
          <w:rStyle w:val="Boldukr"/>
        </w:rPr>
        <w:t>,</w:t>
      </w:r>
      <w:r w:rsidR="00CC09A2">
        <w:rPr>
          <w:rStyle w:val="Boldukr"/>
        </w:rPr>
        <w:t xml:space="preserve"> </w:t>
      </w:r>
      <w:r w:rsidR="00884730">
        <w:rPr>
          <w:rStyle w:val="Boldukr"/>
        </w:rPr>
        <w:t xml:space="preserve">які покращують </w:t>
      </w:r>
      <w:r w:rsidR="00CC09A2">
        <w:rPr>
          <w:rStyle w:val="Boldukr"/>
        </w:rPr>
        <w:t>ВО</w:t>
      </w:r>
      <w:r w:rsidR="002A0A44">
        <w:rPr>
          <w:rStyle w:val="Boldukr"/>
        </w:rPr>
        <w:t xml:space="preserve"> на основі ЗНМ</w:t>
      </w:r>
      <w:r w:rsidR="00CC09A2">
        <w:rPr>
          <w:rStyle w:val="Boldukr"/>
        </w:rPr>
        <w:t>.</w:t>
      </w:r>
      <w:r w:rsidR="00FD394B" w:rsidRPr="00FD394B">
        <w:rPr>
          <w:lang w:val="uk-UA"/>
        </w:rPr>
        <w:t xml:space="preserve"> </w:t>
      </w:r>
      <w:r w:rsidR="00FD394B">
        <w:rPr>
          <w:lang w:val="uk-UA"/>
        </w:rPr>
        <w:t>У 2017</w:t>
      </w:r>
      <w:r w:rsidR="00941012">
        <w:rPr>
          <w:lang w:val="uk-UA"/>
        </w:rPr>
        <w:t> р.</w:t>
      </w:r>
      <w:r w:rsidR="00FD394B">
        <w:rPr>
          <w:lang w:val="uk-UA"/>
        </w:rPr>
        <w:t xml:space="preserve"> </w:t>
      </w:r>
      <w:r w:rsidR="00C9684F">
        <w:rPr>
          <w:lang w:val="uk-UA"/>
        </w:rPr>
        <w:t>Ху та інші</w:t>
      </w:r>
      <w:r w:rsidR="00FD394B">
        <w:rPr>
          <w:lang w:val="uk-UA"/>
        </w:rPr>
        <w:t xml:space="preserve"> </w:t>
      </w:r>
      <w:r w:rsidR="00FD394B" w:rsidRPr="00CC2883">
        <w:rPr>
          <w:lang w:val="uk-UA"/>
        </w:rPr>
        <w:t>запропонували</w:t>
      </w:r>
      <w:r w:rsidR="00FD394B" w:rsidRPr="00D82F6C">
        <w:rPr>
          <w:lang w:val="uk-UA"/>
        </w:rPr>
        <w:t xml:space="preserve"> </w:t>
      </w:r>
      <w:r w:rsidR="00FD394B">
        <w:rPr>
          <w:lang w:val="uk-UA"/>
        </w:rPr>
        <w:t>м</w:t>
      </w:r>
      <w:r w:rsidR="00FD394B" w:rsidRPr="00D82F6C">
        <w:rPr>
          <w:lang w:val="uk-UA"/>
        </w:rPr>
        <w:t>ережі відношень (</w:t>
      </w:r>
      <w:r w:rsidR="00FD394B">
        <w:rPr>
          <w:lang w:val="uk-UA"/>
        </w:rPr>
        <w:t>МВ</w:t>
      </w:r>
      <w:r w:rsidR="00FD394B" w:rsidRPr="00D82F6C">
        <w:rPr>
          <w:lang w:val="uk-UA"/>
        </w:rPr>
        <w:t xml:space="preserve">) для </w:t>
      </w:r>
      <w:r w:rsidR="00FD394B">
        <w:rPr>
          <w:lang w:val="uk-UA"/>
        </w:rPr>
        <w:t>ВО</w:t>
      </w:r>
      <w:r w:rsidR="00FD394B" w:rsidRPr="00D82F6C">
        <w:rPr>
          <w:lang w:val="uk-UA"/>
        </w:rPr>
        <w:t>:</w:t>
      </w:r>
      <w:r w:rsidR="00FD394B">
        <w:rPr>
          <w:lang w:val="uk-UA"/>
        </w:rPr>
        <w:t xml:space="preserve"> адаптований модуль уваги та</w:t>
      </w:r>
      <w:r w:rsidR="00FD394B" w:rsidRPr="00CC2883">
        <w:rPr>
          <w:lang w:val="uk-UA"/>
        </w:rPr>
        <w:t xml:space="preserve"> модуль відношень об</w:t>
      </w:r>
      <w:r w:rsidR="00FE46C9">
        <w:rPr>
          <w:lang w:val="uk-UA"/>
        </w:rPr>
        <w:t>’</w:t>
      </w:r>
      <w:r w:rsidR="00FD394B" w:rsidRPr="00CC2883">
        <w:rPr>
          <w:lang w:val="uk-UA"/>
        </w:rPr>
        <w:t xml:space="preserve">єкта, який враховує взаємодію між різними цілями на зображенні, включаючи їх </w:t>
      </w:r>
      <w:r w:rsidR="00FD394B">
        <w:rPr>
          <w:lang w:val="uk-UA"/>
        </w:rPr>
        <w:t xml:space="preserve">характерні </w:t>
      </w:r>
      <w:r w:rsidR="00FD394B" w:rsidRPr="00CC2883">
        <w:rPr>
          <w:lang w:val="uk-UA"/>
        </w:rPr>
        <w:t>ознаки та геометричну інформацію</w:t>
      </w:r>
      <w:r w:rsidR="00941012">
        <w:rPr>
          <w:lang w:val="uk-UA"/>
        </w:rPr>
        <w:t>. Модуль відношень</w:t>
      </w:r>
      <w:r w:rsidR="00FD394B">
        <w:rPr>
          <w:lang w:val="uk-UA"/>
        </w:rPr>
        <w:t xml:space="preserve"> </w:t>
      </w:r>
      <w:r w:rsidR="00FD394B" w:rsidRPr="00CC2883">
        <w:rPr>
          <w:lang w:val="uk-UA"/>
        </w:rPr>
        <w:t>заміняє крок після</w:t>
      </w:r>
      <w:r w:rsidR="00FD394B">
        <w:rPr>
          <w:lang w:val="uk-UA"/>
        </w:rPr>
        <w:t xml:space="preserve"> </w:t>
      </w:r>
      <w:r w:rsidR="00FD394B" w:rsidRPr="00CC2883">
        <w:rPr>
          <w:lang w:val="uk-UA"/>
        </w:rPr>
        <w:t xml:space="preserve">обробки </w:t>
      </w:r>
      <w:r w:rsidR="00FD394B" w:rsidRPr="00AF21CF">
        <w:rPr>
          <w:lang w:val="uk-UA"/>
        </w:rPr>
        <w:t>НМП</w:t>
      </w:r>
      <w:r w:rsidR="00FD394B" w:rsidRPr="00CC2883">
        <w:rPr>
          <w:lang w:val="uk-UA"/>
        </w:rPr>
        <w:t xml:space="preserve">, що дозволяє досягти </w:t>
      </w:r>
      <w:r w:rsidR="00FD394B">
        <w:rPr>
          <w:lang w:val="uk-UA"/>
        </w:rPr>
        <w:t>більшої</w:t>
      </w:r>
      <w:r w:rsidR="00FD394B" w:rsidRPr="00CC2883">
        <w:rPr>
          <w:lang w:val="uk-UA"/>
        </w:rPr>
        <w:t xml:space="preserve"> точності порівняно з </w:t>
      </w:r>
      <w:r w:rsidR="00FD394B" w:rsidRPr="00AF21CF">
        <w:rPr>
          <w:lang w:val="uk-UA"/>
        </w:rPr>
        <w:t>НМП</w:t>
      </w:r>
      <w:r w:rsidR="00C9684F">
        <w:rPr>
          <w:lang w:val="uk-UA"/>
        </w:rPr>
        <w:t>.</w:t>
      </w:r>
      <w:r w:rsidR="004009D9">
        <w:rPr>
          <w:lang w:val="uk-UA"/>
        </w:rPr>
        <w:t xml:space="preserve"> </w:t>
      </w:r>
      <w:r w:rsidR="00F211A2">
        <w:rPr>
          <w:lang w:val="uk-UA"/>
        </w:rPr>
        <w:t>У 2018</w:t>
      </w:r>
      <w:r w:rsidR="00E20153">
        <w:rPr>
          <w:lang w:val="uk-UA"/>
        </w:rPr>
        <w:t> р.</w:t>
      </w:r>
      <w:r w:rsidR="00CC2883" w:rsidRPr="00CC2883">
        <w:rPr>
          <w:lang w:val="uk-UA"/>
        </w:rPr>
        <w:t xml:space="preserve"> </w:t>
      </w:r>
      <w:r w:rsidR="003C55E8">
        <w:rPr>
          <w:lang w:val="uk-UA"/>
        </w:rPr>
        <w:t>Дай</w:t>
      </w:r>
      <w:r w:rsidR="00C9684F">
        <w:rPr>
          <w:lang w:val="uk-UA"/>
        </w:rPr>
        <w:t xml:space="preserve"> та інші</w:t>
      </w:r>
      <w:r w:rsidR="00CC2883" w:rsidRPr="00CC2883">
        <w:rPr>
          <w:lang w:val="uk-UA"/>
        </w:rPr>
        <w:t xml:space="preserve"> запропонували деформовані </w:t>
      </w:r>
      <w:r w:rsidR="009342CF">
        <w:rPr>
          <w:lang w:val="uk-UA"/>
        </w:rPr>
        <w:t>сгорткові</w:t>
      </w:r>
      <w:r w:rsidR="00CC2883" w:rsidRPr="00CC2883">
        <w:rPr>
          <w:lang w:val="uk-UA"/>
        </w:rPr>
        <w:t xml:space="preserve"> мережі</w:t>
      </w:r>
      <w:r w:rsidR="00C9684F" w:rsidRPr="00C9684F">
        <w:t xml:space="preserve"> </w:t>
      </w:r>
      <w:r w:rsidR="00CC2883" w:rsidRPr="00CC2883">
        <w:rPr>
          <w:lang w:val="uk-UA"/>
        </w:rPr>
        <w:t>(</w:t>
      </w:r>
      <w:r w:rsidR="008345D6">
        <w:rPr>
          <w:lang w:val="uk-UA"/>
        </w:rPr>
        <w:t>Д</w:t>
      </w:r>
      <w:r w:rsidR="005F3F6F">
        <w:rPr>
          <w:lang w:val="uk-UA"/>
        </w:rPr>
        <w:t>С</w:t>
      </w:r>
      <w:r w:rsidR="008345D6">
        <w:rPr>
          <w:lang w:val="uk-UA"/>
        </w:rPr>
        <w:t>М</w:t>
      </w:r>
      <w:r w:rsidR="00CC2883" w:rsidRPr="00CC2883">
        <w:rPr>
          <w:lang w:val="uk-UA"/>
        </w:rPr>
        <w:t xml:space="preserve">). </w:t>
      </w:r>
      <w:r w:rsidR="00CC09A2">
        <w:rPr>
          <w:lang w:val="uk-UA"/>
        </w:rPr>
        <w:t>КНМ</w:t>
      </w:r>
      <w:r w:rsidR="00CC2883" w:rsidRPr="00CC2883">
        <w:rPr>
          <w:lang w:val="uk-UA"/>
        </w:rPr>
        <w:t xml:space="preserve"> можуть фокусуватися тільки на </w:t>
      </w:r>
      <w:r w:rsidR="00D3578A">
        <w:rPr>
          <w:lang w:val="uk-UA"/>
        </w:rPr>
        <w:t>ознаках</w:t>
      </w:r>
      <w:r w:rsidR="00CC2883" w:rsidRPr="00CC2883">
        <w:rPr>
          <w:lang w:val="uk-UA"/>
        </w:rPr>
        <w:t xml:space="preserve"> фіксованого квадратного розміру</w:t>
      </w:r>
      <w:r w:rsidR="00C9684F">
        <w:rPr>
          <w:lang w:val="uk-UA"/>
        </w:rPr>
        <w:t>.</w:t>
      </w:r>
      <w:r w:rsidR="00CC2883" w:rsidRPr="00CC2883">
        <w:rPr>
          <w:lang w:val="uk-UA"/>
        </w:rPr>
        <w:t xml:space="preserve"> </w:t>
      </w:r>
      <w:r w:rsidR="00CC09A2">
        <w:rPr>
          <w:lang w:val="uk-UA"/>
        </w:rPr>
        <w:t>Д</w:t>
      </w:r>
      <w:r w:rsidR="005F3F6F">
        <w:rPr>
          <w:lang w:val="uk-UA"/>
        </w:rPr>
        <w:t>С</w:t>
      </w:r>
      <w:r w:rsidR="00CC09A2">
        <w:rPr>
          <w:lang w:val="uk-UA"/>
        </w:rPr>
        <w:t>М</w:t>
      </w:r>
      <w:r w:rsidR="00CC2883" w:rsidRPr="00CC2883">
        <w:rPr>
          <w:lang w:val="uk-UA"/>
        </w:rPr>
        <w:t xml:space="preserve"> можуть створювати деформоване ядро, а змі</w:t>
      </w:r>
      <w:r w:rsidR="00CE245A">
        <w:rPr>
          <w:lang w:val="uk-UA"/>
        </w:rPr>
        <w:softHyphen/>
      </w:r>
      <w:r w:rsidR="00CC2883" w:rsidRPr="00CC2883">
        <w:rPr>
          <w:lang w:val="uk-UA"/>
        </w:rPr>
        <w:t xml:space="preserve">щення </w:t>
      </w:r>
      <w:r w:rsidR="00C9684F">
        <w:rPr>
          <w:lang w:val="uk-UA"/>
        </w:rPr>
        <w:t>фіксованого розміру</w:t>
      </w:r>
      <w:r w:rsidR="00C7105E">
        <w:rPr>
          <w:lang w:val="uk-UA"/>
        </w:rPr>
        <w:t xml:space="preserve"> </w:t>
      </w:r>
      <w:r w:rsidR="00CC2883" w:rsidRPr="00CC2883">
        <w:rPr>
          <w:lang w:val="uk-UA"/>
        </w:rPr>
        <w:t>від початкового конво</w:t>
      </w:r>
      <w:r w:rsidR="00CE245A">
        <w:rPr>
          <w:lang w:val="uk-UA"/>
        </w:rPr>
        <w:softHyphen/>
      </w:r>
      <w:r w:rsidR="00CC2883" w:rsidRPr="00CC2883">
        <w:rPr>
          <w:lang w:val="uk-UA"/>
        </w:rPr>
        <w:t xml:space="preserve">люційного ядра </w:t>
      </w:r>
      <w:r w:rsidR="00896EE0">
        <w:rPr>
          <w:lang w:val="uk-UA"/>
        </w:rPr>
        <w:t>знаходиться шляхом навчання</w:t>
      </w:r>
      <w:r w:rsidR="00CC2883" w:rsidRPr="00CC2883">
        <w:rPr>
          <w:lang w:val="uk-UA"/>
        </w:rPr>
        <w:t xml:space="preserve"> мереж. Деформований </w:t>
      </w:r>
      <w:r w:rsidR="001B30DB">
        <w:rPr>
          <w:lang w:val="uk-UA"/>
        </w:rPr>
        <w:t>пулінг</w:t>
      </w:r>
      <w:r w:rsidR="001B30DB" w:rsidRPr="00CC2883">
        <w:rPr>
          <w:lang w:val="uk-UA"/>
        </w:rPr>
        <w:t xml:space="preserve"> </w:t>
      </w:r>
      <w:r w:rsidR="00CC2883" w:rsidRPr="00CC2883">
        <w:rPr>
          <w:lang w:val="uk-UA"/>
        </w:rPr>
        <w:t>також може адаптуватися до розташування частин для об</w:t>
      </w:r>
      <w:r w:rsidR="00FE46C9">
        <w:rPr>
          <w:lang w:val="uk-UA"/>
        </w:rPr>
        <w:t>’</w:t>
      </w:r>
      <w:r w:rsidR="00CC2883" w:rsidRPr="00CC2883">
        <w:rPr>
          <w:lang w:val="uk-UA"/>
        </w:rPr>
        <w:t>єктів з різними формам</w:t>
      </w:r>
      <w:r w:rsidR="00C9684F">
        <w:rPr>
          <w:lang w:val="uk-UA"/>
        </w:rPr>
        <w:t>и.</w:t>
      </w:r>
      <w:r w:rsidR="00CC2883" w:rsidRPr="00CC2883">
        <w:rPr>
          <w:lang w:val="uk-UA"/>
        </w:rPr>
        <w:t xml:space="preserve"> </w:t>
      </w:r>
      <w:r w:rsidR="008345D6">
        <w:rPr>
          <w:lang w:val="uk-UA"/>
        </w:rPr>
        <w:lastRenderedPageBreak/>
        <w:t>Д</w:t>
      </w:r>
      <w:r w:rsidR="005F3F6F">
        <w:rPr>
          <w:lang w:val="uk-UA"/>
        </w:rPr>
        <w:t>С</w:t>
      </w:r>
      <w:r w:rsidR="008345D6">
        <w:rPr>
          <w:lang w:val="uk-UA"/>
        </w:rPr>
        <w:t>Мв</w:t>
      </w:r>
      <w:r w:rsidR="00CC2883" w:rsidRPr="00CC2883">
        <w:rPr>
          <w:lang w:val="uk-UA"/>
        </w:rPr>
        <w:t>1 досяг</w:t>
      </w:r>
      <w:r w:rsidR="00C9684F">
        <w:rPr>
          <w:lang w:val="uk-UA"/>
        </w:rPr>
        <w:t xml:space="preserve"> значного покращення точності.</w:t>
      </w:r>
      <w:r w:rsidR="00205BD4">
        <w:rPr>
          <w:lang w:val="uk-UA"/>
        </w:rPr>
        <w:t xml:space="preserve"> </w:t>
      </w:r>
      <w:r w:rsidR="008345D6">
        <w:rPr>
          <w:lang w:val="uk-UA"/>
        </w:rPr>
        <w:t>Д</w:t>
      </w:r>
      <w:r w:rsidR="005F3F6F">
        <w:rPr>
          <w:lang w:val="uk-UA"/>
        </w:rPr>
        <w:t>С</w:t>
      </w:r>
      <w:r w:rsidR="008345D6">
        <w:rPr>
          <w:lang w:val="uk-UA"/>
        </w:rPr>
        <w:t>Мв</w:t>
      </w:r>
      <w:r w:rsidR="008345D6" w:rsidRPr="00D82F6C">
        <w:rPr>
          <w:lang w:val="uk-UA"/>
        </w:rPr>
        <w:t>2</w:t>
      </w:r>
      <w:r w:rsidR="00C9684F">
        <w:rPr>
          <w:lang w:val="uk-UA"/>
        </w:rPr>
        <w:t xml:space="preserve"> </w:t>
      </w:r>
      <w:r w:rsidR="00CC2883" w:rsidRPr="00CC2883">
        <w:rPr>
          <w:lang w:val="uk-UA"/>
        </w:rPr>
        <w:t xml:space="preserve">використовує більше деформованих конволюційних шарів, ніж </w:t>
      </w:r>
      <w:r w:rsidR="008345D6">
        <w:rPr>
          <w:lang w:val="uk-UA"/>
        </w:rPr>
        <w:t>Д</w:t>
      </w:r>
      <w:r w:rsidR="005F3F6F">
        <w:rPr>
          <w:lang w:val="uk-UA"/>
        </w:rPr>
        <w:t>С</w:t>
      </w:r>
      <w:r w:rsidR="008345D6">
        <w:rPr>
          <w:lang w:val="uk-UA"/>
        </w:rPr>
        <w:t>Мв</w:t>
      </w:r>
      <w:r w:rsidR="00CC2883" w:rsidRPr="00CC2883">
        <w:rPr>
          <w:lang w:val="uk-UA"/>
        </w:rPr>
        <w:t>1</w:t>
      </w:r>
      <w:r w:rsidR="00C9684F">
        <w:rPr>
          <w:lang w:val="uk-UA"/>
        </w:rPr>
        <w:t>.</w:t>
      </w:r>
      <w:r w:rsidR="004F63D8">
        <w:rPr>
          <w:lang w:val="uk-UA"/>
        </w:rPr>
        <w:t xml:space="preserve"> </w:t>
      </w:r>
      <w:r w:rsidR="007D3702">
        <w:rPr>
          <w:lang w:val="uk-UA"/>
        </w:rPr>
        <w:t>А</w:t>
      </w:r>
      <w:r w:rsidR="00CC2883" w:rsidRPr="00CC2883">
        <w:rPr>
          <w:lang w:val="uk-UA"/>
        </w:rPr>
        <w:t xml:space="preserve">втори з </w:t>
      </w:r>
      <w:r w:rsidR="0055312E">
        <w:rPr>
          <w:lang w:val="uk-UA"/>
        </w:rPr>
        <w:t>Гугл</w:t>
      </w:r>
      <w:r w:rsidR="00CC2883" w:rsidRPr="00CC2883">
        <w:rPr>
          <w:lang w:val="uk-UA"/>
        </w:rPr>
        <w:t xml:space="preserve"> </w:t>
      </w:r>
      <w:r w:rsidR="005B79F1">
        <w:rPr>
          <w:lang w:val="uk-UA"/>
        </w:rPr>
        <w:t>Мозку</w:t>
      </w:r>
      <w:r w:rsidR="00CC2883" w:rsidRPr="00CC2883">
        <w:rPr>
          <w:lang w:val="uk-UA"/>
        </w:rPr>
        <w:t xml:space="preserve"> використали пошук нейронних архітектур для знаходження нової архітектури піраміди </w:t>
      </w:r>
      <w:r w:rsidR="00824A08">
        <w:rPr>
          <w:lang w:val="uk-UA"/>
        </w:rPr>
        <w:t>ознак</w:t>
      </w:r>
      <w:r w:rsidR="00CC2883" w:rsidRPr="00CC2883">
        <w:rPr>
          <w:lang w:val="uk-UA"/>
        </w:rPr>
        <w:t xml:space="preserve">, яку назвали </w:t>
      </w:r>
      <w:r w:rsidR="00E20153">
        <w:rPr>
          <w:lang w:val="uk-UA"/>
        </w:rPr>
        <w:t>п</w:t>
      </w:r>
      <w:r w:rsidR="00E20153" w:rsidRPr="00BE5D4F">
        <w:rPr>
          <w:lang w:val="uk-UA"/>
        </w:rPr>
        <w:t>ошук</w:t>
      </w:r>
      <w:r w:rsidR="00E20153">
        <w:rPr>
          <w:lang w:val="uk-UA"/>
        </w:rPr>
        <w:t>ом</w:t>
      </w:r>
      <w:r w:rsidR="00E20153" w:rsidRPr="00BE5D4F">
        <w:rPr>
          <w:lang w:val="uk-UA"/>
        </w:rPr>
        <w:t xml:space="preserve"> архітектури нейронної мережі</w:t>
      </w:r>
      <w:r w:rsidR="00E20153">
        <w:rPr>
          <w:lang w:val="uk-UA"/>
        </w:rPr>
        <w:t xml:space="preserve"> (ПАНМ)</w:t>
      </w:r>
      <w:r w:rsidR="00CC2883" w:rsidRPr="00CC2883">
        <w:rPr>
          <w:lang w:val="uk-UA"/>
        </w:rPr>
        <w:t xml:space="preserve"> </w:t>
      </w:r>
      <w:r w:rsidR="00D245D8">
        <w:rPr>
          <w:lang w:val="uk-UA"/>
        </w:rPr>
        <w:t>ПМО</w:t>
      </w:r>
      <w:r w:rsidR="00CC2883" w:rsidRPr="00CC2883">
        <w:rPr>
          <w:lang w:val="uk-UA"/>
        </w:rPr>
        <w:t xml:space="preserve">. Вона складається з підключень зверху вниз і знизу вгору для </w:t>
      </w:r>
      <w:r w:rsidR="000C7944">
        <w:rPr>
          <w:lang w:val="uk-UA"/>
        </w:rPr>
        <w:t>об</w:t>
      </w:r>
      <w:r w:rsidR="00FE46C9">
        <w:rPr>
          <w:lang w:val="uk-UA"/>
        </w:rPr>
        <w:t>’</w:t>
      </w:r>
      <w:r w:rsidR="000C7944">
        <w:rPr>
          <w:lang w:val="uk-UA"/>
        </w:rPr>
        <w:t>єднання</w:t>
      </w:r>
      <w:r w:rsidR="00CC2883" w:rsidRPr="00CC2883">
        <w:rPr>
          <w:lang w:val="uk-UA"/>
        </w:rPr>
        <w:t xml:space="preserve"> </w:t>
      </w:r>
      <w:r w:rsidR="00824A08">
        <w:rPr>
          <w:lang w:val="uk-UA"/>
        </w:rPr>
        <w:t>ознак</w:t>
      </w:r>
      <w:r w:rsidR="00CC2883" w:rsidRPr="00CC2883">
        <w:rPr>
          <w:lang w:val="uk-UA"/>
        </w:rPr>
        <w:t xml:space="preserve"> різних масштабів. Шляхом повто</w:t>
      </w:r>
      <w:r w:rsidR="00CE245A">
        <w:rPr>
          <w:lang w:val="uk-UA"/>
        </w:rPr>
        <w:softHyphen/>
      </w:r>
      <w:r w:rsidR="00CC2883" w:rsidRPr="00CC2883">
        <w:rPr>
          <w:lang w:val="uk-UA"/>
        </w:rPr>
        <w:t xml:space="preserve">рення архітектури </w:t>
      </w:r>
      <w:r w:rsidR="00D245D8">
        <w:rPr>
          <w:lang w:val="uk-UA"/>
        </w:rPr>
        <w:t>ПМО</w:t>
      </w:r>
      <w:r w:rsidR="00CC2883" w:rsidRPr="00CC2883">
        <w:rPr>
          <w:lang w:val="uk-UA"/>
        </w:rPr>
        <w:t xml:space="preserve"> </w:t>
      </w:r>
      <w:r w:rsidR="0031181E">
        <w:rPr>
          <w:lang w:val="uk-UA"/>
        </w:rPr>
        <w:t>одного і більше</w:t>
      </w:r>
      <w:r w:rsidR="00CC2883" w:rsidRPr="00CC2883">
        <w:rPr>
          <w:lang w:val="uk-UA"/>
        </w:rPr>
        <w:t xml:space="preserve"> разів </w:t>
      </w:r>
      <w:r w:rsidR="00C9684F">
        <w:rPr>
          <w:lang w:val="uk-UA"/>
        </w:rPr>
        <w:t>та</w:t>
      </w:r>
      <w:r w:rsidR="00CC2883" w:rsidRPr="00CC2883">
        <w:rPr>
          <w:lang w:val="uk-UA"/>
        </w:rPr>
        <w:t xml:space="preserve"> їх конкатенації </w:t>
      </w:r>
      <w:r w:rsidR="00C9684F">
        <w:rPr>
          <w:lang w:val="uk-UA"/>
        </w:rPr>
        <w:t xml:space="preserve">створюється </w:t>
      </w:r>
      <w:r w:rsidR="00CC2883" w:rsidRPr="00CC2883">
        <w:rPr>
          <w:lang w:val="uk-UA"/>
        </w:rPr>
        <w:t>велик</w:t>
      </w:r>
      <w:r w:rsidR="00C9684F">
        <w:rPr>
          <w:lang w:val="uk-UA"/>
        </w:rPr>
        <w:t>а</w:t>
      </w:r>
      <w:r w:rsidR="00CC2883" w:rsidRPr="00CC2883">
        <w:rPr>
          <w:lang w:val="uk-UA"/>
        </w:rPr>
        <w:t xml:space="preserve"> архітектур</w:t>
      </w:r>
      <w:r w:rsidR="00C9684F">
        <w:rPr>
          <w:lang w:val="uk-UA"/>
        </w:rPr>
        <w:t>а</w:t>
      </w:r>
      <w:r w:rsidR="00CC2883" w:rsidRPr="00CC2883">
        <w:rPr>
          <w:lang w:val="uk-UA"/>
        </w:rPr>
        <w:t xml:space="preserve"> під час пошуку, високорівневі шари </w:t>
      </w:r>
      <w:r w:rsidR="00824A08">
        <w:rPr>
          <w:lang w:val="uk-UA"/>
        </w:rPr>
        <w:t>ознак</w:t>
      </w:r>
      <w:r w:rsidR="00CC2883" w:rsidRPr="00CC2883">
        <w:rPr>
          <w:lang w:val="uk-UA"/>
        </w:rPr>
        <w:t xml:space="preserve"> вибирають </w:t>
      </w:r>
      <w:r w:rsidR="00BE2793">
        <w:rPr>
          <w:lang w:val="uk-UA"/>
        </w:rPr>
        <w:t>ознак</w:t>
      </w:r>
      <w:r w:rsidR="00C9684F">
        <w:rPr>
          <w:lang w:val="uk-UA"/>
        </w:rPr>
        <w:t>и</w:t>
      </w:r>
      <w:r w:rsidR="00CC2883" w:rsidRPr="00CC2883">
        <w:rPr>
          <w:lang w:val="uk-UA"/>
        </w:rPr>
        <w:t xml:space="preserve"> різних рівнів. Додавання додаткових мереж пірамід, збільшення розмірності </w:t>
      </w:r>
      <w:r w:rsidR="00824A08">
        <w:rPr>
          <w:lang w:val="uk-UA"/>
        </w:rPr>
        <w:t>ознак</w:t>
      </w:r>
      <w:r w:rsidR="00CC2883" w:rsidRPr="00CC2883">
        <w:rPr>
          <w:lang w:val="uk-UA"/>
        </w:rPr>
        <w:t xml:space="preserve"> і використання велико</w:t>
      </w:r>
      <w:r w:rsidR="00B033AC">
        <w:rPr>
          <w:lang w:val="uk-UA"/>
        </w:rPr>
        <w:softHyphen/>
      </w:r>
      <w:r w:rsidR="00CC2883" w:rsidRPr="00CC2883">
        <w:rPr>
          <w:lang w:val="uk-UA"/>
        </w:rPr>
        <w:t xml:space="preserve">містких архітектур значно підвищують точність </w:t>
      </w:r>
      <w:r w:rsidR="001E4AD6">
        <w:rPr>
          <w:lang w:val="uk-UA"/>
        </w:rPr>
        <w:t>ВО</w:t>
      </w:r>
      <w:r w:rsidR="00C9684F">
        <w:rPr>
          <w:lang w:val="uk-UA"/>
        </w:rPr>
        <w:t xml:space="preserve"> </w:t>
      </w:r>
      <w:r w:rsidR="004F63D8" w:rsidRPr="00CC2883">
        <w:rPr>
          <w:lang w:val="uk-UA"/>
        </w:rPr>
        <w:t>[</w:t>
      </w:r>
      <w:r w:rsidR="00CE245A">
        <w:rPr>
          <w:lang w:val="uk-UA"/>
        </w:rPr>
        <w:t>21</w:t>
      </w:r>
      <w:r w:rsidR="00CE245A">
        <w:rPr>
          <w:lang w:val="uk-UA"/>
        </w:rPr>
        <w:softHyphen/>
      </w:r>
      <w:r w:rsidR="004F63D8" w:rsidRPr="00CC2883">
        <w:rPr>
          <w:lang w:val="uk-UA"/>
        </w:rPr>
        <w:t>2</w:t>
      </w:r>
      <w:r w:rsidR="004F63D8">
        <w:rPr>
          <w:lang w:val="uk-UA"/>
        </w:rPr>
        <w:t>3</w:t>
      </w:r>
      <w:r w:rsidR="004F63D8" w:rsidRPr="00CC2883">
        <w:rPr>
          <w:lang w:val="uk-UA"/>
        </w:rPr>
        <w:t>]</w:t>
      </w:r>
      <w:r w:rsidR="00CC2883" w:rsidRPr="00CC2883">
        <w:rPr>
          <w:lang w:val="uk-UA"/>
        </w:rPr>
        <w:t>.</w:t>
      </w:r>
    </w:p>
    <w:p w14:paraId="741F83EB" w14:textId="11F0E463" w:rsidR="00CC2883" w:rsidRPr="00CC2883" w:rsidRDefault="00CC2883" w:rsidP="00E20153">
      <w:pPr>
        <w:pStyle w:val="107"/>
        <w:rPr>
          <w:lang w:val="uk-UA"/>
        </w:rPr>
      </w:pPr>
      <w:r w:rsidRPr="00CC2883">
        <w:rPr>
          <w:lang w:val="uk-UA"/>
        </w:rPr>
        <w:t>Ху та співавтори запропонували модуль об</w:t>
      </w:r>
      <w:r w:rsidR="00FE46C9">
        <w:rPr>
          <w:lang w:val="uk-UA"/>
        </w:rPr>
        <w:t>’</w:t>
      </w:r>
      <w:r w:rsidRPr="00CC2883">
        <w:rPr>
          <w:lang w:val="uk-UA"/>
        </w:rPr>
        <w:t>єкто</w:t>
      </w:r>
      <w:r w:rsidR="00CE245A">
        <w:rPr>
          <w:lang w:val="uk-UA"/>
        </w:rPr>
        <w:softHyphen/>
      </w:r>
      <w:r w:rsidRPr="00CC2883">
        <w:rPr>
          <w:lang w:val="uk-UA"/>
        </w:rPr>
        <w:t xml:space="preserve">вих </w:t>
      </w:r>
      <w:r w:rsidR="00E20153">
        <w:rPr>
          <w:lang w:val="uk-UA"/>
        </w:rPr>
        <w:t>відношень</w:t>
      </w:r>
      <w:r w:rsidRPr="00CC2883">
        <w:rPr>
          <w:lang w:val="uk-UA"/>
        </w:rPr>
        <w:t xml:space="preserve"> для </w:t>
      </w:r>
      <w:r w:rsidR="002239B6">
        <w:rPr>
          <w:lang w:val="uk-UA"/>
        </w:rPr>
        <w:t>ВО</w:t>
      </w:r>
      <w:r w:rsidRPr="00CC2883">
        <w:rPr>
          <w:lang w:val="uk-UA"/>
        </w:rPr>
        <w:t xml:space="preserve">, який враховує взаємодію між цілями на зображенні, замінюючи крок післяобробки </w:t>
      </w:r>
      <w:r w:rsidR="00BE5D4F">
        <w:rPr>
          <w:lang w:val="uk-UA"/>
        </w:rPr>
        <w:t>НМП</w:t>
      </w:r>
      <w:r w:rsidRPr="00CC2883">
        <w:rPr>
          <w:lang w:val="uk-UA"/>
        </w:rPr>
        <w:t xml:space="preserve"> і досягаючи </w:t>
      </w:r>
      <w:r w:rsidR="00160494">
        <w:rPr>
          <w:lang w:val="uk-UA"/>
        </w:rPr>
        <w:t>високої</w:t>
      </w:r>
      <w:r w:rsidRPr="00CC2883">
        <w:rPr>
          <w:lang w:val="uk-UA"/>
        </w:rPr>
        <w:t xml:space="preserve"> точності.</w:t>
      </w:r>
      <w:r w:rsidR="00E20153">
        <w:rPr>
          <w:lang w:val="uk-UA"/>
        </w:rPr>
        <w:t xml:space="preserve"> </w:t>
      </w:r>
      <w:r w:rsidR="008345D6">
        <w:rPr>
          <w:lang w:val="uk-UA"/>
        </w:rPr>
        <w:t>Д</w:t>
      </w:r>
      <w:r w:rsidR="005F3F6F">
        <w:rPr>
          <w:lang w:val="uk-UA"/>
        </w:rPr>
        <w:t>С</w:t>
      </w:r>
      <w:r w:rsidR="008345D6">
        <w:rPr>
          <w:lang w:val="uk-UA"/>
        </w:rPr>
        <w:t>Мв</w:t>
      </w:r>
      <w:r w:rsidRPr="00CC2883">
        <w:rPr>
          <w:lang w:val="uk-UA"/>
        </w:rPr>
        <w:t>2 викорис</w:t>
      </w:r>
      <w:r w:rsidR="00CE245A">
        <w:rPr>
          <w:lang w:val="uk-UA"/>
        </w:rPr>
        <w:softHyphen/>
      </w:r>
      <w:r w:rsidRPr="00CC2883">
        <w:rPr>
          <w:lang w:val="uk-UA"/>
        </w:rPr>
        <w:t xml:space="preserve">товує більше деформованих шарів та функцію </w:t>
      </w:r>
      <w:r w:rsidRPr="00F340F3">
        <w:rPr>
          <w:lang w:val="uk-UA"/>
        </w:rPr>
        <w:t>мімі</w:t>
      </w:r>
      <w:r w:rsidR="00CE245A">
        <w:rPr>
          <w:lang w:val="uk-UA"/>
        </w:rPr>
        <w:softHyphen/>
      </w:r>
      <w:r w:rsidRPr="00F340F3">
        <w:rPr>
          <w:lang w:val="uk-UA"/>
        </w:rPr>
        <w:t>кування</w:t>
      </w:r>
      <w:r w:rsidRPr="00CC2883">
        <w:rPr>
          <w:lang w:val="uk-UA"/>
        </w:rPr>
        <w:t xml:space="preserve"> </w:t>
      </w:r>
      <w:r w:rsidR="00824A08">
        <w:rPr>
          <w:lang w:val="uk-UA"/>
        </w:rPr>
        <w:t>ознак</w:t>
      </w:r>
      <w:r w:rsidRPr="00CC2883">
        <w:rPr>
          <w:lang w:val="uk-UA"/>
        </w:rPr>
        <w:t xml:space="preserve"> для покращення деформованого ефекту та точності </w:t>
      </w:r>
      <w:r w:rsidR="002239B6">
        <w:rPr>
          <w:lang w:val="uk-UA"/>
        </w:rPr>
        <w:t>ВО</w:t>
      </w:r>
      <w:r w:rsidRPr="00CC2883">
        <w:rPr>
          <w:lang w:val="uk-UA"/>
        </w:rPr>
        <w:t>.</w:t>
      </w:r>
      <w:r w:rsidR="004009D9">
        <w:rPr>
          <w:lang w:val="uk-UA"/>
        </w:rPr>
        <w:t xml:space="preserve"> </w:t>
      </w:r>
      <w:r w:rsidR="00A57BBD">
        <w:rPr>
          <w:lang w:val="uk-UA"/>
        </w:rPr>
        <w:t xml:space="preserve">ПАН </w:t>
      </w:r>
      <w:r w:rsidR="00D245D8">
        <w:rPr>
          <w:lang w:val="uk-UA"/>
        </w:rPr>
        <w:t>ПМО</w:t>
      </w:r>
      <w:r w:rsidRPr="00CC2883">
        <w:rPr>
          <w:lang w:val="uk-UA"/>
        </w:rPr>
        <w:t xml:space="preserve"> </w:t>
      </w:r>
      <w:r w:rsidR="00E20153">
        <w:rPr>
          <w:lang w:val="uk-UA"/>
        </w:rPr>
        <w:t>–</w:t>
      </w:r>
      <w:r w:rsidRPr="00CC2883">
        <w:rPr>
          <w:lang w:val="uk-UA"/>
        </w:rPr>
        <w:t xml:space="preserve"> це пошук нейроар</w:t>
      </w:r>
      <w:r w:rsidR="00CE245A">
        <w:rPr>
          <w:lang w:val="uk-UA"/>
        </w:rPr>
        <w:softHyphen/>
      </w:r>
      <w:r w:rsidRPr="00CC2883">
        <w:rPr>
          <w:lang w:val="uk-UA"/>
        </w:rPr>
        <w:t xml:space="preserve">хітектури для нових архітектур піраміди </w:t>
      </w:r>
      <w:r w:rsidR="00824A08">
        <w:rPr>
          <w:lang w:val="uk-UA"/>
        </w:rPr>
        <w:t>ознак</w:t>
      </w:r>
      <w:r w:rsidRPr="00CC2883">
        <w:rPr>
          <w:lang w:val="uk-UA"/>
        </w:rPr>
        <w:t>, що складаються з підключень зверху вниз і знизу вгору, які можуть генерувати особливості високої роздільної здатності для виявлення малих об</w:t>
      </w:r>
      <w:r w:rsidR="00FE46C9">
        <w:rPr>
          <w:lang w:val="uk-UA"/>
        </w:rPr>
        <w:t>’</w:t>
      </w:r>
      <w:r w:rsidRPr="00CC2883">
        <w:rPr>
          <w:lang w:val="uk-UA"/>
        </w:rPr>
        <w:t xml:space="preserve">єктів, а стекінг додаткових пірамідних мереж і додавання розмірності </w:t>
      </w:r>
      <w:r w:rsidR="00824A08">
        <w:rPr>
          <w:lang w:val="uk-UA"/>
        </w:rPr>
        <w:t>ознак</w:t>
      </w:r>
      <w:r w:rsidRPr="00CC2883">
        <w:rPr>
          <w:lang w:val="uk-UA"/>
        </w:rPr>
        <w:t xml:space="preserve"> значно підвищують точність виявлення.</w:t>
      </w:r>
      <w:r w:rsidR="00E20153">
        <w:rPr>
          <w:lang w:val="uk-UA"/>
        </w:rPr>
        <w:t xml:space="preserve"> </w:t>
      </w:r>
      <w:r w:rsidRPr="00CC2883">
        <w:rPr>
          <w:lang w:val="uk-UA"/>
        </w:rPr>
        <w:t>Швид</w:t>
      </w:r>
      <w:r w:rsidR="00CE245A">
        <w:rPr>
          <w:lang w:val="uk-UA"/>
        </w:rPr>
        <w:softHyphen/>
      </w:r>
      <w:r w:rsidRPr="00CC2883">
        <w:rPr>
          <w:lang w:val="uk-UA"/>
        </w:rPr>
        <w:t xml:space="preserve">кість </w:t>
      </w:r>
      <w:r w:rsidR="006E62E8">
        <w:rPr>
          <w:lang w:val="uk-UA"/>
        </w:rPr>
        <w:t>виявлення</w:t>
      </w:r>
      <w:r w:rsidRPr="00CC2883">
        <w:rPr>
          <w:lang w:val="uk-UA"/>
        </w:rPr>
        <w:t xml:space="preserve"> може бути покращена завдяки ви</w:t>
      </w:r>
      <w:r w:rsidR="00CE245A">
        <w:rPr>
          <w:lang w:val="uk-UA"/>
        </w:rPr>
        <w:softHyphen/>
      </w:r>
      <w:r w:rsidRPr="00CC2883">
        <w:rPr>
          <w:lang w:val="uk-UA"/>
        </w:rPr>
        <w:t xml:space="preserve">вченню </w:t>
      </w:r>
      <w:r w:rsidR="00BE1806">
        <w:rPr>
          <w:lang w:val="uk-UA"/>
        </w:rPr>
        <w:t>трьохвимірної</w:t>
      </w:r>
      <w:r w:rsidRPr="00CC2883">
        <w:rPr>
          <w:lang w:val="uk-UA"/>
        </w:rPr>
        <w:t xml:space="preserve"> форми об</w:t>
      </w:r>
      <w:r w:rsidR="00FE46C9">
        <w:rPr>
          <w:lang w:val="uk-UA"/>
        </w:rPr>
        <w:t>’</w:t>
      </w:r>
      <w:r w:rsidRPr="00CC2883">
        <w:rPr>
          <w:lang w:val="uk-UA"/>
        </w:rPr>
        <w:t>єкта [2</w:t>
      </w:r>
      <w:r w:rsidR="00FE0E81">
        <w:rPr>
          <w:lang w:val="uk-UA"/>
        </w:rPr>
        <w:t>4</w:t>
      </w:r>
      <w:r w:rsidRPr="00CC2883">
        <w:rPr>
          <w:lang w:val="uk-UA"/>
        </w:rPr>
        <w:t>].</w:t>
      </w:r>
    </w:p>
    <w:p w14:paraId="7814C641" w14:textId="09C9C116" w:rsidR="00CC2883" w:rsidRDefault="00CC2883" w:rsidP="00CC2883">
      <w:pPr>
        <w:pStyle w:val="107"/>
        <w:rPr>
          <w:lang w:val="uk-UA"/>
        </w:rPr>
      </w:pPr>
      <w:r w:rsidRPr="00CC2883">
        <w:rPr>
          <w:lang w:val="uk-UA"/>
        </w:rPr>
        <w:t>Складність відстеження та ідентифікації об</w:t>
      </w:r>
      <w:r w:rsidR="00FE46C9">
        <w:rPr>
          <w:lang w:val="uk-UA"/>
        </w:rPr>
        <w:t>’</w:t>
      </w:r>
      <w:r w:rsidRPr="00CC2883">
        <w:rPr>
          <w:lang w:val="uk-UA"/>
        </w:rPr>
        <w:t>єктів камерами спостереження в реальних умовах полягає в нестабільності результатів спостереження, наприклад, збуреннях, викликаних зміною видимості об</w:t>
      </w:r>
      <w:r w:rsidR="00FE46C9">
        <w:rPr>
          <w:lang w:val="uk-UA"/>
        </w:rPr>
        <w:t>’</w:t>
      </w:r>
      <w:r w:rsidRPr="00CC2883">
        <w:rPr>
          <w:lang w:val="uk-UA"/>
        </w:rPr>
        <w:t>єкта спо</w:t>
      </w:r>
      <w:r w:rsidR="00CE245A">
        <w:rPr>
          <w:lang w:val="uk-UA"/>
        </w:rPr>
        <w:softHyphen/>
      </w:r>
      <w:r w:rsidRPr="00CC2883">
        <w:rPr>
          <w:lang w:val="uk-UA"/>
        </w:rPr>
        <w:t>стереження [2</w:t>
      </w:r>
      <w:r w:rsidR="00FE0E81">
        <w:rPr>
          <w:lang w:val="uk-UA"/>
        </w:rPr>
        <w:t>5</w:t>
      </w:r>
      <w:r w:rsidRPr="00CC2883">
        <w:rPr>
          <w:lang w:val="uk-UA"/>
        </w:rPr>
        <w:t>].</w:t>
      </w:r>
    </w:p>
    <w:p w14:paraId="63D2B2D0" w14:textId="25AB33FE" w:rsidR="000B555F" w:rsidRDefault="000B555F" w:rsidP="0003434B">
      <w:pPr>
        <w:pStyle w:val="107"/>
        <w:rPr>
          <w:lang w:val="uk-UA"/>
        </w:rPr>
      </w:pPr>
      <w:bookmarkStart w:id="5" w:name="_Hlk138947343"/>
      <w:r w:rsidRPr="000B555F">
        <w:rPr>
          <w:rStyle w:val="Boldukr"/>
        </w:rPr>
        <w:t xml:space="preserve">Перспективи </w:t>
      </w:r>
      <w:r w:rsidR="0032348E" w:rsidRPr="0032348E">
        <w:rPr>
          <w:b/>
          <w:lang w:val="uk-UA"/>
        </w:rPr>
        <w:t>ДІПДО</w:t>
      </w:r>
      <w:r w:rsidRPr="000B555F">
        <w:rPr>
          <w:rStyle w:val="Boldukr"/>
        </w:rPr>
        <w:t>.</w:t>
      </w:r>
      <w:r w:rsidR="00C63FAA" w:rsidRPr="00C63FAA">
        <w:rPr>
          <w:lang w:val="uk-UA"/>
        </w:rPr>
        <w:t xml:space="preserve"> </w:t>
      </w:r>
      <w:r w:rsidR="00C63FAA" w:rsidRPr="0003434B">
        <w:rPr>
          <w:lang w:val="uk-UA"/>
        </w:rPr>
        <w:t xml:space="preserve">Розвиток </w:t>
      </w:r>
      <w:r w:rsidR="00C47834">
        <w:rPr>
          <w:lang w:val="uk-UA"/>
        </w:rPr>
        <w:t>ДІПДО</w:t>
      </w:r>
      <w:r w:rsidR="00C63FAA" w:rsidRPr="0003434B">
        <w:rPr>
          <w:lang w:val="uk-UA"/>
        </w:rPr>
        <w:t xml:space="preserve"> є важ</w:t>
      </w:r>
      <w:r w:rsidR="00CE245A">
        <w:rPr>
          <w:lang w:val="uk-UA"/>
        </w:rPr>
        <w:softHyphen/>
      </w:r>
      <w:r w:rsidR="00C63FAA" w:rsidRPr="0003434B">
        <w:rPr>
          <w:lang w:val="uk-UA"/>
        </w:rPr>
        <w:t>ливим для реалізації безпілотних автомобілів та інших автономних транспортних засобів. Ідентифікація швидкості, розміру, положення та орієнтації об</w:t>
      </w:r>
      <w:r w:rsidR="00FE46C9">
        <w:rPr>
          <w:lang w:val="uk-UA"/>
        </w:rPr>
        <w:t>’</w:t>
      </w:r>
      <w:r w:rsidR="00C63FAA" w:rsidRPr="0003434B">
        <w:rPr>
          <w:lang w:val="uk-UA"/>
        </w:rPr>
        <w:t>єктів на дорозі може допомогти в уникненні зіткнень та забезпеченні безпеки.</w:t>
      </w:r>
      <w:bookmarkEnd w:id="5"/>
      <w:r w:rsidR="00AA2ECF">
        <w:rPr>
          <w:lang w:val="uk-UA"/>
        </w:rPr>
        <w:t xml:space="preserve"> </w:t>
      </w:r>
      <w:r w:rsidR="005E6092">
        <w:rPr>
          <w:lang w:val="uk-UA"/>
        </w:rPr>
        <w:t>ДІПДО</w:t>
      </w:r>
      <w:r w:rsidR="005E6092" w:rsidRPr="0003434B">
        <w:rPr>
          <w:lang w:val="uk-UA"/>
        </w:rPr>
        <w:t xml:space="preserve"> є важливим елементом в робототехніці, де роботи повинні взаємодіяти з рухо</w:t>
      </w:r>
      <w:r w:rsidR="00CE245A">
        <w:rPr>
          <w:lang w:val="uk-UA"/>
        </w:rPr>
        <w:softHyphen/>
      </w:r>
      <w:r w:rsidR="005E6092" w:rsidRPr="0003434B">
        <w:rPr>
          <w:lang w:val="uk-UA"/>
        </w:rPr>
        <w:t>мими об</w:t>
      </w:r>
      <w:r w:rsidR="00FE46C9">
        <w:rPr>
          <w:lang w:val="uk-UA"/>
        </w:rPr>
        <w:t>’</w:t>
      </w:r>
      <w:r w:rsidR="005E6092" w:rsidRPr="0003434B">
        <w:rPr>
          <w:lang w:val="uk-UA"/>
        </w:rPr>
        <w:t>єктами в навколишньому середовищі</w:t>
      </w:r>
      <w:r w:rsidR="005E6092">
        <w:rPr>
          <w:lang w:val="uk-UA"/>
        </w:rPr>
        <w:t>.</w:t>
      </w:r>
      <w:r w:rsidR="005E6092" w:rsidRPr="0032348E">
        <w:rPr>
          <w:lang w:val="uk-UA"/>
        </w:rPr>
        <w:t xml:space="preserve"> </w:t>
      </w:r>
      <w:r w:rsidR="005E6092">
        <w:rPr>
          <w:lang w:val="uk-UA"/>
        </w:rPr>
        <w:t>ДІПДО</w:t>
      </w:r>
      <w:r w:rsidR="005E6092" w:rsidRPr="0003434B">
        <w:rPr>
          <w:lang w:val="uk-UA"/>
        </w:rPr>
        <w:t xml:space="preserve"> є важливим компонентом систем відеоспостереження та забезпечення безпеки. </w:t>
      </w:r>
      <w:r w:rsidR="00C47834">
        <w:rPr>
          <w:lang w:val="uk-UA"/>
        </w:rPr>
        <w:t xml:space="preserve">ДІПДО </w:t>
      </w:r>
      <w:r w:rsidR="0003434B" w:rsidRPr="0003434B">
        <w:rPr>
          <w:lang w:val="uk-UA"/>
        </w:rPr>
        <w:t>може бути застосо</w:t>
      </w:r>
      <w:r w:rsidR="00CE245A">
        <w:rPr>
          <w:lang w:val="uk-UA"/>
        </w:rPr>
        <w:softHyphen/>
      </w:r>
      <w:r w:rsidR="0003434B" w:rsidRPr="0003434B">
        <w:rPr>
          <w:lang w:val="uk-UA"/>
        </w:rPr>
        <w:t>вана для моніторингу навколишнього середовища, такого як виявлення рухомих об</w:t>
      </w:r>
      <w:r w:rsidR="00FE46C9">
        <w:rPr>
          <w:lang w:val="uk-UA"/>
        </w:rPr>
        <w:t>’</w:t>
      </w:r>
      <w:r w:rsidR="0003434B" w:rsidRPr="0003434B">
        <w:rPr>
          <w:lang w:val="uk-UA"/>
        </w:rPr>
        <w:t>єктів на вулицях, в аеропортах або в промислових майданчиках. Це може забезпечити безпеку, виявлення незвичайної актив</w:t>
      </w:r>
      <w:r w:rsidR="00CE245A">
        <w:rPr>
          <w:lang w:val="uk-UA"/>
        </w:rPr>
        <w:softHyphen/>
      </w:r>
      <w:r w:rsidR="0003434B" w:rsidRPr="0003434B">
        <w:rPr>
          <w:lang w:val="uk-UA"/>
        </w:rPr>
        <w:t>ності та вчасне реагування на випадки аварій чи порушень.</w:t>
      </w:r>
      <w:r w:rsidR="00AA2ECF">
        <w:rPr>
          <w:lang w:val="uk-UA"/>
        </w:rPr>
        <w:t xml:space="preserve"> </w:t>
      </w:r>
      <w:r w:rsidR="0032348E">
        <w:rPr>
          <w:lang w:val="uk-UA"/>
        </w:rPr>
        <w:t xml:space="preserve">ДІПДО </w:t>
      </w:r>
      <w:r w:rsidR="0003434B" w:rsidRPr="0003434B">
        <w:rPr>
          <w:lang w:val="uk-UA"/>
        </w:rPr>
        <w:t>може бути застосована в медичній діагностиці для визначення характеристик руху органів та тканин. Наприклад, визначення швидкості крово</w:t>
      </w:r>
      <w:r w:rsidR="00CE245A">
        <w:rPr>
          <w:lang w:val="uk-UA"/>
        </w:rPr>
        <w:softHyphen/>
      </w:r>
      <w:r w:rsidR="0003434B" w:rsidRPr="0003434B">
        <w:rPr>
          <w:lang w:val="uk-UA"/>
        </w:rPr>
        <w:t>току або руху серця може допомогти у виявленні аномалій та допомогти в ранній діагностиці хвороб.</w:t>
      </w:r>
      <w:r w:rsidR="00AA2ECF">
        <w:rPr>
          <w:lang w:val="uk-UA"/>
        </w:rPr>
        <w:t xml:space="preserve"> </w:t>
      </w:r>
      <w:r w:rsidR="0032348E" w:rsidRPr="0003434B">
        <w:rPr>
          <w:lang w:val="uk-UA"/>
        </w:rPr>
        <w:t>Вона може бути використана для виявлення підозрілих дій, відстеження руху та ідентифікації осіб або об</w:t>
      </w:r>
      <w:r w:rsidR="00FE46C9">
        <w:rPr>
          <w:lang w:val="uk-UA"/>
        </w:rPr>
        <w:t>’</w:t>
      </w:r>
      <w:r w:rsidR="0032348E" w:rsidRPr="0003434B">
        <w:rPr>
          <w:lang w:val="uk-UA"/>
        </w:rPr>
        <w:t>єктів у режимі реального часу.</w:t>
      </w:r>
      <w:r w:rsidR="0032348E" w:rsidRPr="0032348E">
        <w:rPr>
          <w:lang w:val="uk-UA"/>
        </w:rPr>
        <w:t xml:space="preserve"> </w:t>
      </w:r>
      <w:r w:rsidR="00994700">
        <w:rPr>
          <w:lang w:val="uk-UA"/>
        </w:rPr>
        <w:t>ДІПДО</w:t>
      </w:r>
      <w:r w:rsidR="0032348E" w:rsidRPr="0003434B">
        <w:rPr>
          <w:lang w:val="uk-UA"/>
        </w:rPr>
        <w:t xml:space="preserve"> може бути вико</w:t>
      </w:r>
      <w:r w:rsidR="00CE245A">
        <w:rPr>
          <w:lang w:val="uk-UA"/>
        </w:rPr>
        <w:softHyphen/>
      </w:r>
      <w:r w:rsidR="0032348E" w:rsidRPr="0003434B">
        <w:rPr>
          <w:lang w:val="uk-UA"/>
        </w:rPr>
        <w:t>ристан</w:t>
      </w:r>
      <w:r w:rsidR="00E20153">
        <w:rPr>
          <w:lang w:val="uk-UA"/>
        </w:rPr>
        <w:t>а</w:t>
      </w:r>
      <w:r w:rsidR="0032348E" w:rsidRPr="0003434B">
        <w:rPr>
          <w:lang w:val="uk-UA"/>
        </w:rPr>
        <w:t xml:space="preserve"> для покращення віртуальної реальності та розширеної реальності. Це дозволяє взаємодіяти з рухомими об</w:t>
      </w:r>
      <w:r w:rsidR="00FE46C9">
        <w:rPr>
          <w:lang w:val="uk-UA"/>
        </w:rPr>
        <w:t>’</w:t>
      </w:r>
      <w:r w:rsidR="0032348E" w:rsidRPr="0003434B">
        <w:rPr>
          <w:lang w:val="uk-UA"/>
        </w:rPr>
        <w:t xml:space="preserve">єктами у віртуальному середовищі або </w:t>
      </w:r>
      <w:r w:rsidR="0032348E" w:rsidRPr="0003434B">
        <w:rPr>
          <w:lang w:val="uk-UA"/>
        </w:rPr>
        <w:t>розширювати реальний світ з додатковою інформацією про рух та параметри об</w:t>
      </w:r>
      <w:r w:rsidR="00FE46C9">
        <w:rPr>
          <w:lang w:val="uk-UA"/>
        </w:rPr>
        <w:t>’</w:t>
      </w:r>
      <w:r w:rsidR="0032348E" w:rsidRPr="0003434B">
        <w:rPr>
          <w:lang w:val="uk-UA"/>
        </w:rPr>
        <w:t>єктів.</w:t>
      </w:r>
      <w:r w:rsidR="0032348E" w:rsidRPr="0032348E">
        <w:rPr>
          <w:lang w:val="uk-UA"/>
        </w:rPr>
        <w:t xml:space="preserve"> </w:t>
      </w:r>
      <w:r w:rsidR="0032348E" w:rsidRPr="0003434B">
        <w:rPr>
          <w:lang w:val="uk-UA"/>
        </w:rPr>
        <w:t xml:space="preserve">В ігрових і спортивних областях </w:t>
      </w:r>
      <w:r w:rsidR="0032348E">
        <w:rPr>
          <w:lang w:val="uk-UA"/>
        </w:rPr>
        <w:t>ДІПДО</w:t>
      </w:r>
      <w:r w:rsidR="0032348E" w:rsidRPr="0003434B">
        <w:rPr>
          <w:lang w:val="uk-UA"/>
        </w:rPr>
        <w:t xml:space="preserve"> може бути використана для аналізу руху гравців, тренування та покращення стратегій. Вона дозволяє вимірювати швидкість, траєкторію та інші характеристики руху об</w:t>
      </w:r>
      <w:r w:rsidR="00FE46C9">
        <w:rPr>
          <w:lang w:val="uk-UA"/>
        </w:rPr>
        <w:t>’</w:t>
      </w:r>
      <w:r w:rsidR="0032348E" w:rsidRPr="0003434B">
        <w:rPr>
          <w:lang w:val="uk-UA"/>
        </w:rPr>
        <w:t>єктів у режимі реального часу.</w:t>
      </w:r>
    </w:p>
    <w:p w14:paraId="7AD721A3" w14:textId="64ED18E4" w:rsidR="00CC2883" w:rsidRPr="00CC2883" w:rsidRDefault="00CC2883" w:rsidP="00CC2883">
      <w:pPr>
        <w:pStyle w:val="107"/>
        <w:rPr>
          <w:lang w:val="uk-UA"/>
        </w:rPr>
      </w:pPr>
      <w:r w:rsidRPr="00984153">
        <w:rPr>
          <w:rStyle w:val="Boldukr"/>
        </w:rPr>
        <w:t>Висновки.</w:t>
      </w:r>
      <w:r w:rsidRPr="00CC2883">
        <w:rPr>
          <w:lang w:val="uk-UA"/>
        </w:rPr>
        <w:t xml:space="preserve"> </w:t>
      </w:r>
      <w:r w:rsidR="007D5330">
        <w:rPr>
          <w:lang w:val="uk-UA"/>
        </w:rPr>
        <w:t>Під час п</w:t>
      </w:r>
      <w:r w:rsidRPr="00CC2883">
        <w:rPr>
          <w:lang w:val="uk-UA"/>
        </w:rPr>
        <w:t>еріод</w:t>
      </w:r>
      <w:r w:rsidR="007D5330">
        <w:rPr>
          <w:lang w:val="uk-UA"/>
        </w:rPr>
        <w:t>у</w:t>
      </w:r>
      <w:r w:rsidRPr="00CC2883">
        <w:rPr>
          <w:lang w:val="uk-UA"/>
        </w:rPr>
        <w:t xml:space="preserve"> </w:t>
      </w:r>
      <w:r w:rsidR="00410CB2">
        <w:rPr>
          <w:lang w:val="uk-UA"/>
        </w:rPr>
        <w:t>ВО</w:t>
      </w:r>
      <w:r w:rsidRPr="00CC2883">
        <w:rPr>
          <w:lang w:val="uk-UA"/>
        </w:rPr>
        <w:t xml:space="preserve"> на основі глибокого навчання </w:t>
      </w:r>
      <w:r w:rsidR="00F754F4">
        <w:rPr>
          <w:lang w:val="uk-UA"/>
        </w:rPr>
        <w:t>відбулося</w:t>
      </w:r>
      <w:r w:rsidRPr="00CC2883">
        <w:rPr>
          <w:lang w:val="uk-UA"/>
        </w:rPr>
        <w:t xml:space="preserve"> зростання використання </w:t>
      </w:r>
      <w:r w:rsidR="005C4BFC">
        <w:rPr>
          <w:lang w:val="uk-UA"/>
        </w:rPr>
        <w:t>сгорткових</w:t>
      </w:r>
      <w:r w:rsidRPr="00CC2883">
        <w:rPr>
          <w:lang w:val="uk-UA"/>
        </w:rPr>
        <w:t xml:space="preserve"> нейронних мереж, які самостійно вивчають ознаки та здійснюють </w:t>
      </w:r>
      <w:r w:rsidR="002239B6">
        <w:rPr>
          <w:lang w:val="uk-UA"/>
        </w:rPr>
        <w:t>ВО</w:t>
      </w:r>
      <w:r w:rsidRPr="00CC2883">
        <w:rPr>
          <w:lang w:val="uk-UA"/>
        </w:rPr>
        <w:t>.</w:t>
      </w:r>
      <w:r w:rsidR="00743C9A">
        <w:rPr>
          <w:lang w:val="uk-UA"/>
        </w:rPr>
        <w:t xml:space="preserve"> </w:t>
      </w:r>
      <w:r w:rsidR="00583E61">
        <w:rPr>
          <w:lang w:val="uk-UA"/>
        </w:rPr>
        <w:t>Метод</w:t>
      </w:r>
      <w:r w:rsidRPr="00CC2883">
        <w:rPr>
          <w:lang w:val="uk-UA"/>
        </w:rPr>
        <w:t xml:space="preserve"> </w:t>
      </w:r>
      <w:r w:rsidR="00850620">
        <w:rPr>
          <w:lang w:val="uk-UA"/>
        </w:rPr>
        <w:t>ВД</w:t>
      </w:r>
      <w:r w:rsidRPr="00CC2883">
        <w:rPr>
          <w:lang w:val="uk-UA"/>
        </w:rPr>
        <w:t xml:space="preserve"> використовував ознаки Хаара і алгоритм </w:t>
      </w:r>
      <w:r w:rsidR="003661E9">
        <w:rPr>
          <w:lang w:val="uk-UA"/>
        </w:rPr>
        <w:t>а</w:t>
      </w:r>
      <w:r w:rsidR="00797680" w:rsidRPr="00797680">
        <w:rPr>
          <w:lang w:val="uk-UA"/>
        </w:rPr>
        <w:t>даптивн</w:t>
      </w:r>
      <w:r w:rsidR="00797680">
        <w:rPr>
          <w:lang w:val="uk-UA"/>
        </w:rPr>
        <w:t>ого</w:t>
      </w:r>
      <w:r w:rsidR="00797680" w:rsidRPr="00797680">
        <w:rPr>
          <w:lang w:val="uk-UA"/>
        </w:rPr>
        <w:t xml:space="preserve"> підсилення </w:t>
      </w:r>
      <w:r w:rsidRPr="00CC2883">
        <w:rPr>
          <w:lang w:val="uk-UA"/>
        </w:rPr>
        <w:t>для виявлення облич у реальному часі</w:t>
      </w:r>
      <w:r w:rsidR="007215C4">
        <w:rPr>
          <w:lang w:val="uk-UA"/>
        </w:rPr>
        <w:t>.</w:t>
      </w:r>
      <w:r w:rsidRPr="00CC2883">
        <w:rPr>
          <w:lang w:val="uk-UA"/>
        </w:rPr>
        <w:t xml:space="preserve"> </w:t>
      </w:r>
      <w:r w:rsidR="00051FEF">
        <w:rPr>
          <w:lang w:val="uk-UA"/>
        </w:rPr>
        <w:t>ДМЧ</w:t>
      </w:r>
      <w:r w:rsidRPr="00CC2883">
        <w:rPr>
          <w:lang w:val="uk-UA"/>
        </w:rPr>
        <w:t xml:space="preserve"> базувався на моделі пікторіальної структури і використовував суміш частин для </w:t>
      </w:r>
      <w:r w:rsidR="002239B6">
        <w:rPr>
          <w:lang w:val="uk-UA"/>
        </w:rPr>
        <w:t>ВО</w:t>
      </w:r>
      <w:r w:rsidRPr="00CC2883">
        <w:rPr>
          <w:lang w:val="uk-UA"/>
        </w:rPr>
        <w:t xml:space="preserve">. </w:t>
      </w:r>
      <w:r w:rsidR="000F3490">
        <w:rPr>
          <w:rFonts w:eastAsia="Malgun Gothic"/>
          <w:lang w:eastAsia="ko-KR"/>
        </w:rPr>
        <w:t xml:space="preserve">В </w:t>
      </w:r>
      <w:r w:rsidR="00992286">
        <w:rPr>
          <w:lang w:val="uk-UA"/>
        </w:rPr>
        <w:t>Н</w:t>
      </w:r>
      <w:r w:rsidR="00936A7C">
        <w:rPr>
          <w:lang w:val="uk-UA"/>
        </w:rPr>
        <w:t>М</w:t>
      </w:r>
      <w:r w:rsidR="000E1C91">
        <w:rPr>
          <w:lang w:val="uk-UA"/>
        </w:rPr>
        <w:t>РЗНМ</w:t>
      </w:r>
      <w:r w:rsidRPr="00CC2883">
        <w:rPr>
          <w:lang w:val="uk-UA"/>
        </w:rPr>
        <w:t xml:space="preserve"> вперше </w:t>
      </w:r>
      <w:r w:rsidR="000F3490">
        <w:rPr>
          <w:lang w:val="uk-UA"/>
        </w:rPr>
        <w:t>використані</w:t>
      </w:r>
      <w:r w:rsidRPr="00CC2883">
        <w:rPr>
          <w:lang w:val="uk-UA"/>
        </w:rPr>
        <w:t xml:space="preserve"> </w:t>
      </w:r>
      <w:r w:rsidR="00E92CF9">
        <w:rPr>
          <w:lang w:val="uk-UA"/>
        </w:rPr>
        <w:t>МРП</w:t>
      </w:r>
      <w:r w:rsidRPr="00CC2883">
        <w:rPr>
          <w:lang w:val="uk-UA"/>
        </w:rPr>
        <w:t xml:space="preserve"> і </w:t>
      </w:r>
      <w:r w:rsidR="000F3490">
        <w:rPr>
          <w:lang w:val="uk-UA"/>
        </w:rPr>
        <w:t>отримані</w:t>
      </w:r>
      <w:r w:rsidRPr="00CC2883">
        <w:rPr>
          <w:lang w:val="uk-UA"/>
        </w:rPr>
        <w:t xml:space="preserve"> сучасн</w:t>
      </w:r>
      <w:r w:rsidR="000F3490">
        <w:rPr>
          <w:lang w:val="uk-UA"/>
        </w:rPr>
        <w:t>і</w:t>
      </w:r>
      <w:r w:rsidRPr="00CC2883">
        <w:rPr>
          <w:lang w:val="uk-UA"/>
        </w:rPr>
        <w:t xml:space="preserve"> результат</w:t>
      </w:r>
      <w:r w:rsidR="000F3490">
        <w:rPr>
          <w:lang w:val="uk-UA"/>
        </w:rPr>
        <w:t>и</w:t>
      </w:r>
      <w:r w:rsidRPr="00CC2883">
        <w:rPr>
          <w:lang w:val="uk-UA"/>
        </w:rPr>
        <w:t xml:space="preserve"> на різних контроль</w:t>
      </w:r>
      <w:r w:rsidR="00CE245A">
        <w:rPr>
          <w:lang w:val="uk-UA"/>
        </w:rPr>
        <w:softHyphen/>
      </w:r>
      <w:r w:rsidRPr="00CC2883">
        <w:rPr>
          <w:lang w:val="uk-UA"/>
        </w:rPr>
        <w:t xml:space="preserve">них наборах даних для </w:t>
      </w:r>
      <w:r w:rsidR="002239B6">
        <w:rPr>
          <w:lang w:val="uk-UA"/>
        </w:rPr>
        <w:t>ВО</w:t>
      </w:r>
      <w:r w:rsidRPr="00CC2883">
        <w:rPr>
          <w:lang w:val="uk-UA"/>
        </w:rPr>
        <w:t>.</w:t>
      </w:r>
      <w:r w:rsidR="00743C9A">
        <w:rPr>
          <w:lang w:val="uk-UA"/>
        </w:rPr>
        <w:t xml:space="preserve"> </w:t>
      </w:r>
      <w:r w:rsidRPr="00CC2883">
        <w:rPr>
          <w:lang w:val="uk-UA"/>
        </w:rPr>
        <w:t xml:space="preserve">У період виявлення на основі глибокого навчання </w:t>
      </w:r>
      <w:r w:rsidRPr="0073383A">
        <w:rPr>
          <w:lang w:val="uk-UA"/>
        </w:rPr>
        <w:t>відзначаються</w:t>
      </w:r>
      <w:r w:rsidRPr="00CC2883">
        <w:rPr>
          <w:lang w:val="uk-UA"/>
        </w:rPr>
        <w:t xml:space="preserve"> кілька важ</w:t>
      </w:r>
      <w:r w:rsidR="00CE245A">
        <w:rPr>
          <w:lang w:val="uk-UA"/>
        </w:rPr>
        <w:softHyphen/>
      </w:r>
      <w:r w:rsidRPr="00CC2883">
        <w:rPr>
          <w:lang w:val="uk-UA"/>
        </w:rPr>
        <w:t xml:space="preserve">ливих </w:t>
      </w:r>
      <w:r w:rsidR="00263906">
        <w:rPr>
          <w:lang w:val="uk-UA"/>
        </w:rPr>
        <w:t>метод</w:t>
      </w:r>
      <w:r w:rsidRPr="00CC2883">
        <w:rPr>
          <w:lang w:val="uk-UA"/>
        </w:rPr>
        <w:t xml:space="preserve">ів, які базувалися на глибоких нейронних мережах, зокрема </w:t>
      </w:r>
      <w:r w:rsidR="003D32EB">
        <w:rPr>
          <w:lang w:val="uk-UA"/>
        </w:rPr>
        <w:t>ОХМ</w:t>
      </w:r>
      <w:r w:rsidRPr="00CC2883">
        <w:rPr>
          <w:lang w:val="uk-UA"/>
        </w:rPr>
        <w:t xml:space="preserve"> </w:t>
      </w:r>
      <w:r w:rsidR="00936A7C">
        <w:rPr>
          <w:lang w:val="uk-UA"/>
        </w:rPr>
        <w:t>та МТДЛР</w:t>
      </w:r>
      <w:r w:rsidR="00936A7C" w:rsidRPr="00CC2883">
        <w:rPr>
          <w:lang w:val="uk-UA"/>
        </w:rPr>
        <w:t xml:space="preserve"> </w:t>
      </w:r>
      <w:r w:rsidRPr="00CC2883">
        <w:rPr>
          <w:lang w:val="uk-UA"/>
        </w:rPr>
        <w:t>у 2016</w:t>
      </w:r>
      <w:r w:rsidR="00936A7C">
        <w:rPr>
          <w:lang w:val="uk-UA"/>
        </w:rPr>
        <w:t> </w:t>
      </w:r>
      <w:r w:rsidRPr="00CC2883">
        <w:rPr>
          <w:lang w:val="uk-UA"/>
        </w:rPr>
        <w:t>р</w:t>
      </w:r>
      <w:r w:rsidR="00936A7C">
        <w:rPr>
          <w:lang w:val="uk-UA"/>
        </w:rPr>
        <w:t>.</w:t>
      </w:r>
      <w:r w:rsidRPr="00CC2883">
        <w:rPr>
          <w:lang w:val="uk-UA"/>
        </w:rPr>
        <w:t>,</w:t>
      </w:r>
      <w:r w:rsidR="00936A7C">
        <w:rPr>
          <w:lang w:val="uk-UA"/>
        </w:rPr>
        <w:t xml:space="preserve"> </w:t>
      </w:r>
      <w:r w:rsidR="00017699">
        <w:rPr>
          <w:lang w:val="uk-UA"/>
        </w:rPr>
        <w:t>МС</w:t>
      </w:r>
      <w:r w:rsidR="00936A7C">
        <w:rPr>
          <w:lang w:val="uk-UA"/>
        </w:rPr>
        <w:t xml:space="preserve"> у 2017 </w:t>
      </w:r>
      <w:r w:rsidRPr="00CC2883">
        <w:rPr>
          <w:lang w:val="uk-UA"/>
        </w:rPr>
        <w:t xml:space="preserve">р. </w:t>
      </w:r>
      <w:r w:rsidR="003D32EB">
        <w:rPr>
          <w:lang w:val="uk-UA"/>
        </w:rPr>
        <w:t>ОХМ</w:t>
      </w:r>
      <w:r w:rsidRPr="00CC2883">
        <w:rPr>
          <w:lang w:val="uk-UA"/>
        </w:rPr>
        <w:t xml:space="preserve"> використовував одну мережу як для локалізації об</w:t>
      </w:r>
      <w:r w:rsidR="00FE46C9">
        <w:rPr>
          <w:lang w:val="uk-UA"/>
        </w:rPr>
        <w:t>’</w:t>
      </w:r>
      <w:r w:rsidRPr="00CC2883">
        <w:rPr>
          <w:lang w:val="uk-UA"/>
        </w:rPr>
        <w:t xml:space="preserve">єктів, так і для класифікації. </w:t>
      </w:r>
      <w:r w:rsidR="00936A7C">
        <w:rPr>
          <w:lang w:val="uk-UA"/>
        </w:rPr>
        <w:t>М</w:t>
      </w:r>
      <w:r w:rsidR="006B3862">
        <w:rPr>
          <w:lang w:val="uk-UA"/>
        </w:rPr>
        <w:t>ТДЛР</w:t>
      </w:r>
      <w:r w:rsidRPr="00CC2883">
        <w:rPr>
          <w:lang w:val="uk-UA"/>
        </w:rPr>
        <w:t xml:space="preserve"> використовував одну мережу для прогнозування охоплюючих прямокутників та ймовірності класів безпосередньо з повних зображень, а </w:t>
      </w:r>
      <w:r w:rsidR="00017699">
        <w:rPr>
          <w:lang w:val="uk-UA"/>
        </w:rPr>
        <w:t>МС</w:t>
      </w:r>
      <w:r w:rsidRPr="00CC2883">
        <w:rPr>
          <w:lang w:val="uk-UA"/>
        </w:rPr>
        <w:t xml:space="preserve"> ввів функцію фокусованої втрати, яка вирішувала проблему незба</w:t>
      </w:r>
      <w:r w:rsidR="00CE245A">
        <w:rPr>
          <w:lang w:val="uk-UA"/>
        </w:rPr>
        <w:softHyphen/>
      </w:r>
      <w:r w:rsidRPr="00CC2883">
        <w:rPr>
          <w:lang w:val="uk-UA"/>
        </w:rPr>
        <w:t xml:space="preserve">лансованості класів у </w:t>
      </w:r>
      <w:r w:rsidR="00FA6A6F">
        <w:rPr>
          <w:lang w:val="uk-UA"/>
        </w:rPr>
        <w:t>ВО</w:t>
      </w:r>
      <w:r w:rsidRPr="00CC2883">
        <w:rPr>
          <w:lang w:val="uk-UA"/>
        </w:rPr>
        <w:t>.</w:t>
      </w:r>
      <w:r w:rsidR="00743C9A">
        <w:rPr>
          <w:lang w:val="uk-UA"/>
        </w:rPr>
        <w:t xml:space="preserve"> </w:t>
      </w:r>
      <w:r w:rsidR="00BF6653">
        <w:rPr>
          <w:lang w:val="uk-UA"/>
        </w:rPr>
        <w:t>ДІПДО</w:t>
      </w:r>
      <w:r w:rsidRPr="00CC2883">
        <w:rPr>
          <w:lang w:val="uk-UA"/>
        </w:rPr>
        <w:t xml:space="preserve"> відноситься до про</w:t>
      </w:r>
      <w:r w:rsidR="00CE245A">
        <w:rPr>
          <w:lang w:val="uk-UA"/>
        </w:rPr>
        <w:softHyphen/>
      </w:r>
      <w:r w:rsidRPr="00CC2883">
        <w:rPr>
          <w:lang w:val="uk-UA"/>
        </w:rPr>
        <w:t>цесу ідентифікації та відстеження руху та поведінки об</w:t>
      </w:r>
      <w:r w:rsidR="00FE46C9">
        <w:rPr>
          <w:lang w:val="uk-UA"/>
        </w:rPr>
        <w:t>’</w:t>
      </w:r>
      <w:r w:rsidRPr="00CC2883">
        <w:rPr>
          <w:lang w:val="uk-UA"/>
        </w:rPr>
        <w:t xml:space="preserve">єкта у реальному часі. Цей процес залежить від </w:t>
      </w:r>
      <w:r w:rsidR="002239B6">
        <w:rPr>
          <w:lang w:val="uk-UA"/>
        </w:rPr>
        <w:t>ВО</w:t>
      </w:r>
      <w:r w:rsidRPr="00CC2883">
        <w:rPr>
          <w:lang w:val="uk-UA"/>
        </w:rPr>
        <w:t>, яке передбачає визначення наявності та місцезна</w:t>
      </w:r>
      <w:r w:rsidR="00CE245A">
        <w:rPr>
          <w:lang w:val="uk-UA"/>
        </w:rPr>
        <w:softHyphen/>
      </w:r>
      <w:r w:rsidRPr="00CC2883">
        <w:rPr>
          <w:lang w:val="uk-UA"/>
        </w:rPr>
        <w:t>ходження об</w:t>
      </w:r>
      <w:r w:rsidR="00FE46C9">
        <w:rPr>
          <w:lang w:val="uk-UA"/>
        </w:rPr>
        <w:t>’</w:t>
      </w:r>
      <w:r w:rsidRPr="00CC2883">
        <w:rPr>
          <w:lang w:val="uk-UA"/>
        </w:rPr>
        <w:t>єкта на зображенні або відеокадрі.</w:t>
      </w:r>
      <w:r w:rsidR="00F0547A" w:rsidRPr="00F0547A">
        <w:rPr>
          <w:lang w:val="uk-UA"/>
        </w:rPr>
        <w:t xml:space="preserve"> </w:t>
      </w:r>
      <w:r w:rsidR="00EB1971">
        <w:rPr>
          <w:lang w:val="uk-UA"/>
        </w:rPr>
        <w:t>ДІПДО</w:t>
      </w:r>
      <w:r w:rsidR="00F0547A" w:rsidRPr="00F0547A">
        <w:rPr>
          <w:lang w:val="uk-UA"/>
        </w:rPr>
        <w:t xml:space="preserve"> є важливою та актуальною проблемою, а застосування різних методів, включаючи ті, що базуються на згорткових нейронних мережах та оптичному потоці, дозволяє досягти високої точності та продуктивності в процесі виявлення та ідентифікації об</w:t>
      </w:r>
      <w:r w:rsidR="00FE46C9">
        <w:rPr>
          <w:lang w:val="uk-UA"/>
        </w:rPr>
        <w:t>’</w:t>
      </w:r>
      <w:r w:rsidR="00F0547A" w:rsidRPr="00F0547A">
        <w:rPr>
          <w:lang w:val="uk-UA"/>
        </w:rPr>
        <w:t>єктів.</w:t>
      </w:r>
    </w:p>
    <w:p w14:paraId="475CE940" w14:textId="77777777" w:rsidR="00EB2EE1" w:rsidRPr="000A7E82" w:rsidRDefault="00EB2EE1" w:rsidP="0074372D">
      <w:pPr>
        <w:pStyle w:val="108"/>
        <w:rPr>
          <w:lang w:val="uk-UA"/>
        </w:rPr>
      </w:pPr>
      <w:r w:rsidRPr="000A7E82">
        <w:rPr>
          <w:lang w:val="uk-UA"/>
        </w:rPr>
        <w:t>Список</w:t>
      </w:r>
      <w:r w:rsidR="00C05B86" w:rsidRPr="000A7E82">
        <w:rPr>
          <w:lang w:val="uk-UA"/>
        </w:rPr>
        <w:t xml:space="preserve"> використаної</w:t>
      </w:r>
      <w:r w:rsidRPr="000A7E82">
        <w:rPr>
          <w:lang w:val="uk-UA"/>
        </w:rPr>
        <w:t xml:space="preserve"> літератури</w:t>
      </w:r>
    </w:p>
    <w:p w14:paraId="526D1B2F" w14:textId="3AC305C3" w:rsidR="00AD345B" w:rsidRPr="00FD6674" w:rsidRDefault="00AD345B" w:rsidP="00AD345B">
      <w:pPr>
        <w:pStyle w:val="209"/>
        <w:rPr>
          <w:lang w:val="uk-UA"/>
        </w:rPr>
      </w:pPr>
      <w:r w:rsidRPr="00AD345B">
        <w:rPr>
          <w:lang w:val="uk-UA"/>
        </w:rPr>
        <w:t>1.</w:t>
      </w:r>
      <w:r w:rsidRPr="00AD345B">
        <w:rPr>
          <w:lang w:val="uk-UA"/>
        </w:rPr>
        <w:tab/>
      </w:r>
      <w:r w:rsidR="00797599" w:rsidRPr="00686BE0">
        <w:rPr>
          <w:lang w:val="uk-UA"/>
        </w:rPr>
        <w:t>Severin</w:t>
      </w:r>
      <w:r w:rsidR="00797599" w:rsidRPr="00FD6674">
        <w:rPr>
          <w:lang w:val="uk-UA"/>
        </w:rPr>
        <w:t> </w:t>
      </w:r>
      <w:r w:rsidR="00797599" w:rsidRPr="00686BE0">
        <w:rPr>
          <w:lang w:val="uk-UA"/>
        </w:rPr>
        <w:t>V.</w:t>
      </w:r>
      <w:r w:rsidR="00797599" w:rsidRPr="00FD6674">
        <w:rPr>
          <w:lang w:val="uk-UA"/>
        </w:rPr>
        <w:t> </w:t>
      </w:r>
      <w:r w:rsidR="00797599" w:rsidRPr="00686BE0">
        <w:rPr>
          <w:lang w:val="uk-UA"/>
        </w:rPr>
        <w:t>P., Nikulina</w:t>
      </w:r>
      <w:r w:rsidR="00797599" w:rsidRPr="00FD6674">
        <w:rPr>
          <w:lang w:val="uk-UA"/>
        </w:rPr>
        <w:t> </w:t>
      </w:r>
      <w:r w:rsidR="00797599" w:rsidRPr="00686BE0">
        <w:rPr>
          <w:lang w:val="uk-UA"/>
        </w:rPr>
        <w:t>E.</w:t>
      </w:r>
      <w:r w:rsidR="00797599" w:rsidRPr="00FD6674">
        <w:rPr>
          <w:lang w:val="uk-UA"/>
        </w:rPr>
        <w:t> </w:t>
      </w:r>
      <w:r w:rsidR="00797599" w:rsidRPr="00686BE0">
        <w:rPr>
          <w:lang w:val="uk-UA"/>
        </w:rPr>
        <w:t>N., Buriakovskyi</w:t>
      </w:r>
      <w:r w:rsidR="00797599" w:rsidRPr="00FD6674">
        <w:rPr>
          <w:lang w:val="uk-UA"/>
        </w:rPr>
        <w:t> </w:t>
      </w:r>
      <w:r w:rsidR="00797599" w:rsidRPr="00686BE0">
        <w:rPr>
          <w:lang w:val="uk-UA"/>
        </w:rPr>
        <w:t>V.</w:t>
      </w:r>
      <w:r w:rsidR="00797599" w:rsidRPr="00FD6674">
        <w:rPr>
          <w:lang w:val="uk-UA"/>
        </w:rPr>
        <w:t> </w:t>
      </w:r>
      <w:r w:rsidR="00797599" w:rsidRPr="00686BE0">
        <w:rPr>
          <w:lang w:val="uk-UA"/>
        </w:rPr>
        <w:t>S.</w:t>
      </w:r>
      <w:r w:rsidR="00797599">
        <w:rPr>
          <w:lang w:val="uk-UA"/>
        </w:rPr>
        <w:t xml:space="preserve"> </w:t>
      </w:r>
      <w:r w:rsidR="00797599" w:rsidRPr="00494AAA">
        <w:rPr>
          <w:lang w:val="uk-UA"/>
        </w:rPr>
        <w:t>Development of the controller for the quadcopter finkenin simulation enviroment vrep.</w:t>
      </w:r>
      <w:r w:rsidR="00494AAA" w:rsidRPr="00494AAA">
        <w:rPr>
          <w:i/>
          <w:lang w:val="en-US"/>
        </w:rPr>
        <w:t xml:space="preserve"> </w:t>
      </w:r>
      <w:r w:rsidR="00494AAA" w:rsidRPr="00FD6674">
        <w:rPr>
          <w:i/>
        </w:rPr>
        <w:t>Вісник Національного технічного університету</w:t>
      </w:r>
      <w:r w:rsidR="00494AAA" w:rsidRPr="000B5CAF">
        <w:rPr>
          <w:rStyle w:val="Italicukr"/>
        </w:rPr>
        <w:t xml:space="preserve"> «Харківський політехнічний інститут»: сб. наук. пр. Темат. вип.: Системний аналіз, управління та інформаційні технології. </w:t>
      </w:r>
      <w:r w:rsidR="00494AAA" w:rsidRPr="00AD345B">
        <w:rPr>
          <w:lang w:val="uk-UA"/>
        </w:rPr>
        <w:t>Харків: НТУ «ХПІ», 20</w:t>
      </w:r>
      <w:r w:rsidR="00494AAA">
        <w:rPr>
          <w:lang w:val="en-US"/>
        </w:rPr>
        <w:t>16</w:t>
      </w:r>
      <w:r w:rsidR="00494AAA">
        <w:rPr>
          <w:lang w:val="uk-UA"/>
        </w:rPr>
        <w:t>.</w:t>
      </w:r>
      <w:r w:rsidR="00494AAA" w:rsidRPr="00AD345B">
        <w:rPr>
          <w:lang w:val="uk-UA"/>
        </w:rPr>
        <w:t xml:space="preserve"> № </w:t>
      </w:r>
      <w:r w:rsidR="00891A43">
        <w:rPr>
          <w:lang w:val="en-US"/>
        </w:rPr>
        <w:t>37</w:t>
      </w:r>
      <w:r w:rsidR="00494AAA" w:rsidRPr="00AD345B">
        <w:rPr>
          <w:lang w:val="uk-UA"/>
        </w:rPr>
        <w:t xml:space="preserve"> (</w:t>
      </w:r>
      <w:r w:rsidR="00891A43">
        <w:rPr>
          <w:lang w:val="en-US"/>
        </w:rPr>
        <w:t>1209</w:t>
      </w:r>
      <w:r w:rsidR="00494AAA" w:rsidRPr="00AD345B">
        <w:rPr>
          <w:lang w:val="uk-UA"/>
        </w:rPr>
        <w:t xml:space="preserve">). С. </w:t>
      </w:r>
      <w:r w:rsidR="00494AAA">
        <w:rPr>
          <w:lang w:val="en-US"/>
        </w:rPr>
        <w:t>9</w:t>
      </w:r>
      <w:r w:rsidR="00494AAA" w:rsidRPr="00AD345B">
        <w:rPr>
          <w:lang w:val="uk-UA"/>
        </w:rPr>
        <w:t>–</w:t>
      </w:r>
      <w:r w:rsidR="00494AAA">
        <w:rPr>
          <w:lang w:val="en-US"/>
        </w:rPr>
        <w:t>12</w:t>
      </w:r>
      <w:r w:rsidR="00494AAA" w:rsidRPr="00AD345B">
        <w:rPr>
          <w:lang w:val="uk-UA"/>
        </w:rPr>
        <w:t>.</w:t>
      </w:r>
    </w:p>
    <w:p w14:paraId="3EB8B93C" w14:textId="50F00D45" w:rsidR="00AD345B" w:rsidRPr="00AD345B" w:rsidRDefault="00AD345B" w:rsidP="00AD345B">
      <w:pPr>
        <w:pStyle w:val="209"/>
        <w:rPr>
          <w:lang w:val="uk-UA"/>
        </w:rPr>
      </w:pPr>
      <w:r>
        <w:rPr>
          <w:lang w:val="uk-UA"/>
        </w:rPr>
        <w:t>2</w:t>
      </w:r>
      <w:r w:rsidRPr="00AD345B">
        <w:rPr>
          <w:lang w:val="uk-UA"/>
        </w:rPr>
        <w:t>.</w:t>
      </w:r>
      <w:r w:rsidRPr="00AD345B">
        <w:rPr>
          <w:lang w:val="uk-UA"/>
        </w:rPr>
        <w:tab/>
      </w:r>
      <w:r w:rsidR="00797599" w:rsidRPr="003C02F0">
        <w:rPr>
          <w:lang w:val="uk-UA"/>
        </w:rPr>
        <w:t xml:space="preserve">Ammar A., Chebbah A., Fredj H., Souani C. </w:t>
      </w:r>
      <w:r w:rsidR="00797599" w:rsidRPr="0091343B">
        <w:rPr>
          <w:rStyle w:val="Italiceng"/>
        </w:rPr>
        <w:t>Comparative Study of latest CNN based Optical Flow Estimation</w:t>
      </w:r>
      <w:r w:rsidR="00797599">
        <w:rPr>
          <w:lang w:val="uk-UA"/>
        </w:rPr>
        <w:t xml:space="preserve">. </w:t>
      </w:r>
      <w:r w:rsidR="00797599" w:rsidRPr="004E591A">
        <w:rPr>
          <w:lang w:val="uk-UA"/>
        </w:rPr>
        <w:t xml:space="preserve">URL: </w:t>
      </w:r>
      <w:r w:rsidR="00797599" w:rsidRPr="00A1113B">
        <w:rPr>
          <w:lang w:val="uk-UA"/>
        </w:rPr>
        <w:t>https://ieeexplore.ieee.org/document/9806070/references#references</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4FA7007F" w14:textId="3F4C5C5E" w:rsidR="00AD345B" w:rsidRPr="00AD345B" w:rsidRDefault="00AD345B" w:rsidP="00AD345B">
      <w:pPr>
        <w:pStyle w:val="209"/>
        <w:rPr>
          <w:lang w:val="uk-UA"/>
        </w:rPr>
      </w:pPr>
      <w:r>
        <w:rPr>
          <w:lang w:val="uk-UA"/>
        </w:rPr>
        <w:t>3</w:t>
      </w:r>
      <w:r w:rsidRPr="00AD345B">
        <w:rPr>
          <w:lang w:val="uk-UA"/>
        </w:rPr>
        <w:t>.</w:t>
      </w:r>
      <w:r w:rsidRPr="00AD345B">
        <w:rPr>
          <w:lang w:val="uk-UA"/>
        </w:rPr>
        <w:tab/>
      </w:r>
      <w:r w:rsidR="00797599" w:rsidRPr="00AD345B">
        <w:rPr>
          <w:lang w:val="uk-UA"/>
        </w:rPr>
        <w:t>Нікуліна</w:t>
      </w:r>
      <w:r w:rsidR="00797599">
        <w:rPr>
          <w:lang w:val="uk-UA"/>
        </w:rPr>
        <w:t> </w:t>
      </w:r>
      <w:r w:rsidR="00797599" w:rsidRPr="00AD345B">
        <w:rPr>
          <w:lang w:val="uk-UA"/>
        </w:rPr>
        <w:t>О.</w:t>
      </w:r>
      <w:r w:rsidR="00797599">
        <w:rPr>
          <w:lang w:val="uk-UA"/>
        </w:rPr>
        <w:t> </w:t>
      </w:r>
      <w:r w:rsidR="00797599" w:rsidRPr="00AD345B">
        <w:rPr>
          <w:lang w:val="uk-UA"/>
        </w:rPr>
        <w:t>М., Северин</w:t>
      </w:r>
      <w:r w:rsidR="00797599">
        <w:rPr>
          <w:lang w:val="uk-UA"/>
        </w:rPr>
        <w:t> </w:t>
      </w:r>
      <w:r w:rsidR="00797599" w:rsidRPr="00AD345B">
        <w:rPr>
          <w:lang w:val="uk-UA"/>
        </w:rPr>
        <w:t>В.</w:t>
      </w:r>
      <w:r w:rsidR="00797599">
        <w:rPr>
          <w:lang w:val="uk-UA"/>
        </w:rPr>
        <w:t> </w:t>
      </w:r>
      <w:r w:rsidR="00797599" w:rsidRPr="00AD345B">
        <w:rPr>
          <w:lang w:val="uk-UA"/>
        </w:rPr>
        <w:t>П., Коцюба</w:t>
      </w:r>
      <w:r w:rsidR="00797599">
        <w:rPr>
          <w:lang w:val="uk-UA"/>
        </w:rPr>
        <w:t> </w:t>
      </w:r>
      <w:r w:rsidR="00797599" w:rsidRPr="00AD345B">
        <w:rPr>
          <w:lang w:val="uk-UA"/>
        </w:rPr>
        <w:t>Н.</w:t>
      </w:r>
      <w:r w:rsidR="00797599">
        <w:rPr>
          <w:lang w:val="uk-UA"/>
        </w:rPr>
        <w:t> </w:t>
      </w:r>
      <w:r w:rsidR="00797599" w:rsidRPr="00AD345B">
        <w:rPr>
          <w:lang w:val="uk-UA"/>
        </w:rPr>
        <w:t xml:space="preserve">В. Розробка інформаційної технології оптимізації управління складними динамічними системами. </w:t>
      </w:r>
      <w:r w:rsidR="00797599" w:rsidRPr="00FD6674">
        <w:rPr>
          <w:i/>
        </w:rPr>
        <w:t>Вісник Національного технічного університету</w:t>
      </w:r>
      <w:r w:rsidR="00797599" w:rsidRPr="000B5CAF">
        <w:rPr>
          <w:rStyle w:val="Italicukr"/>
        </w:rPr>
        <w:t xml:space="preserve"> «Харківський політехнічний інститут»: сб. наук. пр. Темат. вип.: Системний аналіз, управління та інформаційні технології. </w:t>
      </w:r>
      <w:r w:rsidR="00797599" w:rsidRPr="00AD345B">
        <w:rPr>
          <w:lang w:val="uk-UA"/>
        </w:rPr>
        <w:t>Харків: НТУ «ХПІ», 2020</w:t>
      </w:r>
      <w:r w:rsidR="00D51C97">
        <w:rPr>
          <w:lang w:val="uk-UA"/>
        </w:rPr>
        <w:t>.</w:t>
      </w:r>
      <w:r w:rsidR="00797599" w:rsidRPr="00AD345B">
        <w:rPr>
          <w:lang w:val="uk-UA"/>
        </w:rPr>
        <w:t xml:space="preserve"> № 2 (4). С. 63–69.</w:t>
      </w:r>
    </w:p>
    <w:p w14:paraId="54CAEFD6" w14:textId="01A16336" w:rsidR="00AD345B" w:rsidRPr="00AD345B" w:rsidRDefault="00AD345B" w:rsidP="00AD345B">
      <w:pPr>
        <w:pStyle w:val="209"/>
        <w:rPr>
          <w:lang w:val="uk-UA"/>
        </w:rPr>
      </w:pPr>
      <w:r>
        <w:rPr>
          <w:lang w:val="uk-UA"/>
        </w:rPr>
        <w:t>4</w:t>
      </w:r>
      <w:r w:rsidRPr="00AD345B">
        <w:rPr>
          <w:lang w:val="uk-UA"/>
        </w:rPr>
        <w:t>.</w:t>
      </w:r>
      <w:r w:rsidRPr="00AD345B">
        <w:rPr>
          <w:lang w:val="uk-UA"/>
        </w:rPr>
        <w:tab/>
      </w:r>
      <w:r w:rsidR="00797599" w:rsidRPr="00B016DA">
        <w:rPr>
          <w:lang w:val="uk-UA"/>
        </w:rPr>
        <w:t>Zou</w:t>
      </w:r>
      <w:r w:rsidR="0091343B" w:rsidRPr="00D51C97">
        <w:rPr>
          <w:lang w:val="uk-UA"/>
        </w:rPr>
        <w:t xml:space="preserve"> </w:t>
      </w:r>
      <w:r w:rsidR="00797599" w:rsidRPr="00B016DA">
        <w:rPr>
          <w:lang w:val="uk-UA"/>
        </w:rPr>
        <w:t>Z</w:t>
      </w:r>
      <w:r w:rsidR="00797599">
        <w:rPr>
          <w:lang w:val="uk-UA"/>
        </w:rPr>
        <w:t>.</w:t>
      </w:r>
      <w:r w:rsidR="00797599" w:rsidRPr="00B016DA">
        <w:rPr>
          <w:lang w:val="uk-UA"/>
        </w:rPr>
        <w:t>, Chen</w:t>
      </w:r>
      <w:r w:rsidR="0091343B" w:rsidRPr="00D51C97">
        <w:rPr>
          <w:lang w:val="uk-UA"/>
        </w:rPr>
        <w:t xml:space="preserve"> </w:t>
      </w:r>
      <w:r w:rsidR="00797599" w:rsidRPr="00B016DA">
        <w:rPr>
          <w:lang w:val="uk-UA"/>
        </w:rPr>
        <w:t>K</w:t>
      </w:r>
      <w:r w:rsidR="00797599">
        <w:rPr>
          <w:lang w:val="uk-UA"/>
        </w:rPr>
        <w:t>.</w:t>
      </w:r>
      <w:r w:rsidR="00797599" w:rsidRPr="00B016DA">
        <w:rPr>
          <w:lang w:val="uk-UA"/>
        </w:rPr>
        <w:t>, Shi</w:t>
      </w:r>
      <w:r w:rsidR="0091343B" w:rsidRPr="00D51C97">
        <w:rPr>
          <w:lang w:val="uk-UA"/>
        </w:rPr>
        <w:t xml:space="preserve"> </w:t>
      </w:r>
      <w:r w:rsidR="00797599" w:rsidRPr="00B016DA">
        <w:rPr>
          <w:lang w:val="uk-UA"/>
        </w:rPr>
        <w:t>Z</w:t>
      </w:r>
      <w:r w:rsidR="00797599">
        <w:rPr>
          <w:lang w:val="uk-UA"/>
        </w:rPr>
        <w:t>.</w:t>
      </w:r>
      <w:r w:rsidR="0091343B">
        <w:rPr>
          <w:lang w:val="uk-UA"/>
        </w:rPr>
        <w:t>,</w:t>
      </w:r>
      <w:r w:rsidR="0091343B" w:rsidRPr="00D51C97">
        <w:rPr>
          <w:lang w:val="uk-UA"/>
        </w:rPr>
        <w:t xml:space="preserve"> </w:t>
      </w:r>
      <w:r w:rsidR="0091343B" w:rsidRPr="0091343B">
        <w:rPr>
          <w:lang w:val="uk-UA"/>
        </w:rPr>
        <w:t>Shi</w:t>
      </w:r>
      <w:r w:rsidR="0091343B">
        <w:rPr>
          <w:lang w:val="uk-UA"/>
        </w:rPr>
        <w:t xml:space="preserve"> Z</w:t>
      </w:r>
      <w:r w:rsidR="00797599"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797599">
        <w:rPr>
          <w:lang w:val="uk-UA"/>
        </w:rPr>
        <w:t xml:space="preserve"> </w:t>
      </w:r>
      <w:r w:rsidR="0091343B" w:rsidRPr="0091343B">
        <w:rPr>
          <w:lang w:val="uk-UA"/>
        </w:rPr>
        <w:t>J</w:t>
      </w:r>
      <w:r w:rsidR="0091343B">
        <w:rPr>
          <w:lang w:val="uk-UA"/>
        </w:rPr>
        <w:t>.</w:t>
      </w:r>
      <w:r w:rsidR="0091343B" w:rsidRPr="0091343B">
        <w:rPr>
          <w:lang w:val="uk-UA"/>
        </w:rPr>
        <w:t xml:space="preserve"> </w:t>
      </w:r>
      <w:r w:rsidR="00797599" w:rsidRPr="0091343B">
        <w:rPr>
          <w:rStyle w:val="Italiceng"/>
        </w:rPr>
        <w:t>Object</w:t>
      </w:r>
      <w:r w:rsidR="00797599" w:rsidRPr="00D51C97">
        <w:rPr>
          <w:rStyle w:val="Italiceng"/>
          <w:lang w:val="uk-UA"/>
        </w:rPr>
        <w:t xml:space="preserve"> </w:t>
      </w:r>
      <w:r w:rsidR="0091343B" w:rsidRPr="00D51C97">
        <w:rPr>
          <w:rStyle w:val="Italiceng"/>
          <w:lang w:val="uk-UA"/>
        </w:rPr>
        <w:br/>
      </w:r>
      <w:r w:rsidR="00797599" w:rsidRPr="0091343B">
        <w:rPr>
          <w:rStyle w:val="Italiceng"/>
        </w:rPr>
        <w:t>Detection</w:t>
      </w:r>
      <w:r w:rsidR="00797599" w:rsidRPr="00D51C97">
        <w:rPr>
          <w:rStyle w:val="Italiceng"/>
          <w:lang w:val="uk-UA"/>
        </w:rPr>
        <w:t xml:space="preserve"> </w:t>
      </w:r>
      <w:r w:rsidR="00797599" w:rsidRPr="0091343B">
        <w:rPr>
          <w:rStyle w:val="Italiceng"/>
        </w:rPr>
        <w:t>in</w:t>
      </w:r>
      <w:r w:rsidR="00797599" w:rsidRPr="00D51C97">
        <w:rPr>
          <w:rStyle w:val="Italiceng"/>
          <w:lang w:val="uk-UA"/>
        </w:rPr>
        <w:t xml:space="preserve"> 20 </w:t>
      </w:r>
      <w:r w:rsidR="00797599" w:rsidRPr="0091343B">
        <w:rPr>
          <w:rStyle w:val="Italiceng"/>
        </w:rPr>
        <w:t>Years</w:t>
      </w:r>
      <w:r w:rsidR="00797599" w:rsidRPr="00D51C97">
        <w:rPr>
          <w:rStyle w:val="Italiceng"/>
          <w:lang w:val="uk-UA"/>
        </w:rPr>
        <w:t xml:space="preserve">: </w:t>
      </w:r>
      <w:r w:rsidR="00797599" w:rsidRPr="0091343B">
        <w:rPr>
          <w:rStyle w:val="Italiceng"/>
        </w:rPr>
        <w:t>A</w:t>
      </w:r>
      <w:r w:rsidR="00797599" w:rsidRPr="00D51C97">
        <w:rPr>
          <w:rStyle w:val="Italiceng"/>
          <w:lang w:val="uk-UA"/>
        </w:rPr>
        <w:t xml:space="preserve"> </w:t>
      </w:r>
      <w:r w:rsidR="00797599" w:rsidRPr="0091343B">
        <w:rPr>
          <w:rStyle w:val="Italiceng"/>
        </w:rPr>
        <w:t>Survey</w:t>
      </w:r>
      <w:r w:rsidR="00797599">
        <w:rPr>
          <w:lang w:val="uk-UA"/>
        </w:rPr>
        <w:t>.</w:t>
      </w:r>
      <w:r w:rsidR="00797599" w:rsidRPr="00B016DA">
        <w:rPr>
          <w:lang w:val="uk-UA"/>
        </w:rPr>
        <w:t xml:space="preserve"> </w:t>
      </w:r>
      <w:r w:rsidR="00797599">
        <w:rPr>
          <w:lang w:val="uk-UA"/>
        </w:rPr>
        <w:t>URL</w:t>
      </w:r>
      <w:r w:rsidR="00797599" w:rsidRPr="00B016DA">
        <w:rPr>
          <w:lang w:val="uk-UA"/>
        </w:rPr>
        <w:t>: https://arxiv.org/pdf/1905.05055.pdf?fbclid=IwAR0ILGAWTwU-9-iH6lZyPFXYXA5JRWarM_XoSJ78QEhmnn-txvr_iGEzCio</w:t>
      </w:r>
      <w:r w:rsidR="00797599">
        <w:rPr>
          <w:lang w:val="uk-UA"/>
        </w:rPr>
        <w:t xml:space="preserve"> </w:t>
      </w:r>
      <w:r w:rsidR="00797599" w:rsidRPr="00FD2D74">
        <w:t>(</w:t>
      </w:r>
      <w:r w:rsidR="00797599">
        <w:rPr>
          <w:rStyle w:val="Ukrainian"/>
        </w:rPr>
        <w:t xml:space="preserve">дата </w:t>
      </w:r>
      <w:r w:rsidR="00797599" w:rsidRPr="00FD6674">
        <w:t>звернення</w:t>
      </w:r>
      <w:r w:rsidR="00797599" w:rsidRPr="00FD6674">
        <w:rPr>
          <w:lang w:val="uk-UA"/>
        </w:rPr>
        <w:t>: 27.0</w:t>
      </w:r>
      <w:r w:rsidR="00797599">
        <w:rPr>
          <w:lang w:val="uk-UA"/>
        </w:rPr>
        <w:t>4</w:t>
      </w:r>
      <w:r w:rsidR="00797599" w:rsidRPr="00FD6674">
        <w:rPr>
          <w:lang w:val="uk-UA"/>
        </w:rPr>
        <w:t>.2023).</w:t>
      </w:r>
    </w:p>
    <w:p w14:paraId="085FCD92" w14:textId="44F9D5D1" w:rsidR="00AD345B" w:rsidRPr="00AD345B" w:rsidRDefault="00AD345B" w:rsidP="00AD345B">
      <w:pPr>
        <w:pStyle w:val="209"/>
        <w:rPr>
          <w:lang w:val="uk-UA"/>
        </w:rPr>
      </w:pPr>
      <w:r>
        <w:rPr>
          <w:lang w:val="uk-UA"/>
        </w:rPr>
        <w:t>5</w:t>
      </w:r>
      <w:r w:rsidRPr="00AD345B">
        <w:rPr>
          <w:lang w:val="uk-UA"/>
        </w:rPr>
        <w:t>.</w:t>
      </w:r>
      <w:r w:rsidRPr="00AD345B">
        <w:rPr>
          <w:lang w:val="uk-UA"/>
        </w:rPr>
        <w:tab/>
      </w:r>
      <w:r w:rsidR="00797599" w:rsidRPr="00EE2427">
        <w:rPr>
          <w:lang w:val="uk-UA"/>
        </w:rPr>
        <w:t>Krizhevsky</w:t>
      </w:r>
      <w:r w:rsidR="00797599" w:rsidRPr="00FD6674">
        <w:rPr>
          <w:lang w:val="uk-UA"/>
        </w:rPr>
        <w:t> </w:t>
      </w:r>
      <w:r w:rsidR="00797599" w:rsidRPr="00EE2427">
        <w:rPr>
          <w:lang w:val="uk-UA"/>
        </w:rPr>
        <w:t>A., Sutskever</w:t>
      </w:r>
      <w:r w:rsidR="00797599" w:rsidRPr="00FD6674">
        <w:rPr>
          <w:lang w:val="uk-UA"/>
        </w:rPr>
        <w:t> </w:t>
      </w:r>
      <w:r w:rsidR="00797599" w:rsidRPr="00EE2427">
        <w:rPr>
          <w:lang w:val="uk-UA"/>
        </w:rPr>
        <w:t>I., Hinton</w:t>
      </w:r>
      <w:r w:rsidR="00797599" w:rsidRPr="00FC16D3">
        <w:rPr>
          <w:lang w:val="uk-UA"/>
        </w:rPr>
        <w:t xml:space="preserve"> </w:t>
      </w:r>
      <w:r w:rsidR="00797599" w:rsidRPr="00EE2427">
        <w:rPr>
          <w:lang w:val="uk-UA"/>
        </w:rPr>
        <w:t>G.</w:t>
      </w:r>
      <w:r w:rsidR="00797599" w:rsidRPr="00FD6674">
        <w:rPr>
          <w:lang w:val="uk-UA"/>
        </w:rPr>
        <w:t> </w:t>
      </w:r>
      <w:r w:rsidR="00797599" w:rsidRPr="00EE2427">
        <w:rPr>
          <w:lang w:val="uk-UA"/>
        </w:rPr>
        <w:t>E. Imagenet classiﬁcation with deep convolutional neural networks</w:t>
      </w:r>
      <w:r w:rsidR="00797599">
        <w:rPr>
          <w:lang w:val="uk-UA"/>
        </w:rPr>
        <w:t>.</w:t>
      </w:r>
      <w:r w:rsidR="00797599" w:rsidRPr="00EE2427">
        <w:rPr>
          <w:lang w:val="uk-UA"/>
        </w:rPr>
        <w:t xml:space="preserve"> </w:t>
      </w:r>
      <w:r w:rsidR="00797599" w:rsidRPr="00FD6674">
        <w:rPr>
          <w:i/>
          <w:lang w:val="uk-UA"/>
        </w:rPr>
        <w:t>Advances in neural information processing systems</w:t>
      </w:r>
      <w:r w:rsidR="00797599">
        <w:rPr>
          <w:lang w:val="uk-UA"/>
        </w:rPr>
        <w:t>.</w:t>
      </w:r>
      <w:r w:rsidR="00797599" w:rsidRPr="00EE2427">
        <w:rPr>
          <w:lang w:val="uk-UA"/>
        </w:rPr>
        <w:t xml:space="preserve"> 2012</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1097</w:t>
      </w:r>
      <w:r w:rsidR="00797599">
        <w:rPr>
          <w:lang w:val="uk-UA"/>
        </w:rPr>
        <w:noBreakHyphen/>
      </w:r>
      <w:r w:rsidR="00797599" w:rsidRPr="00EE2427">
        <w:rPr>
          <w:lang w:val="uk-UA"/>
        </w:rPr>
        <w:t>1105</w:t>
      </w:r>
      <w:r w:rsidR="00797599" w:rsidRPr="00AD345B">
        <w:rPr>
          <w:lang w:val="uk-UA"/>
        </w:rPr>
        <w:t>.</w:t>
      </w:r>
    </w:p>
    <w:p w14:paraId="5E5E11EF" w14:textId="029AA07A" w:rsidR="00AD345B" w:rsidRPr="00AD345B" w:rsidRDefault="00AD345B" w:rsidP="00AD345B">
      <w:pPr>
        <w:pStyle w:val="209"/>
        <w:rPr>
          <w:lang w:val="uk-UA"/>
        </w:rPr>
      </w:pPr>
      <w:r>
        <w:rPr>
          <w:lang w:val="uk-UA"/>
        </w:rPr>
        <w:t>6</w:t>
      </w:r>
      <w:r w:rsidRPr="00AD345B">
        <w:rPr>
          <w:lang w:val="uk-UA"/>
        </w:rPr>
        <w:t>.</w:t>
      </w:r>
      <w:r w:rsidRPr="00AD345B">
        <w:rPr>
          <w:lang w:val="uk-UA"/>
        </w:rPr>
        <w:tab/>
      </w:r>
      <w:r w:rsidR="00797599" w:rsidRPr="00FD6674">
        <w:rPr>
          <w:lang w:val="uk-UA"/>
        </w:rPr>
        <w:t>Gi</w:t>
      </w:r>
      <w:r w:rsidR="00797599" w:rsidRPr="00EE2427">
        <w:rPr>
          <w:lang w:val="uk-UA"/>
        </w:rPr>
        <w:t>rshick</w:t>
      </w:r>
      <w:r w:rsidR="00797599" w:rsidRPr="00FD6674">
        <w:rPr>
          <w:lang w:val="uk-UA"/>
        </w:rPr>
        <w:t> </w:t>
      </w:r>
      <w:r w:rsidR="00797599" w:rsidRPr="00EE2427">
        <w:rPr>
          <w:lang w:val="uk-UA"/>
        </w:rPr>
        <w:t>R., Donahue</w:t>
      </w:r>
      <w:r w:rsidR="00797599" w:rsidRPr="00FD6674">
        <w:rPr>
          <w:lang w:val="uk-UA"/>
        </w:rPr>
        <w:t> </w:t>
      </w:r>
      <w:r w:rsidR="00797599" w:rsidRPr="00EE2427">
        <w:rPr>
          <w:lang w:val="uk-UA"/>
        </w:rPr>
        <w:t>J., Darrell</w:t>
      </w:r>
      <w:r w:rsidR="00797599" w:rsidRPr="00FD6674">
        <w:rPr>
          <w:lang w:val="uk-UA"/>
        </w:rPr>
        <w:t> </w:t>
      </w:r>
      <w:r w:rsidR="00797599" w:rsidRPr="00EE2427">
        <w:rPr>
          <w:lang w:val="uk-UA"/>
        </w:rPr>
        <w:t>T., Malik</w:t>
      </w:r>
      <w:r w:rsidR="00797599" w:rsidRPr="00FD6674">
        <w:rPr>
          <w:lang w:val="uk-UA"/>
        </w:rPr>
        <w:t> </w:t>
      </w:r>
      <w:r w:rsidR="00797599" w:rsidRPr="00EE2427">
        <w:rPr>
          <w:lang w:val="uk-UA"/>
        </w:rPr>
        <w:t xml:space="preserve">J. </w:t>
      </w:r>
      <w:r w:rsidR="00797599" w:rsidRPr="00D51C97">
        <w:rPr>
          <w:rStyle w:val="Italiceng"/>
        </w:rPr>
        <w:t>Rich feature hierarchies for accurate object detection and semantic segmentation</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CC3DAB">
        <w:rPr>
          <w:lang w:val="uk-UA"/>
        </w:rPr>
        <w:t>https://arxiv.org/abs/1311.2524</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59E2EAFE" w14:textId="726B8693" w:rsidR="00AD345B" w:rsidRPr="00AD345B" w:rsidRDefault="00AD345B" w:rsidP="00AD345B">
      <w:pPr>
        <w:pStyle w:val="209"/>
        <w:rPr>
          <w:lang w:val="uk-UA"/>
        </w:rPr>
      </w:pPr>
      <w:r>
        <w:rPr>
          <w:lang w:val="uk-UA"/>
        </w:rPr>
        <w:lastRenderedPageBreak/>
        <w:t>7</w:t>
      </w:r>
      <w:r w:rsidRPr="00AD345B">
        <w:rPr>
          <w:lang w:val="uk-UA"/>
        </w:rPr>
        <w:t>.</w:t>
      </w:r>
      <w:r w:rsidRPr="00AD345B">
        <w:rPr>
          <w:lang w:val="uk-UA"/>
        </w:rPr>
        <w:tab/>
      </w:r>
      <w:r w:rsidR="00797599" w:rsidRPr="00EE2427">
        <w:rPr>
          <w:lang w:val="uk-UA"/>
        </w:rPr>
        <w:t>Girshick</w:t>
      </w:r>
      <w:r w:rsidR="00797599" w:rsidRPr="00FD6674">
        <w:rPr>
          <w:lang w:val="uk-UA"/>
        </w:rPr>
        <w:t> </w:t>
      </w:r>
      <w:r w:rsidR="00797599" w:rsidRPr="00EE2427">
        <w:rPr>
          <w:lang w:val="uk-UA"/>
        </w:rPr>
        <w:t>R., Donahue</w:t>
      </w:r>
      <w:r w:rsidR="00797599" w:rsidRPr="00FD6674">
        <w:rPr>
          <w:lang w:val="uk-UA"/>
        </w:rPr>
        <w:t> </w:t>
      </w:r>
      <w:r w:rsidR="00797599" w:rsidRPr="00EE2427">
        <w:rPr>
          <w:lang w:val="uk-UA"/>
        </w:rPr>
        <w:t>J., Darrell</w:t>
      </w:r>
      <w:r w:rsidR="00797599" w:rsidRPr="00FD6674">
        <w:rPr>
          <w:lang w:val="uk-UA"/>
        </w:rPr>
        <w:t> </w:t>
      </w:r>
      <w:r w:rsidR="00797599" w:rsidRPr="00EE2427">
        <w:rPr>
          <w:lang w:val="uk-UA"/>
        </w:rPr>
        <w:t>T., and Malik</w:t>
      </w:r>
      <w:r w:rsidR="00797599" w:rsidRPr="00FD6674">
        <w:rPr>
          <w:lang w:val="uk-UA"/>
        </w:rPr>
        <w:t> </w:t>
      </w:r>
      <w:r w:rsidR="00797599" w:rsidRPr="00EE2427">
        <w:rPr>
          <w:lang w:val="uk-UA"/>
        </w:rPr>
        <w:t>J.</w:t>
      </w:r>
      <w:r w:rsidR="00797599">
        <w:rPr>
          <w:lang w:val="uk-UA"/>
        </w:rPr>
        <w:t xml:space="preserve"> </w:t>
      </w:r>
      <w:r w:rsidR="00797599" w:rsidRPr="00EE2427">
        <w:rPr>
          <w:lang w:val="uk-UA"/>
        </w:rPr>
        <w:t>Region-based convolutional networks for accurate object detection and segmentation</w:t>
      </w:r>
      <w:r w:rsidR="00797599">
        <w:rPr>
          <w:lang w:val="uk-UA"/>
        </w:rPr>
        <w:t>.</w:t>
      </w:r>
      <w:r w:rsidR="00797599" w:rsidRPr="00EE2427">
        <w:rPr>
          <w:lang w:val="uk-UA"/>
        </w:rPr>
        <w:t xml:space="preserve"> </w:t>
      </w:r>
      <w:r w:rsidR="00797599" w:rsidRPr="00FD6674">
        <w:rPr>
          <w:i/>
          <w:lang w:val="uk-UA"/>
        </w:rPr>
        <w:t>IEEE transactions on pattern analysis and machine intelligence</w:t>
      </w:r>
      <w:r w:rsidR="00797599">
        <w:rPr>
          <w:lang w:val="uk-UA"/>
        </w:rPr>
        <w:t>.</w:t>
      </w:r>
      <w:r w:rsidR="00797599" w:rsidRPr="00EE2427">
        <w:rPr>
          <w:lang w:val="uk-UA"/>
        </w:rPr>
        <w:t xml:space="preserve"> 2016</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38, no.</w:t>
      </w:r>
      <w:r w:rsidR="00797599" w:rsidRPr="00FD6674">
        <w:rPr>
          <w:lang w:val="uk-UA"/>
        </w:rPr>
        <w:t> </w:t>
      </w:r>
      <w:r w:rsidR="00797599" w:rsidRPr="00EE2427">
        <w:rPr>
          <w:lang w:val="uk-UA"/>
        </w:rPr>
        <w:t>1</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142</w:t>
      </w:r>
      <w:r w:rsidR="00797599">
        <w:rPr>
          <w:lang w:val="uk-UA"/>
        </w:rPr>
        <w:noBreakHyphen/>
      </w:r>
      <w:r w:rsidR="00797599" w:rsidRPr="00EE2427">
        <w:rPr>
          <w:lang w:val="uk-UA"/>
        </w:rPr>
        <w:t>158</w:t>
      </w:r>
      <w:r w:rsidR="00797599" w:rsidRPr="00FD6674">
        <w:rPr>
          <w:lang w:val="uk-UA"/>
        </w:rPr>
        <w:t>.</w:t>
      </w:r>
    </w:p>
    <w:p w14:paraId="715E0510" w14:textId="7F1B62F2" w:rsidR="00AD345B" w:rsidRPr="00AD345B" w:rsidRDefault="00AD345B" w:rsidP="00AD345B">
      <w:pPr>
        <w:pStyle w:val="209"/>
        <w:rPr>
          <w:lang w:val="uk-UA"/>
        </w:rPr>
      </w:pPr>
      <w:r>
        <w:rPr>
          <w:lang w:val="uk-UA"/>
        </w:rPr>
        <w:t>8</w:t>
      </w:r>
      <w:r w:rsidRPr="00AD345B">
        <w:rPr>
          <w:lang w:val="uk-UA"/>
        </w:rPr>
        <w:t>.</w:t>
      </w:r>
      <w:r w:rsidRPr="00AD345B">
        <w:rPr>
          <w:lang w:val="uk-UA"/>
        </w:rPr>
        <w:tab/>
      </w:r>
      <w:r w:rsidR="00797599" w:rsidRPr="00EE2427">
        <w:rPr>
          <w:lang w:val="uk-UA"/>
        </w:rPr>
        <w:t>Uijlings</w:t>
      </w:r>
      <w:r w:rsidR="00797599" w:rsidRPr="00FD6674">
        <w:rPr>
          <w:lang w:val="uk-UA"/>
        </w:rPr>
        <w:t> </w:t>
      </w:r>
      <w:r w:rsidR="00797599" w:rsidRPr="00EE2427">
        <w:rPr>
          <w:lang w:val="uk-UA"/>
        </w:rPr>
        <w:t>J.</w:t>
      </w:r>
      <w:r w:rsidR="00797599" w:rsidRPr="00FD6674">
        <w:rPr>
          <w:lang w:val="uk-UA"/>
        </w:rPr>
        <w:t> </w:t>
      </w:r>
      <w:r w:rsidR="00797599" w:rsidRPr="00EE2427">
        <w:rPr>
          <w:lang w:val="uk-UA"/>
        </w:rPr>
        <w:t>R., Van</w:t>
      </w:r>
      <w:r w:rsidR="00797599" w:rsidRPr="00FD6674">
        <w:rPr>
          <w:lang w:val="uk-UA"/>
        </w:rPr>
        <w:t> </w:t>
      </w:r>
      <w:r w:rsidR="00797599" w:rsidRPr="00EE2427">
        <w:rPr>
          <w:lang w:val="uk-UA"/>
        </w:rPr>
        <w:t>De</w:t>
      </w:r>
      <w:r w:rsidR="00797599" w:rsidRPr="00FD6674">
        <w:rPr>
          <w:lang w:val="uk-UA"/>
        </w:rPr>
        <w:t> </w:t>
      </w:r>
      <w:r w:rsidR="00797599" w:rsidRPr="00EE2427">
        <w:rPr>
          <w:lang w:val="uk-UA"/>
        </w:rPr>
        <w:t>Sande</w:t>
      </w:r>
      <w:r w:rsidR="00797599" w:rsidRPr="00FD6674">
        <w:rPr>
          <w:lang w:val="uk-UA"/>
        </w:rPr>
        <w:t> </w:t>
      </w:r>
      <w:r w:rsidR="00797599" w:rsidRPr="00EE2427">
        <w:rPr>
          <w:lang w:val="uk-UA"/>
        </w:rPr>
        <w:t>K.</w:t>
      </w:r>
      <w:r w:rsidR="00797599" w:rsidRPr="00FD6674">
        <w:rPr>
          <w:lang w:val="uk-UA"/>
        </w:rPr>
        <w:t> </w:t>
      </w:r>
      <w:r w:rsidR="00797599" w:rsidRPr="00EE2427">
        <w:rPr>
          <w:lang w:val="uk-UA"/>
        </w:rPr>
        <w:t>E., Gevers</w:t>
      </w:r>
      <w:r w:rsidR="00797599" w:rsidRPr="00FD6674">
        <w:rPr>
          <w:lang w:val="uk-UA"/>
        </w:rPr>
        <w:t> </w:t>
      </w:r>
      <w:r w:rsidR="00797599" w:rsidRPr="00EE2427">
        <w:rPr>
          <w:lang w:val="uk-UA"/>
        </w:rPr>
        <w:t>T., Smeulders</w:t>
      </w:r>
      <w:r w:rsidR="00797599" w:rsidRPr="00FD6674">
        <w:rPr>
          <w:lang w:val="uk-UA"/>
        </w:rPr>
        <w:t> </w:t>
      </w:r>
      <w:r w:rsidR="00797599" w:rsidRPr="00EE2427">
        <w:rPr>
          <w:lang w:val="uk-UA"/>
        </w:rPr>
        <w:t>A.</w:t>
      </w:r>
      <w:r w:rsidR="00797599" w:rsidRPr="00FD6674">
        <w:rPr>
          <w:lang w:val="uk-UA"/>
        </w:rPr>
        <w:t> </w:t>
      </w:r>
      <w:r w:rsidR="00797599" w:rsidRPr="00EE2427">
        <w:rPr>
          <w:lang w:val="uk-UA"/>
        </w:rPr>
        <w:t>W. Selective search for object recognition</w:t>
      </w:r>
      <w:r w:rsidR="00797599">
        <w:rPr>
          <w:lang w:val="uk-UA"/>
        </w:rPr>
        <w:t>.</w:t>
      </w:r>
      <w:r w:rsidR="00797599" w:rsidRPr="00EE2427">
        <w:rPr>
          <w:lang w:val="uk-UA"/>
        </w:rPr>
        <w:t xml:space="preserve"> </w:t>
      </w:r>
      <w:r w:rsidR="00797599" w:rsidRPr="00FD6674">
        <w:rPr>
          <w:i/>
          <w:lang w:val="uk-UA"/>
        </w:rPr>
        <w:t>International journal of computer vision</w:t>
      </w:r>
      <w:r w:rsidR="00797599">
        <w:rPr>
          <w:lang w:val="uk-UA"/>
        </w:rPr>
        <w:t>.</w:t>
      </w:r>
      <w:r w:rsidR="00797599" w:rsidRPr="00EE2427">
        <w:rPr>
          <w:lang w:val="uk-UA"/>
        </w:rPr>
        <w:t xml:space="preserve"> 2013</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104, no.</w:t>
      </w:r>
      <w:r w:rsidR="00797599" w:rsidRPr="00FD6674">
        <w:rPr>
          <w:lang w:val="uk-UA"/>
        </w:rPr>
        <w:t> </w:t>
      </w:r>
      <w:r w:rsidR="00797599" w:rsidRPr="00EE2427">
        <w:rPr>
          <w:lang w:val="uk-UA"/>
        </w:rPr>
        <w:t>2</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154</w:t>
      </w:r>
      <w:r w:rsidR="00797599">
        <w:rPr>
          <w:lang w:val="uk-UA"/>
        </w:rPr>
        <w:noBreakHyphen/>
      </w:r>
      <w:r w:rsidR="00797599" w:rsidRPr="00EE2427">
        <w:rPr>
          <w:lang w:val="uk-UA"/>
        </w:rPr>
        <w:t>171</w:t>
      </w:r>
      <w:r w:rsidR="00797599" w:rsidRPr="00FD6674">
        <w:rPr>
          <w:lang w:val="uk-UA"/>
        </w:rPr>
        <w:t>.</w:t>
      </w:r>
    </w:p>
    <w:p w14:paraId="3EF51B24" w14:textId="5BED6BE5" w:rsidR="00AD345B" w:rsidRPr="00AD345B" w:rsidRDefault="00AD345B" w:rsidP="00AD345B">
      <w:pPr>
        <w:pStyle w:val="209"/>
        <w:rPr>
          <w:lang w:val="uk-UA"/>
        </w:rPr>
      </w:pPr>
      <w:r>
        <w:rPr>
          <w:lang w:val="uk-UA"/>
        </w:rPr>
        <w:t>9</w:t>
      </w:r>
      <w:r w:rsidRPr="00AD345B">
        <w:rPr>
          <w:lang w:val="uk-UA"/>
        </w:rPr>
        <w:t>.</w:t>
      </w:r>
      <w:r w:rsidRPr="00AD345B">
        <w:rPr>
          <w:lang w:val="uk-UA"/>
        </w:rPr>
        <w:tab/>
      </w:r>
      <w:r w:rsidR="00797599" w:rsidRPr="00FD6674">
        <w:rPr>
          <w:lang w:val="uk-UA"/>
        </w:rPr>
        <w:t>Vi</w:t>
      </w:r>
      <w:r w:rsidR="00797599" w:rsidRPr="006A097A">
        <w:rPr>
          <w:lang w:val="uk-UA"/>
        </w:rPr>
        <w:t>ola</w:t>
      </w:r>
      <w:r w:rsidR="00797599" w:rsidRPr="00FD6674">
        <w:rPr>
          <w:lang w:val="uk-UA"/>
        </w:rPr>
        <w:t> </w:t>
      </w:r>
      <w:r w:rsidR="00797599" w:rsidRPr="006A097A">
        <w:rPr>
          <w:lang w:val="uk-UA"/>
        </w:rPr>
        <w:t>P.</w:t>
      </w:r>
      <w:r w:rsidR="00797599">
        <w:rPr>
          <w:lang w:val="uk-UA"/>
        </w:rPr>
        <w:t>,</w:t>
      </w:r>
      <w:r w:rsidR="00797599" w:rsidRPr="006A097A">
        <w:rPr>
          <w:lang w:val="uk-UA"/>
        </w:rPr>
        <w:t xml:space="preserve"> Jones</w:t>
      </w:r>
      <w:r w:rsidR="00797599" w:rsidRPr="00FD6674">
        <w:rPr>
          <w:lang w:val="uk-UA"/>
        </w:rPr>
        <w:t> </w:t>
      </w:r>
      <w:r w:rsidR="00797599" w:rsidRPr="006A097A">
        <w:rPr>
          <w:lang w:val="uk-UA"/>
        </w:rPr>
        <w:t xml:space="preserve">M. </w:t>
      </w:r>
      <w:r w:rsidR="00797599" w:rsidRPr="00D51C97">
        <w:rPr>
          <w:rStyle w:val="Italiceng"/>
        </w:rPr>
        <w:t>Rapid object detection using a boosted cascade of simple features</w:t>
      </w:r>
      <w:r w:rsidR="00797599">
        <w:rPr>
          <w:lang w:val="uk-UA"/>
        </w:rPr>
        <w:t>.</w:t>
      </w:r>
      <w:r w:rsidR="00797599" w:rsidRPr="006A097A">
        <w:rPr>
          <w:lang w:val="uk-UA"/>
        </w:rPr>
        <w:t xml:space="preserve"> </w:t>
      </w:r>
      <w:r w:rsidR="00797599">
        <w:rPr>
          <w:lang w:val="uk-UA"/>
        </w:rPr>
        <w:t>URL</w:t>
      </w:r>
      <w:r w:rsidR="00797599" w:rsidRPr="00B016DA">
        <w:rPr>
          <w:lang w:val="uk-UA"/>
        </w:rPr>
        <w:t xml:space="preserve">: </w:t>
      </w:r>
      <w:r w:rsidR="00797599" w:rsidRPr="00D2143E">
        <w:rPr>
          <w:lang w:val="uk-UA"/>
        </w:rPr>
        <w:t>https://www.cs.cmu.edu/~efros/courses/LBMV07/Papers/viola-cvpr-01.pdf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5C1F164F" w14:textId="215F3077" w:rsidR="00AD345B" w:rsidRPr="00AD345B" w:rsidRDefault="00AD345B" w:rsidP="00AD345B">
      <w:pPr>
        <w:pStyle w:val="209"/>
        <w:rPr>
          <w:lang w:val="uk-UA"/>
        </w:rPr>
      </w:pPr>
      <w:r>
        <w:rPr>
          <w:lang w:val="uk-UA"/>
        </w:rPr>
        <w:t>10</w:t>
      </w:r>
      <w:r w:rsidRPr="00AD345B">
        <w:rPr>
          <w:lang w:val="uk-UA"/>
        </w:rPr>
        <w:t>.</w:t>
      </w:r>
      <w:r w:rsidRPr="00AD345B">
        <w:rPr>
          <w:lang w:val="uk-UA"/>
        </w:rPr>
        <w:tab/>
      </w:r>
      <w:r w:rsidR="00797599" w:rsidRPr="006A097A">
        <w:rPr>
          <w:lang w:val="uk-UA"/>
        </w:rPr>
        <w:t>Viola</w:t>
      </w:r>
      <w:r w:rsidR="00797599" w:rsidRPr="00FD6674">
        <w:rPr>
          <w:lang w:val="uk-UA"/>
        </w:rPr>
        <w:t> </w:t>
      </w:r>
      <w:r w:rsidR="00797599" w:rsidRPr="006A097A">
        <w:rPr>
          <w:lang w:val="uk-UA"/>
        </w:rPr>
        <w:t>P.</w:t>
      </w:r>
      <w:r w:rsidR="00797599">
        <w:rPr>
          <w:lang w:val="uk-UA"/>
        </w:rPr>
        <w:t>,</w:t>
      </w:r>
      <w:r w:rsidR="00797599" w:rsidRPr="006A097A">
        <w:rPr>
          <w:lang w:val="uk-UA"/>
        </w:rPr>
        <w:t xml:space="preserve"> Jones</w:t>
      </w:r>
      <w:r w:rsidR="00797599" w:rsidRPr="00FD6674">
        <w:rPr>
          <w:lang w:val="uk-UA"/>
        </w:rPr>
        <w:t> </w:t>
      </w:r>
      <w:r w:rsidR="00797599" w:rsidRPr="006A097A">
        <w:rPr>
          <w:lang w:val="uk-UA"/>
        </w:rPr>
        <w:t>M.</w:t>
      </w:r>
      <w:r w:rsidR="00797599" w:rsidRPr="00FD6674">
        <w:rPr>
          <w:lang w:val="uk-UA"/>
        </w:rPr>
        <w:t> </w:t>
      </w:r>
      <w:r w:rsidR="00797599" w:rsidRPr="006A097A">
        <w:rPr>
          <w:lang w:val="uk-UA"/>
        </w:rPr>
        <w:t>J. Robust real-time face detection</w:t>
      </w:r>
      <w:r w:rsidR="00797599">
        <w:rPr>
          <w:lang w:val="uk-UA"/>
        </w:rPr>
        <w:t>.</w:t>
      </w:r>
      <w:r w:rsidR="00797599" w:rsidRPr="006A097A">
        <w:rPr>
          <w:lang w:val="uk-UA"/>
        </w:rPr>
        <w:t xml:space="preserve"> </w:t>
      </w:r>
      <w:r w:rsidR="00797599" w:rsidRPr="00797599">
        <w:rPr>
          <w:i/>
          <w:lang w:val="en-US"/>
        </w:rPr>
        <w:t>International journal of computer vision.</w:t>
      </w:r>
      <w:r w:rsidR="00797599" w:rsidRPr="006A097A">
        <w:rPr>
          <w:lang w:val="uk-UA"/>
        </w:rPr>
        <w:t xml:space="preserve"> 2004</w:t>
      </w:r>
      <w:r w:rsidR="00797599" w:rsidRPr="00FD6674">
        <w:rPr>
          <w:lang w:val="uk-UA"/>
        </w:rPr>
        <w:t>.</w:t>
      </w:r>
      <w:r w:rsidR="00797599">
        <w:rPr>
          <w:lang w:val="uk-UA"/>
        </w:rPr>
        <w:t xml:space="preserve"> </w:t>
      </w:r>
      <w:r w:rsidR="00797599" w:rsidRPr="00FD6674">
        <w:rPr>
          <w:lang w:val="uk-UA"/>
        </w:rPr>
        <w:t>V</w:t>
      </w:r>
      <w:r w:rsidR="00797599" w:rsidRPr="006A097A">
        <w:rPr>
          <w:lang w:val="uk-UA"/>
        </w:rPr>
        <w:t>ol.</w:t>
      </w:r>
      <w:r w:rsidR="00797599" w:rsidRPr="00FD6674">
        <w:rPr>
          <w:lang w:val="uk-UA"/>
        </w:rPr>
        <w:t> </w:t>
      </w:r>
      <w:r w:rsidR="00797599" w:rsidRPr="006A097A">
        <w:rPr>
          <w:lang w:val="uk-UA"/>
        </w:rPr>
        <w:t>57</w:t>
      </w:r>
      <w:r w:rsidR="00797599" w:rsidRPr="00FD6674">
        <w:rPr>
          <w:lang w:val="uk-UA"/>
        </w:rPr>
        <w:t xml:space="preserve">, </w:t>
      </w:r>
      <w:r w:rsidR="00797599" w:rsidRPr="00EE2427">
        <w:rPr>
          <w:lang w:val="uk-UA"/>
        </w:rPr>
        <w:t>no.</w:t>
      </w:r>
      <w:r w:rsidR="00797599" w:rsidRPr="00FD6674">
        <w:rPr>
          <w:lang w:val="uk-UA"/>
        </w:rPr>
        <w:t> 2. P</w:t>
      </w:r>
      <w:r w:rsidR="00797599" w:rsidRPr="006A097A">
        <w:rPr>
          <w:lang w:val="uk-UA"/>
        </w:rPr>
        <w:t>.</w:t>
      </w:r>
      <w:r w:rsidR="00797599" w:rsidRPr="00FD6674">
        <w:rPr>
          <w:lang w:val="uk-UA"/>
        </w:rPr>
        <w:t> </w:t>
      </w:r>
      <w:r w:rsidR="00797599" w:rsidRPr="006A097A">
        <w:rPr>
          <w:lang w:val="uk-UA"/>
        </w:rPr>
        <w:t>137</w:t>
      </w:r>
      <w:r w:rsidR="00797599">
        <w:rPr>
          <w:lang w:val="uk-UA"/>
        </w:rPr>
        <w:noBreakHyphen/>
      </w:r>
      <w:r w:rsidR="00797599" w:rsidRPr="006A097A">
        <w:rPr>
          <w:lang w:val="uk-UA"/>
        </w:rPr>
        <w:t>154.</w:t>
      </w:r>
    </w:p>
    <w:p w14:paraId="2FA7B38F" w14:textId="4003E337" w:rsidR="00AD345B" w:rsidRPr="00AD345B" w:rsidRDefault="00AD345B" w:rsidP="00AD345B">
      <w:pPr>
        <w:pStyle w:val="209"/>
        <w:rPr>
          <w:lang w:val="uk-UA"/>
        </w:rPr>
      </w:pPr>
      <w:r w:rsidRPr="00AD345B">
        <w:rPr>
          <w:lang w:val="uk-UA"/>
        </w:rPr>
        <w:t>1</w:t>
      </w:r>
      <w:r>
        <w:rPr>
          <w:lang w:val="uk-UA"/>
        </w:rPr>
        <w:t>1</w:t>
      </w:r>
      <w:r w:rsidRPr="00AD345B">
        <w:rPr>
          <w:lang w:val="uk-UA"/>
        </w:rPr>
        <w:t>.</w:t>
      </w:r>
      <w:r w:rsidRPr="00AD345B">
        <w:rPr>
          <w:lang w:val="uk-UA"/>
        </w:rPr>
        <w:tab/>
      </w:r>
      <w:r w:rsidR="00797599" w:rsidRPr="00FD6674">
        <w:rPr>
          <w:lang w:val="uk-UA"/>
        </w:rPr>
        <w:t>Da</w:t>
      </w:r>
      <w:r w:rsidR="00797599" w:rsidRPr="006A097A">
        <w:rPr>
          <w:lang w:val="uk-UA"/>
        </w:rPr>
        <w:t>lal</w:t>
      </w:r>
      <w:r w:rsidR="00797599" w:rsidRPr="00FD6674">
        <w:rPr>
          <w:lang w:val="uk-UA"/>
        </w:rPr>
        <w:t> </w:t>
      </w:r>
      <w:r w:rsidR="00797599" w:rsidRPr="006A097A">
        <w:rPr>
          <w:lang w:val="uk-UA"/>
        </w:rPr>
        <w:t>N.</w:t>
      </w:r>
      <w:r w:rsidR="00797599">
        <w:rPr>
          <w:lang w:val="uk-UA"/>
        </w:rPr>
        <w:t>,</w:t>
      </w:r>
      <w:r w:rsidR="00797599" w:rsidRPr="006A097A">
        <w:rPr>
          <w:lang w:val="uk-UA"/>
        </w:rPr>
        <w:t xml:space="preserve"> Triggs</w:t>
      </w:r>
      <w:r w:rsidR="00797599" w:rsidRPr="00FD6674">
        <w:rPr>
          <w:lang w:val="uk-UA"/>
        </w:rPr>
        <w:t> </w:t>
      </w:r>
      <w:r w:rsidR="00797599" w:rsidRPr="006A097A">
        <w:rPr>
          <w:lang w:val="uk-UA"/>
        </w:rPr>
        <w:t>B. Histograms of oriented gradients for human detection</w:t>
      </w:r>
      <w:r w:rsidR="00797599">
        <w:rPr>
          <w:lang w:val="uk-UA"/>
        </w:rPr>
        <w:t>.</w:t>
      </w:r>
      <w:r w:rsidR="00797599" w:rsidRPr="006A097A">
        <w:rPr>
          <w:lang w:val="uk-UA"/>
        </w:rPr>
        <w:t xml:space="preserve"> </w:t>
      </w:r>
      <w:r w:rsidR="00797599">
        <w:rPr>
          <w:lang w:val="uk-UA"/>
        </w:rPr>
        <w:t>URL</w:t>
      </w:r>
      <w:r w:rsidR="00797599" w:rsidRPr="00B016DA">
        <w:rPr>
          <w:lang w:val="uk-UA"/>
        </w:rPr>
        <w:t>:</w:t>
      </w:r>
      <w:r w:rsidR="00797599">
        <w:rPr>
          <w:lang w:val="uk-UA"/>
        </w:rPr>
        <w:t xml:space="preserve"> </w:t>
      </w:r>
      <w:r w:rsidR="00797599" w:rsidRPr="00182723">
        <w:rPr>
          <w:lang w:val="uk-UA"/>
        </w:rPr>
        <w:t>https://ieeexplore.ieee.org/document/1467360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4FA04D24" w14:textId="6D5C795C" w:rsidR="00AD345B" w:rsidRPr="00AD345B" w:rsidRDefault="00AD345B" w:rsidP="00AD345B">
      <w:pPr>
        <w:pStyle w:val="209"/>
        <w:rPr>
          <w:lang w:val="uk-UA"/>
        </w:rPr>
      </w:pPr>
      <w:r w:rsidRPr="00AD345B">
        <w:rPr>
          <w:lang w:val="uk-UA"/>
        </w:rPr>
        <w:t>1</w:t>
      </w:r>
      <w:r>
        <w:rPr>
          <w:lang w:val="uk-UA"/>
        </w:rPr>
        <w:t>2</w:t>
      </w:r>
      <w:r w:rsidRPr="00AD345B">
        <w:rPr>
          <w:lang w:val="uk-UA"/>
        </w:rPr>
        <w:t>.</w:t>
      </w:r>
      <w:r w:rsidRPr="00AD345B">
        <w:rPr>
          <w:lang w:val="uk-UA"/>
        </w:rPr>
        <w:tab/>
      </w:r>
      <w:r w:rsidR="00797599" w:rsidRPr="00FD6674">
        <w:rPr>
          <w:lang w:val="uk-UA"/>
        </w:rPr>
        <w:t>Lo</w:t>
      </w:r>
      <w:r w:rsidR="00797599" w:rsidRPr="006A097A">
        <w:rPr>
          <w:lang w:val="uk-UA"/>
        </w:rPr>
        <w:t>we</w:t>
      </w:r>
      <w:r w:rsidR="00797599" w:rsidRPr="00FD6674">
        <w:rPr>
          <w:lang w:val="uk-UA"/>
        </w:rPr>
        <w:t> </w:t>
      </w:r>
      <w:r w:rsidR="00797599" w:rsidRPr="006A097A">
        <w:rPr>
          <w:lang w:val="uk-UA"/>
        </w:rPr>
        <w:t>D.</w:t>
      </w:r>
      <w:r w:rsidR="00797599" w:rsidRPr="00FD6674">
        <w:rPr>
          <w:lang w:val="uk-UA"/>
        </w:rPr>
        <w:t> </w:t>
      </w:r>
      <w:r w:rsidR="00797599" w:rsidRPr="006A097A">
        <w:rPr>
          <w:lang w:val="uk-UA"/>
        </w:rPr>
        <w:t xml:space="preserve">G. </w:t>
      </w:r>
      <w:r w:rsidR="00797599" w:rsidRPr="00D51C97">
        <w:rPr>
          <w:rStyle w:val="Italiceng"/>
        </w:rPr>
        <w:t>Object recognition from local scale-invariant features</w:t>
      </w:r>
      <w:r w:rsidR="00797599">
        <w:rPr>
          <w:lang w:val="uk-UA"/>
        </w:rPr>
        <w:t>. URL</w:t>
      </w:r>
      <w:r w:rsidR="00797599" w:rsidRPr="00B016DA">
        <w:rPr>
          <w:lang w:val="uk-UA"/>
        </w:rPr>
        <w:t xml:space="preserve">: </w:t>
      </w:r>
      <w:r w:rsidR="00797599" w:rsidRPr="00D83B51">
        <w:rPr>
          <w:lang w:val="uk-UA"/>
        </w:rPr>
        <w:t>https://ieeexplore.ieee.org/document/790410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53BC2FE6" w14:textId="575AC9DF" w:rsidR="00AD345B" w:rsidRPr="00AD345B" w:rsidRDefault="00AD345B" w:rsidP="00AD345B">
      <w:pPr>
        <w:pStyle w:val="209"/>
        <w:rPr>
          <w:lang w:val="uk-UA"/>
        </w:rPr>
      </w:pPr>
      <w:r w:rsidRPr="00AD345B">
        <w:rPr>
          <w:lang w:val="uk-UA"/>
        </w:rPr>
        <w:t>1</w:t>
      </w:r>
      <w:r>
        <w:rPr>
          <w:lang w:val="uk-UA"/>
        </w:rPr>
        <w:t>3</w:t>
      </w:r>
      <w:r w:rsidRPr="00AD345B">
        <w:rPr>
          <w:lang w:val="uk-UA"/>
        </w:rPr>
        <w:t>.</w:t>
      </w:r>
      <w:r w:rsidRPr="00AD345B">
        <w:rPr>
          <w:lang w:val="uk-UA"/>
        </w:rPr>
        <w:tab/>
      </w:r>
      <w:r w:rsidR="00797599" w:rsidRPr="00EE2427">
        <w:rPr>
          <w:lang w:val="uk-UA"/>
        </w:rPr>
        <w:t>Distinctive image features from scale-invariant keypoints</w:t>
      </w:r>
      <w:r w:rsidR="00797599">
        <w:rPr>
          <w:lang w:val="uk-UA"/>
        </w:rPr>
        <w:t>.</w:t>
      </w:r>
      <w:r w:rsidR="00797599" w:rsidRPr="00EE2427">
        <w:rPr>
          <w:lang w:val="uk-UA"/>
        </w:rPr>
        <w:t xml:space="preserve"> </w:t>
      </w:r>
      <w:r w:rsidR="00797599" w:rsidRPr="00797599">
        <w:rPr>
          <w:i/>
          <w:lang w:val="en-US"/>
        </w:rPr>
        <w:t>International Journal of computer vision</w:t>
      </w:r>
      <w:r w:rsidR="00797599">
        <w:rPr>
          <w:lang w:val="uk-UA"/>
        </w:rPr>
        <w:t>.</w:t>
      </w:r>
      <w:r w:rsidR="00797599" w:rsidRPr="00EE2427">
        <w:rPr>
          <w:lang w:val="uk-UA"/>
        </w:rPr>
        <w:t xml:space="preserve"> 2004</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60, no.</w:t>
      </w:r>
      <w:r w:rsidR="00797599" w:rsidRPr="00FD6674">
        <w:rPr>
          <w:lang w:val="uk-UA"/>
        </w:rPr>
        <w:t> </w:t>
      </w:r>
      <w:r w:rsidR="00797599" w:rsidRPr="00EE2427">
        <w:rPr>
          <w:lang w:val="uk-UA"/>
        </w:rPr>
        <w:t>2</w:t>
      </w:r>
      <w:r w:rsidR="00797599">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91</w:t>
      </w:r>
      <w:r w:rsidR="00797599">
        <w:rPr>
          <w:lang w:val="uk-UA"/>
        </w:rPr>
        <w:noBreakHyphen/>
      </w:r>
      <w:r w:rsidR="00797599" w:rsidRPr="00EE2427">
        <w:rPr>
          <w:lang w:val="uk-UA"/>
        </w:rPr>
        <w:t>110.</w:t>
      </w:r>
    </w:p>
    <w:p w14:paraId="758671E1" w14:textId="5ED17547" w:rsidR="00AD345B" w:rsidRPr="00AD345B" w:rsidRDefault="00AD345B" w:rsidP="00AD345B">
      <w:pPr>
        <w:pStyle w:val="209"/>
        <w:rPr>
          <w:lang w:val="uk-UA"/>
        </w:rPr>
      </w:pPr>
      <w:r w:rsidRPr="00AD345B">
        <w:rPr>
          <w:lang w:val="uk-UA"/>
        </w:rPr>
        <w:t>1</w:t>
      </w:r>
      <w:r>
        <w:rPr>
          <w:lang w:val="uk-UA"/>
        </w:rPr>
        <w:t>4</w:t>
      </w:r>
      <w:r w:rsidRPr="00AD345B">
        <w:rPr>
          <w:lang w:val="uk-UA"/>
        </w:rPr>
        <w:t>.</w:t>
      </w:r>
      <w:r w:rsidRPr="00AD345B">
        <w:rPr>
          <w:lang w:val="uk-UA"/>
        </w:rPr>
        <w:tab/>
      </w:r>
      <w:r w:rsidR="00797599" w:rsidRPr="00EE2427">
        <w:rPr>
          <w:lang w:val="uk-UA"/>
        </w:rPr>
        <w:t>Belongie</w:t>
      </w:r>
      <w:r w:rsidR="00797599" w:rsidRPr="00FD6674">
        <w:rPr>
          <w:lang w:val="uk-UA"/>
        </w:rPr>
        <w:t> </w:t>
      </w:r>
      <w:r w:rsidR="00797599" w:rsidRPr="00EE2427">
        <w:rPr>
          <w:lang w:val="uk-UA"/>
        </w:rPr>
        <w:t>S., Malik</w:t>
      </w:r>
      <w:r w:rsidR="00797599" w:rsidRPr="00FD6674">
        <w:rPr>
          <w:lang w:val="uk-UA"/>
        </w:rPr>
        <w:t> </w:t>
      </w:r>
      <w:r w:rsidR="00797599" w:rsidRPr="00EE2427">
        <w:rPr>
          <w:lang w:val="uk-UA"/>
        </w:rPr>
        <w:t>J., Puzicha</w:t>
      </w:r>
      <w:r w:rsidR="00797599" w:rsidRPr="00FD6674">
        <w:rPr>
          <w:lang w:val="uk-UA"/>
        </w:rPr>
        <w:t> </w:t>
      </w:r>
      <w:r w:rsidR="00797599" w:rsidRPr="00EE2427">
        <w:rPr>
          <w:lang w:val="uk-UA"/>
        </w:rPr>
        <w:t>J. Shape matching and object recognition using shape contexts</w:t>
      </w:r>
      <w:r w:rsidR="00797599">
        <w:rPr>
          <w:lang w:val="uk-UA"/>
        </w:rPr>
        <w:t>.</w:t>
      </w:r>
      <w:r w:rsidR="00797599" w:rsidRPr="00EE2427">
        <w:rPr>
          <w:lang w:val="uk-UA"/>
        </w:rPr>
        <w:t xml:space="preserve"> </w:t>
      </w:r>
      <w:r w:rsidR="00797599" w:rsidRPr="00797599">
        <w:rPr>
          <w:i/>
          <w:lang w:val="en-US"/>
        </w:rPr>
        <w:t xml:space="preserve">California univ san </w:t>
      </w:r>
      <w:proofErr w:type="spellStart"/>
      <w:r w:rsidR="00797599" w:rsidRPr="00797599">
        <w:rPr>
          <w:i/>
          <w:lang w:val="en-US"/>
        </w:rPr>
        <w:t>diego</w:t>
      </w:r>
      <w:proofErr w:type="spellEnd"/>
      <w:r w:rsidR="00797599" w:rsidRPr="00797599">
        <w:rPr>
          <w:i/>
          <w:lang w:val="en-US"/>
        </w:rPr>
        <w:t xml:space="preserve"> la </w:t>
      </w:r>
      <w:proofErr w:type="spellStart"/>
      <w:r w:rsidR="00797599" w:rsidRPr="00797599">
        <w:rPr>
          <w:i/>
          <w:lang w:val="en-US"/>
        </w:rPr>
        <w:t>jolla</w:t>
      </w:r>
      <w:proofErr w:type="spellEnd"/>
      <w:r w:rsidR="00797599" w:rsidRPr="00797599">
        <w:rPr>
          <w:i/>
          <w:lang w:val="en-US"/>
        </w:rPr>
        <w:t xml:space="preserve"> dept of computer science and engineering. Tech. Rep</w:t>
      </w:r>
      <w:r w:rsidR="00797599" w:rsidRPr="00EE2427">
        <w:rPr>
          <w:lang w:val="uk-UA"/>
        </w:rPr>
        <w:t>. 2002</w:t>
      </w:r>
      <w:r w:rsidR="00797599" w:rsidRPr="00FD6674">
        <w:rPr>
          <w:lang w:val="uk-UA"/>
        </w:rPr>
        <w:t>.</w:t>
      </w:r>
      <w:r w:rsidR="00797599">
        <w:rPr>
          <w:lang w:val="uk-UA"/>
        </w:rPr>
        <w:t xml:space="preserve"> </w:t>
      </w:r>
      <w:r w:rsidR="00797599" w:rsidRPr="00FD6674">
        <w:rPr>
          <w:lang w:val="uk-UA"/>
        </w:rPr>
        <w:t>V</w:t>
      </w:r>
      <w:r w:rsidR="00797599">
        <w:rPr>
          <w:lang w:val="uk-UA"/>
        </w:rPr>
        <w:t>ol.</w:t>
      </w:r>
      <w:r w:rsidR="00797599" w:rsidRPr="00FD6674">
        <w:rPr>
          <w:lang w:val="uk-UA"/>
        </w:rPr>
        <w:t> </w:t>
      </w:r>
      <w:r w:rsidR="00797599">
        <w:rPr>
          <w:lang w:val="uk-UA"/>
        </w:rPr>
        <w:t>24, no.</w:t>
      </w:r>
      <w:r w:rsidR="00797599" w:rsidRPr="00FD6674">
        <w:rPr>
          <w:lang w:val="uk-UA"/>
        </w:rPr>
        <w:t> </w:t>
      </w:r>
      <w:r w:rsidR="00797599">
        <w:rPr>
          <w:lang w:val="uk-UA"/>
        </w:rPr>
        <w:t>24</w:t>
      </w:r>
      <w:r w:rsidR="00797599" w:rsidRPr="00FD6674">
        <w:rPr>
          <w:lang w:val="uk-UA"/>
        </w:rPr>
        <w:t>.</w:t>
      </w:r>
      <w:r w:rsidR="00797599">
        <w:rPr>
          <w:lang w:val="uk-UA"/>
        </w:rPr>
        <w:t xml:space="preserve"> </w:t>
      </w:r>
      <w:r w:rsidR="00797599" w:rsidRPr="00FD6674">
        <w:rPr>
          <w:lang w:val="uk-UA"/>
        </w:rPr>
        <w:t>P</w:t>
      </w:r>
      <w:r w:rsidR="00797599" w:rsidRPr="00EE2427">
        <w:rPr>
          <w:lang w:val="uk-UA"/>
        </w:rPr>
        <w:t>.</w:t>
      </w:r>
      <w:r w:rsidR="00797599" w:rsidRPr="00FD6674">
        <w:rPr>
          <w:lang w:val="uk-UA"/>
        </w:rPr>
        <w:t> </w:t>
      </w:r>
      <w:r w:rsidR="00797599">
        <w:rPr>
          <w:lang w:val="uk-UA"/>
        </w:rPr>
        <w:t>509</w:t>
      </w:r>
      <w:r w:rsidR="00797599">
        <w:rPr>
          <w:lang w:val="uk-UA"/>
        </w:rPr>
        <w:noBreakHyphen/>
        <w:t>522.</w:t>
      </w:r>
    </w:p>
    <w:p w14:paraId="7A55265E" w14:textId="657C9CD0" w:rsidR="00EE2427" w:rsidRPr="00FD6674" w:rsidRDefault="00EE2427" w:rsidP="00EE2427">
      <w:pPr>
        <w:pStyle w:val="209"/>
        <w:rPr>
          <w:lang w:val="uk-UA"/>
        </w:rPr>
      </w:pPr>
      <w:r w:rsidRPr="00AD345B">
        <w:rPr>
          <w:lang w:val="uk-UA"/>
        </w:rPr>
        <w:t>1</w:t>
      </w:r>
      <w:r>
        <w:rPr>
          <w:lang w:val="uk-UA"/>
        </w:rPr>
        <w:t>5</w:t>
      </w:r>
      <w:r w:rsidRPr="00AD345B">
        <w:rPr>
          <w:lang w:val="uk-UA"/>
        </w:rPr>
        <w:t>.</w:t>
      </w:r>
      <w:r w:rsidRPr="00AD345B">
        <w:rPr>
          <w:lang w:val="uk-UA"/>
        </w:rPr>
        <w:tab/>
      </w:r>
      <w:r w:rsidR="00797599" w:rsidRPr="00FD6674">
        <w:rPr>
          <w:lang w:val="uk-UA"/>
        </w:rPr>
        <w:t>Fe</w:t>
      </w:r>
      <w:r w:rsidR="00797599" w:rsidRPr="00EE2427">
        <w:rPr>
          <w:lang w:val="uk-UA"/>
        </w:rPr>
        <w:t>lzenszwalb</w:t>
      </w:r>
      <w:r w:rsidR="00797599" w:rsidRPr="00FD6674">
        <w:rPr>
          <w:lang w:val="uk-UA"/>
        </w:rPr>
        <w:t> </w:t>
      </w:r>
      <w:r w:rsidR="00797599" w:rsidRPr="00EE2427">
        <w:rPr>
          <w:lang w:val="uk-UA"/>
        </w:rPr>
        <w:t>P., McAllester</w:t>
      </w:r>
      <w:r w:rsidR="00797599" w:rsidRPr="00FD6674">
        <w:rPr>
          <w:lang w:val="uk-UA"/>
        </w:rPr>
        <w:t> </w:t>
      </w:r>
      <w:r w:rsidR="00797599" w:rsidRPr="00EE2427">
        <w:rPr>
          <w:lang w:val="uk-UA"/>
        </w:rPr>
        <w:t>D., Ramanan</w:t>
      </w:r>
      <w:r w:rsidR="00797599" w:rsidRPr="00FD6674">
        <w:rPr>
          <w:lang w:val="uk-UA"/>
        </w:rPr>
        <w:t> </w:t>
      </w:r>
      <w:r w:rsidR="00797599" w:rsidRPr="00EE2427">
        <w:rPr>
          <w:lang w:val="uk-UA"/>
        </w:rPr>
        <w:t xml:space="preserve">D. </w:t>
      </w:r>
      <w:r w:rsidR="00797599" w:rsidRPr="00D51C97">
        <w:rPr>
          <w:rStyle w:val="Italiceng"/>
        </w:rPr>
        <w:t>A discriminatively trained, multiscale, deformable part model</w:t>
      </w:r>
      <w:r w:rsidR="00797599">
        <w:rPr>
          <w:lang w:val="uk-UA"/>
        </w:rPr>
        <w:t>. URL</w:t>
      </w:r>
      <w:r w:rsidR="00797599" w:rsidRPr="00B016DA">
        <w:rPr>
          <w:lang w:val="uk-UA"/>
        </w:rPr>
        <w:t xml:space="preserve">: </w:t>
      </w:r>
      <w:r w:rsidR="00797599" w:rsidRPr="00D83B51">
        <w:rPr>
          <w:lang w:val="uk-UA"/>
        </w:rPr>
        <w:t>https://cs.brown.edu/people/pfelzens/papers/latent.pdf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2FADEC12" w14:textId="64F6DB2D" w:rsidR="00EE2427" w:rsidRPr="00FD6674" w:rsidRDefault="00EE2427" w:rsidP="00EE2427">
      <w:pPr>
        <w:pStyle w:val="209"/>
        <w:rPr>
          <w:lang w:val="uk-UA"/>
        </w:rPr>
      </w:pPr>
      <w:r w:rsidRPr="00AD345B">
        <w:rPr>
          <w:lang w:val="uk-UA"/>
        </w:rPr>
        <w:t>1</w:t>
      </w:r>
      <w:r>
        <w:rPr>
          <w:lang w:val="uk-UA"/>
        </w:rPr>
        <w:t>6</w:t>
      </w:r>
      <w:r w:rsidRPr="00AD345B">
        <w:rPr>
          <w:lang w:val="uk-UA"/>
        </w:rPr>
        <w:t>.</w:t>
      </w:r>
      <w:r w:rsidRPr="00AD345B">
        <w:rPr>
          <w:lang w:val="uk-UA"/>
        </w:rPr>
        <w:tab/>
      </w:r>
      <w:r w:rsidR="00797599" w:rsidRPr="00FD6674">
        <w:rPr>
          <w:lang w:val="uk-UA"/>
        </w:rPr>
        <w:t>Fe</w:t>
      </w:r>
      <w:r w:rsidR="00797599" w:rsidRPr="00EE2427">
        <w:rPr>
          <w:lang w:val="uk-UA"/>
        </w:rPr>
        <w:t>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McAllester</w:t>
      </w:r>
      <w:r w:rsidR="00797599" w:rsidRPr="00FD6674">
        <w:rPr>
          <w:lang w:val="uk-UA"/>
        </w:rPr>
        <w:t> </w:t>
      </w:r>
      <w:r w:rsidR="00797599" w:rsidRPr="00EE2427">
        <w:rPr>
          <w:lang w:val="uk-UA"/>
        </w:rPr>
        <w:t xml:space="preserve">D. </w:t>
      </w:r>
      <w:r w:rsidR="00797599" w:rsidRPr="00D51C97">
        <w:rPr>
          <w:rStyle w:val="Italiceng"/>
        </w:rPr>
        <w:t>Cascade object detection with deformable part models</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D83B51">
        <w:rPr>
          <w:lang w:val="uk-UA"/>
        </w:rPr>
        <w:t>https://cs.brown.edu/people/pfelzens/papers/cascade.pdf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3E463532" w14:textId="62779969" w:rsidR="00EE2427" w:rsidRPr="00FD6674" w:rsidRDefault="00EE2427" w:rsidP="00EE2427">
      <w:pPr>
        <w:pStyle w:val="209"/>
        <w:rPr>
          <w:lang w:val="uk-UA"/>
        </w:rPr>
      </w:pPr>
      <w:r w:rsidRPr="00AD345B">
        <w:rPr>
          <w:lang w:val="uk-UA"/>
        </w:rPr>
        <w:t>1</w:t>
      </w:r>
      <w:r>
        <w:rPr>
          <w:lang w:val="uk-UA"/>
        </w:rPr>
        <w:t>7</w:t>
      </w:r>
      <w:r w:rsidRPr="00AD345B">
        <w:rPr>
          <w:lang w:val="uk-UA"/>
        </w:rPr>
        <w:t>.</w:t>
      </w:r>
      <w:r w:rsidRPr="00AD345B">
        <w:rPr>
          <w:lang w:val="uk-UA"/>
        </w:rPr>
        <w:tab/>
      </w:r>
      <w:r w:rsidR="00797599" w:rsidRPr="00FD6674">
        <w:rPr>
          <w:lang w:val="uk-UA"/>
        </w:rPr>
        <w:t>Ma</w:t>
      </w:r>
      <w:r w:rsidR="00797599" w:rsidRPr="00EE2427">
        <w:rPr>
          <w:lang w:val="uk-UA"/>
        </w:rPr>
        <w:t>lisiewicz</w:t>
      </w:r>
      <w:r w:rsidR="00797599" w:rsidRPr="00FD6674">
        <w:rPr>
          <w:lang w:val="uk-UA"/>
        </w:rPr>
        <w:t> </w:t>
      </w:r>
      <w:r w:rsidR="00797599" w:rsidRPr="00EE2427">
        <w:rPr>
          <w:lang w:val="uk-UA"/>
        </w:rPr>
        <w:t>T., Gupta</w:t>
      </w:r>
      <w:r w:rsidR="00797599" w:rsidRPr="00FD6674">
        <w:rPr>
          <w:lang w:val="uk-UA"/>
        </w:rPr>
        <w:t> </w:t>
      </w:r>
      <w:r w:rsidR="00797599" w:rsidRPr="00EE2427">
        <w:rPr>
          <w:lang w:val="uk-UA"/>
        </w:rPr>
        <w:t>A., Efros</w:t>
      </w:r>
      <w:r w:rsidR="00797599" w:rsidRPr="00FD6674">
        <w:rPr>
          <w:lang w:val="uk-UA"/>
        </w:rPr>
        <w:t> </w:t>
      </w:r>
      <w:r w:rsidR="00797599" w:rsidRPr="00EE2427">
        <w:rPr>
          <w:lang w:val="uk-UA"/>
        </w:rPr>
        <w:t>A.</w:t>
      </w:r>
      <w:r w:rsidR="00797599" w:rsidRPr="00FD6674">
        <w:rPr>
          <w:lang w:val="uk-UA"/>
        </w:rPr>
        <w:t> </w:t>
      </w:r>
      <w:r w:rsidR="00797599" w:rsidRPr="00EE2427">
        <w:rPr>
          <w:lang w:val="uk-UA"/>
        </w:rPr>
        <w:t xml:space="preserve">A. </w:t>
      </w:r>
      <w:r w:rsidR="00797599" w:rsidRPr="00D51C97">
        <w:rPr>
          <w:rStyle w:val="Italiceng"/>
        </w:rPr>
        <w:t>Ensemble of exemplar-</w:t>
      </w:r>
      <w:r w:rsidR="00F175AF" w:rsidRPr="00D51C97">
        <w:rPr>
          <w:rStyle w:val="Italiceng"/>
        </w:rPr>
        <w:t>SVM</w:t>
      </w:r>
      <w:r w:rsidR="00797599" w:rsidRPr="00D51C97">
        <w:rPr>
          <w:rStyle w:val="Italiceng"/>
        </w:rPr>
        <w:t>s for object detection and beyond</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D83B51">
        <w:rPr>
          <w:lang w:val="uk-UA"/>
        </w:rPr>
        <w:t>https://ieeexplore.ieee.org/document/6126229</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2673A405" w14:textId="64A97AC0" w:rsidR="00EE2427" w:rsidRPr="00FD6674" w:rsidRDefault="00EE2427" w:rsidP="00EE2427">
      <w:pPr>
        <w:pStyle w:val="209"/>
        <w:rPr>
          <w:lang w:val="uk-UA"/>
        </w:rPr>
      </w:pPr>
      <w:r w:rsidRPr="00AD345B">
        <w:rPr>
          <w:lang w:val="uk-UA"/>
        </w:rPr>
        <w:t>1</w:t>
      </w:r>
      <w:r>
        <w:rPr>
          <w:lang w:val="uk-UA"/>
        </w:rPr>
        <w:t>8</w:t>
      </w:r>
      <w:r w:rsidRPr="00AD345B">
        <w:rPr>
          <w:lang w:val="uk-UA"/>
        </w:rPr>
        <w:t>.</w:t>
      </w:r>
      <w:r w:rsidRPr="00AD345B">
        <w:rPr>
          <w:lang w:val="uk-UA"/>
        </w:rPr>
        <w:tab/>
      </w:r>
      <w:r w:rsidR="00797599" w:rsidRPr="00EE2427">
        <w:rPr>
          <w:lang w:val="uk-UA"/>
        </w:rPr>
        <w:t>Felzenszwalb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McAllester</w:t>
      </w:r>
      <w:r w:rsidR="00797599" w:rsidRPr="00FD6674">
        <w:rPr>
          <w:lang w:val="uk-UA"/>
        </w:rPr>
        <w:t> </w:t>
      </w:r>
      <w:r w:rsidR="00797599" w:rsidRPr="00EE2427">
        <w:rPr>
          <w:lang w:val="uk-UA"/>
        </w:rPr>
        <w:t>D., Ramanan</w:t>
      </w:r>
      <w:r w:rsidR="00797599" w:rsidRPr="00FD6674">
        <w:rPr>
          <w:lang w:val="uk-UA"/>
        </w:rPr>
        <w:t> </w:t>
      </w:r>
      <w:r w:rsidR="00797599" w:rsidRPr="00EE2427">
        <w:rPr>
          <w:lang w:val="uk-UA"/>
        </w:rPr>
        <w:t>D. Object detection with discriminatively trained part-based models</w:t>
      </w:r>
      <w:r w:rsidR="00797599">
        <w:rPr>
          <w:lang w:val="uk-UA"/>
        </w:rPr>
        <w:t>.</w:t>
      </w:r>
      <w:r w:rsidR="00797599" w:rsidRPr="00EE2427">
        <w:rPr>
          <w:lang w:val="uk-UA"/>
        </w:rPr>
        <w:t xml:space="preserve"> </w:t>
      </w:r>
      <w:r w:rsidR="00797599" w:rsidRPr="00FD6674">
        <w:rPr>
          <w:i/>
          <w:lang w:val="uk-UA"/>
        </w:rPr>
        <w:t>IEEE transactions on pattern analysis and machine intelligence</w:t>
      </w:r>
      <w:r w:rsidR="00797599">
        <w:rPr>
          <w:lang w:val="uk-UA"/>
        </w:rPr>
        <w:t>.</w:t>
      </w:r>
      <w:r w:rsidR="00797599" w:rsidRPr="00EE2427">
        <w:rPr>
          <w:lang w:val="uk-UA"/>
        </w:rPr>
        <w:t xml:space="preserve"> 2010</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32, no.</w:t>
      </w:r>
      <w:r w:rsidR="00797599" w:rsidRPr="00FD6674">
        <w:rPr>
          <w:lang w:val="uk-UA"/>
        </w:rPr>
        <w:t> </w:t>
      </w:r>
      <w:r w:rsidR="00797599" w:rsidRPr="00EE2427">
        <w:rPr>
          <w:lang w:val="uk-UA"/>
        </w:rPr>
        <w:t xml:space="preserve">9, </w:t>
      </w:r>
      <w:r w:rsidR="00797599" w:rsidRPr="00FD6674">
        <w:rPr>
          <w:lang w:val="uk-UA"/>
        </w:rPr>
        <w:t>P</w:t>
      </w:r>
      <w:r w:rsidR="00797599" w:rsidRPr="00EE2427">
        <w:rPr>
          <w:lang w:val="uk-UA"/>
        </w:rPr>
        <w:t>.</w:t>
      </w:r>
      <w:r w:rsidR="00797599" w:rsidRPr="00FD6674">
        <w:rPr>
          <w:lang w:val="uk-UA"/>
        </w:rPr>
        <w:t> </w:t>
      </w:r>
      <w:r w:rsidR="00797599" w:rsidRPr="00EE2427">
        <w:rPr>
          <w:lang w:val="uk-UA"/>
        </w:rPr>
        <w:t>1627</w:t>
      </w:r>
      <w:r w:rsidR="00797599">
        <w:rPr>
          <w:lang w:val="uk-UA"/>
        </w:rPr>
        <w:noBreakHyphen/>
      </w:r>
      <w:r w:rsidR="00797599" w:rsidRPr="00EE2427">
        <w:rPr>
          <w:lang w:val="uk-UA"/>
        </w:rPr>
        <w:t>1645</w:t>
      </w:r>
      <w:r w:rsidR="00797599">
        <w:rPr>
          <w:lang w:val="uk-UA"/>
        </w:rPr>
        <w:t>.</w:t>
      </w:r>
    </w:p>
    <w:p w14:paraId="3D681A06" w14:textId="61E5244B" w:rsidR="00EE2427" w:rsidRPr="00FD6674" w:rsidRDefault="00EE2427" w:rsidP="00EE2427">
      <w:pPr>
        <w:pStyle w:val="209"/>
        <w:rPr>
          <w:lang w:val="uk-UA"/>
        </w:rPr>
      </w:pPr>
      <w:r w:rsidRPr="00AD345B">
        <w:rPr>
          <w:lang w:val="uk-UA"/>
        </w:rPr>
        <w:t>1</w:t>
      </w:r>
      <w:r>
        <w:rPr>
          <w:lang w:val="uk-UA"/>
        </w:rPr>
        <w:t>9</w:t>
      </w:r>
      <w:r w:rsidRPr="00AD345B">
        <w:rPr>
          <w:lang w:val="uk-UA"/>
        </w:rPr>
        <w:t>.</w:t>
      </w:r>
      <w:r w:rsidRPr="00AD345B">
        <w:rPr>
          <w:lang w:val="uk-UA"/>
        </w:rPr>
        <w:tab/>
      </w:r>
      <w:r w:rsidR="00797599" w:rsidRPr="00EE2427">
        <w:rPr>
          <w:lang w:val="uk-UA"/>
        </w:rPr>
        <w:t>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Felzenszwalb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Mcallester</w:t>
      </w:r>
      <w:r w:rsidR="00797599" w:rsidRPr="00FD6674">
        <w:rPr>
          <w:lang w:val="uk-UA"/>
        </w:rPr>
        <w:t> </w:t>
      </w:r>
      <w:r w:rsidR="00797599" w:rsidRPr="00EE2427">
        <w:rPr>
          <w:lang w:val="uk-UA"/>
        </w:rPr>
        <w:t>D.</w:t>
      </w:r>
      <w:r w:rsidR="00797599" w:rsidRPr="00FD6674">
        <w:rPr>
          <w:lang w:val="uk-UA"/>
        </w:rPr>
        <w:t> </w:t>
      </w:r>
      <w:r w:rsidR="00797599" w:rsidRPr="00EE2427">
        <w:rPr>
          <w:lang w:val="uk-UA"/>
        </w:rPr>
        <w:t>A. Object detection with grammar models</w:t>
      </w:r>
      <w:r w:rsidR="00797599">
        <w:rPr>
          <w:lang w:val="uk-UA"/>
        </w:rPr>
        <w:t>.</w:t>
      </w:r>
      <w:r w:rsidR="00797599" w:rsidRPr="00EE2427">
        <w:rPr>
          <w:lang w:val="uk-UA"/>
        </w:rPr>
        <w:t xml:space="preserve"> </w:t>
      </w:r>
      <w:r w:rsidR="00797599" w:rsidRPr="00FD6674">
        <w:rPr>
          <w:i/>
          <w:lang w:val="uk-UA"/>
        </w:rPr>
        <w:t>Advances in Neural Information Processing Systems</w:t>
      </w:r>
      <w:r w:rsidR="00797599" w:rsidRPr="00EE2427">
        <w:rPr>
          <w:lang w:val="uk-UA"/>
        </w:rPr>
        <w:t>, 2011</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442</w:t>
      </w:r>
      <w:r w:rsidR="00797599">
        <w:rPr>
          <w:lang w:val="uk-UA"/>
        </w:rPr>
        <w:noBreakHyphen/>
      </w:r>
      <w:r w:rsidR="00797599" w:rsidRPr="00EE2427">
        <w:rPr>
          <w:lang w:val="uk-UA"/>
        </w:rPr>
        <w:t>450</w:t>
      </w:r>
      <w:r w:rsidR="00797599" w:rsidRPr="00AD345B">
        <w:rPr>
          <w:lang w:val="uk-UA"/>
        </w:rPr>
        <w:t>.</w:t>
      </w:r>
    </w:p>
    <w:p w14:paraId="5DBB3996" w14:textId="19CDB1D8" w:rsidR="00EE2427" w:rsidRPr="00FD6674" w:rsidRDefault="003E718A" w:rsidP="00EE2427">
      <w:pPr>
        <w:pStyle w:val="209"/>
        <w:rPr>
          <w:lang w:val="uk-UA"/>
        </w:rPr>
      </w:pPr>
      <w:r>
        <w:rPr>
          <w:lang w:val="uk-UA"/>
        </w:rPr>
        <w:t>20</w:t>
      </w:r>
      <w:r w:rsidR="00EE2427" w:rsidRPr="00AD345B">
        <w:rPr>
          <w:lang w:val="uk-UA"/>
        </w:rPr>
        <w:t>.</w:t>
      </w:r>
      <w:r w:rsidR="00EE2427" w:rsidRPr="00AD345B">
        <w:rPr>
          <w:lang w:val="uk-UA"/>
        </w:rPr>
        <w:tab/>
      </w:r>
      <w:r w:rsidR="00797599" w:rsidRPr="00FD6674">
        <w:rPr>
          <w:lang w:val="uk-UA"/>
        </w:rPr>
        <w:t>Girsh</w:t>
      </w:r>
      <w:r w:rsidR="00797599" w:rsidRPr="00EE2427">
        <w:rPr>
          <w:lang w:val="uk-UA"/>
        </w:rPr>
        <w:t>ick</w:t>
      </w:r>
      <w:r w:rsidR="00797599" w:rsidRPr="00FD6674">
        <w:rPr>
          <w:lang w:val="uk-UA"/>
        </w:rPr>
        <w:t> </w:t>
      </w:r>
      <w:r w:rsidR="00797599" w:rsidRPr="00EE2427">
        <w:rPr>
          <w:lang w:val="uk-UA"/>
        </w:rPr>
        <w:t>R.</w:t>
      </w:r>
      <w:r w:rsidR="00797599" w:rsidRPr="00FD6674">
        <w:rPr>
          <w:lang w:val="uk-UA"/>
        </w:rPr>
        <w:t> </w:t>
      </w:r>
      <w:r w:rsidR="00797599" w:rsidRPr="00EE2427">
        <w:rPr>
          <w:lang w:val="uk-UA"/>
        </w:rPr>
        <w:t xml:space="preserve">B. </w:t>
      </w:r>
      <w:r w:rsidR="00797599" w:rsidRPr="00D51C97">
        <w:rPr>
          <w:rStyle w:val="Italiceng"/>
        </w:rPr>
        <w:t>From rigid templates to grammars: Object detection with structured models</w:t>
      </w:r>
      <w:r w:rsidR="00797599">
        <w:rPr>
          <w:lang w:val="uk-UA"/>
        </w:rPr>
        <w:t>. URL</w:t>
      </w:r>
      <w:r w:rsidR="00797599" w:rsidRPr="00B016DA">
        <w:rPr>
          <w:lang w:val="uk-UA"/>
        </w:rPr>
        <w:t xml:space="preserve">: </w:t>
      </w:r>
      <w:r w:rsidR="00C73C20" w:rsidRPr="00C73C20">
        <w:rPr>
          <w:lang w:val="uk-UA"/>
        </w:rPr>
        <w:t>https://dl.dropboxusercontent.com/s/o9m1nq0jdax2on9/rbg-phd-dissertation.pdf?dl=0</w:t>
      </w:r>
      <w:r w:rsidR="00797599">
        <w:rPr>
          <w:lang w:val="uk-UA"/>
        </w:rPr>
        <w:t xml:space="preserve"> </w:t>
      </w:r>
      <w:r w:rsidR="00797599" w:rsidRPr="00FD6674">
        <w:rPr>
          <w:lang w:val="uk-UA"/>
        </w:rPr>
        <w:t>(</w:t>
      </w:r>
      <w:r w:rsidR="00797599" w:rsidRPr="00FD6674">
        <w:t>дата</w:t>
      </w:r>
      <w:r w:rsidR="00797599" w:rsidRPr="00C73C20">
        <w:t xml:space="preserve"> </w:t>
      </w:r>
      <w:r w:rsidR="00797599" w:rsidRPr="00FD6674">
        <w:t>звернення</w:t>
      </w:r>
      <w:r w:rsidR="00797599" w:rsidRPr="00FD6674">
        <w:rPr>
          <w:lang w:val="uk-UA"/>
        </w:rPr>
        <w:t>: 27.04.2023).</w:t>
      </w:r>
    </w:p>
    <w:p w14:paraId="538F0F2E" w14:textId="1BD8E2BC" w:rsidR="00640E87" w:rsidRPr="00797599" w:rsidRDefault="003E718A" w:rsidP="00640E87">
      <w:pPr>
        <w:pStyle w:val="209"/>
        <w:rPr>
          <w:lang w:val="en-US"/>
        </w:rPr>
      </w:pPr>
      <w:r>
        <w:rPr>
          <w:lang w:val="uk-UA"/>
        </w:rPr>
        <w:t>2</w:t>
      </w:r>
      <w:r w:rsidR="00EE2427" w:rsidRPr="00AD345B">
        <w:rPr>
          <w:lang w:val="uk-UA"/>
        </w:rPr>
        <w:t>1.</w:t>
      </w:r>
      <w:r w:rsidR="00EE2427" w:rsidRPr="00AD345B">
        <w:rPr>
          <w:lang w:val="uk-UA"/>
        </w:rPr>
        <w:tab/>
      </w:r>
      <w:r w:rsidR="00797599" w:rsidRPr="00EE2427">
        <w:rPr>
          <w:lang w:val="uk-UA"/>
        </w:rPr>
        <w:t>Jiao</w:t>
      </w:r>
      <w:r w:rsidR="00797599" w:rsidRPr="0061615A">
        <w:rPr>
          <w:lang w:val="uk-UA"/>
        </w:rPr>
        <w:t xml:space="preserve"> </w:t>
      </w:r>
      <w:r w:rsidR="00797599" w:rsidRPr="00EE2427">
        <w:rPr>
          <w:lang w:val="uk-UA"/>
        </w:rPr>
        <w:t>L</w:t>
      </w:r>
      <w:r w:rsidR="00797599">
        <w:rPr>
          <w:lang w:val="uk-UA"/>
        </w:rPr>
        <w:t>.</w:t>
      </w:r>
      <w:r w:rsidR="00797599" w:rsidRPr="00EE2427">
        <w:rPr>
          <w:lang w:val="uk-UA"/>
        </w:rPr>
        <w:t>, Zhang</w:t>
      </w:r>
      <w:r w:rsidR="00797599" w:rsidRPr="0061615A">
        <w:rPr>
          <w:lang w:val="uk-UA"/>
        </w:rPr>
        <w:t xml:space="preserve"> </w:t>
      </w:r>
      <w:r w:rsidR="00797599" w:rsidRPr="00EE2427">
        <w:rPr>
          <w:lang w:val="uk-UA"/>
        </w:rPr>
        <w:t>F</w:t>
      </w:r>
      <w:r w:rsidR="00797599">
        <w:rPr>
          <w:lang w:val="uk-UA"/>
        </w:rPr>
        <w:t>.</w:t>
      </w:r>
      <w:r w:rsidR="00797599" w:rsidRPr="00EE2427">
        <w:rPr>
          <w:lang w:val="uk-UA"/>
        </w:rPr>
        <w:t>, Liu F</w:t>
      </w:r>
      <w:r w:rsidR="00797599">
        <w:rPr>
          <w:lang w:val="uk-UA"/>
        </w:rPr>
        <w:t xml:space="preserve">., </w:t>
      </w:r>
      <w:r w:rsidR="00797599" w:rsidRPr="008E4DD9">
        <w:rPr>
          <w:lang w:val="uk-UA"/>
        </w:rPr>
        <w:t>Yang S., Li L., Feng Z., Qu R.</w:t>
      </w:r>
      <w:r w:rsidR="00797599">
        <w:rPr>
          <w:lang w:val="uk-UA"/>
        </w:rPr>
        <w:t xml:space="preserve"> </w:t>
      </w:r>
      <w:r w:rsidR="00797599" w:rsidRPr="00B97222">
        <w:rPr>
          <w:rStyle w:val="Italiceng"/>
        </w:rPr>
        <w:t>A Survey of Deep Learning-based Object Detection</w:t>
      </w:r>
      <w:r w:rsidR="00797599" w:rsidRPr="00EE2427">
        <w:rPr>
          <w:lang w:val="uk-UA"/>
        </w:rPr>
        <w:t xml:space="preserve"> </w:t>
      </w:r>
      <w:r w:rsidR="00797599">
        <w:rPr>
          <w:lang w:val="uk-UA"/>
        </w:rPr>
        <w:t>URL</w:t>
      </w:r>
      <w:r w:rsidR="00797599" w:rsidRPr="00EE2427">
        <w:rPr>
          <w:lang w:val="uk-UA"/>
        </w:rPr>
        <w:t>:</w:t>
      </w:r>
      <w:r w:rsidR="00B97222">
        <w:rPr>
          <w:lang w:val="uk-UA"/>
        </w:rPr>
        <w:t xml:space="preserve"> </w:t>
      </w:r>
      <w:r w:rsidR="00797599" w:rsidRPr="00EE2427">
        <w:rPr>
          <w:lang w:val="uk-UA"/>
        </w:rPr>
        <w:t>https://ieeexplore.ieee.org/document/8825470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6B1371D6" w14:textId="5666DAAE" w:rsidR="00F50750" w:rsidRPr="00FD6674" w:rsidRDefault="00640E87" w:rsidP="00F50750">
      <w:pPr>
        <w:pStyle w:val="209"/>
        <w:rPr>
          <w:lang w:val="uk-UA"/>
        </w:rPr>
      </w:pPr>
      <w:r>
        <w:rPr>
          <w:lang w:val="uk-UA"/>
        </w:rPr>
        <w:t>22</w:t>
      </w:r>
      <w:r w:rsidRPr="00AD345B">
        <w:rPr>
          <w:lang w:val="uk-UA"/>
        </w:rPr>
        <w:t>.</w:t>
      </w:r>
      <w:r w:rsidRPr="00AD345B">
        <w:rPr>
          <w:lang w:val="uk-UA"/>
        </w:rPr>
        <w:tab/>
      </w:r>
      <w:r w:rsidR="00797599" w:rsidRPr="00EE2427">
        <w:rPr>
          <w:lang w:val="uk-UA"/>
        </w:rPr>
        <w:t>Hu</w:t>
      </w:r>
      <w:r w:rsidR="00797599" w:rsidRPr="0061615A">
        <w:rPr>
          <w:lang w:val="uk-UA"/>
        </w:rPr>
        <w:t xml:space="preserve"> </w:t>
      </w:r>
      <w:r w:rsidR="00797599" w:rsidRPr="00EE2427">
        <w:rPr>
          <w:lang w:val="uk-UA"/>
        </w:rPr>
        <w:t>H., Gu</w:t>
      </w:r>
      <w:r w:rsidR="00797599" w:rsidRPr="0061615A">
        <w:rPr>
          <w:lang w:val="uk-UA"/>
        </w:rPr>
        <w:t xml:space="preserve"> </w:t>
      </w:r>
      <w:r w:rsidR="00797599" w:rsidRPr="00EE2427">
        <w:rPr>
          <w:lang w:val="uk-UA"/>
        </w:rPr>
        <w:t>J., Zhang</w:t>
      </w:r>
      <w:r w:rsidR="00797599" w:rsidRPr="0061615A">
        <w:rPr>
          <w:lang w:val="uk-UA"/>
        </w:rPr>
        <w:t xml:space="preserve"> </w:t>
      </w:r>
      <w:r w:rsidR="00797599" w:rsidRPr="00EE2427">
        <w:rPr>
          <w:lang w:val="uk-UA"/>
        </w:rPr>
        <w:t>Z., Dai</w:t>
      </w:r>
      <w:r w:rsidR="00797599" w:rsidRPr="0061615A">
        <w:rPr>
          <w:lang w:val="uk-UA"/>
        </w:rPr>
        <w:t xml:space="preserve"> </w:t>
      </w:r>
      <w:r w:rsidR="00797599" w:rsidRPr="00EE2427">
        <w:rPr>
          <w:lang w:val="uk-UA"/>
        </w:rPr>
        <w:t>J., Wei</w:t>
      </w:r>
      <w:r w:rsidR="00797599" w:rsidRPr="0061615A">
        <w:rPr>
          <w:lang w:val="uk-UA"/>
        </w:rPr>
        <w:t xml:space="preserve"> </w:t>
      </w:r>
      <w:r w:rsidR="00797599" w:rsidRPr="00EE2427">
        <w:rPr>
          <w:lang w:val="uk-UA"/>
        </w:rPr>
        <w:t>Y.</w:t>
      </w:r>
      <w:r w:rsidR="00797599">
        <w:rPr>
          <w:lang w:val="uk-UA"/>
        </w:rPr>
        <w:t xml:space="preserve"> </w:t>
      </w:r>
      <w:r w:rsidR="00797599" w:rsidRPr="00EE2427">
        <w:rPr>
          <w:lang w:val="uk-UA"/>
        </w:rPr>
        <w:t>Relation networks for object detection</w:t>
      </w:r>
      <w:r w:rsidR="00797599">
        <w:rPr>
          <w:lang w:val="uk-UA"/>
        </w:rPr>
        <w:t>.</w:t>
      </w:r>
      <w:r w:rsidR="00797599" w:rsidRPr="00EE2427">
        <w:rPr>
          <w:lang w:val="uk-UA"/>
        </w:rPr>
        <w:t xml:space="preserve"> </w:t>
      </w:r>
      <w:r w:rsidR="00797599" w:rsidRPr="00FD6674">
        <w:rPr>
          <w:i/>
          <w:lang w:val="uk-UA"/>
        </w:rPr>
        <w:t>Proceedings of the IEEE Conference on Computer Vision and Pattern Recognition</w:t>
      </w:r>
      <w:r w:rsidR="00797599">
        <w:rPr>
          <w:lang w:val="uk-UA"/>
        </w:rPr>
        <w:t>.</w:t>
      </w:r>
      <w:r w:rsidR="00797599" w:rsidRPr="00C16566">
        <w:rPr>
          <w:lang w:val="uk-UA"/>
        </w:rPr>
        <w:t xml:space="preserve"> </w:t>
      </w:r>
      <w:r w:rsidR="00797599" w:rsidRPr="00EE2427">
        <w:rPr>
          <w:lang w:val="uk-UA"/>
        </w:rPr>
        <w:t>2018</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3588–3597</w:t>
      </w:r>
      <w:r w:rsidR="00797599" w:rsidRPr="00FD6674">
        <w:rPr>
          <w:lang w:val="uk-UA"/>
        </w:rPr>
        <w:t>.</w:t>
      </w:r>
    </w:p>
    <w:p w14:paraId="5FFFF978" w14:textId="41AED407" w:rsidR="00F50750" w:rsidRPr="00FD6674" w:rsidRDefault="00F50750" w:rsidP="00F50750">
      <w:pPr>
        <w:pStyle w:val="209"/>
        <w:rPr>
          <w:lang w:val="uk-UA"/>
        </w:rPr>
      </w:pPr>
      <w:r>
        <w:rPr>
          <w:lang w:val="uk-UA"/>
        </w:rPr>
        <w:t>23</w:t>
      </w:r>
      <w:r w:rsidRPr="00AD345B">
        <w:rPr>
          <w:lang w:val="uk-UA"/>
        </w:rPr>
        <w:t>.</w:t>
      </w:r>
      <w:r w:rsidRPr="00AD345B">
        <w:rPr>
          <w:lang w:val="uk-UA"/>
        </w:rPr>
        <w:tab/>
      </w:r>
      <w:r w:rsidR="00797599" w:rsidRPr="003E718A">
        <w:rPr>
          <w:lang w:val="uk-UA"/>
        </w:rPr>
        <w:t>Zhu</w:t>
      </w:r>
      <w:r w:rsidR="00797599" w:rsidRPr="00B6159A">
        <w:rPr>
          <w:lang w:val="uk-UA"/>
        </w:rPr>
        <w:t xml:space="preserve"> </w:t>
      </w:r>
      <w:r w:rsidR="00797599" w:rsidRPr="003E718A">
        <w:rPr>
          <w:lang w:val="uk-UA"/>
        </w:rPr>
        <w:t>X</w:t>
      </w:r>
      <w:r w:rsidR="00797599">
        <w:rPr>
          <w:lang w:val="uk-UA"/>
        </w:rPr>
        <w:t>.</w:t>
      </w:r>
      <w:r w:rsidR="00797599" w:rsidRPr="003E718A">
        <w:rPr>
          <w:lang w:val="uk-UA"/>
        </w:rPr>
        <w:t>, Hu</w:t>
      </w:r>
      <w:r w:rsidR="00797599" w:rsidRPr="00B6159A">
        <w:rPr>
          <w:lang w:val="uk-UA"/>
        </w:rPr>
        <w:t xml:space="preserve"> </w:t>
      </w:r>
      <w:r w:rsidR="00797599" w:rsidRPr="003E718A">
        <w:rPr>
          <w:lang w:val="uk-UA"/>
        </w:rPr>
        <w:t>H</w:t>
      </w:r>
      <w:r w:rsidR="00797599">
        <w:rPr>
          <w:lang w:val="uk-UA"/>
        </w:rPr>
        <w:t>.</w:t>
      </w:r>
      <w:r w:rsidR="00797599" w:rsidRPr="003E718A">
        <w:rPr>
          <w:lang w:val="uk-UA"/>
        </w:rPr>
        <w:t>, Lin</w:t>
      </w:r>
      <w:r w:rsidR="00797599" w:rsidRPr="00B6159A">
        <w:rPr>
          <w:lang w:val="uk-UA"/>
        </w:rPr>
        <w:t xml:space="preserve"> </w:t>
      </w:r>
      <w:r w:rsidR="00797599" w:rsidRPr="003E718A">
        <w:rPr>
          <w:lang w:val="uk-UA"/>
        </w:rPr>
        <w:t>S</w:t>
      </w:r>
      <w:r w:rsidR="00797599">
        <w:rPr>
          <w:lang w:val="uk-UA"/>
        </w:rPr>
        <w:t>.</w:t>
      </w:r>
      <w:r w:rsidR="00797599" w:rsidRPr="003E718A">
        <w:rPr>
          <w:lang w:val="uk-UA"/>
        </w:rPr>
        <w:t>, Dai J</w:t>
      </w:r>
      <w:r w:rsidR="00797599" w:rsidRPr="00D51C97">
        <w:rPr>
          <w:rStyle w:val="Italiceng"/>
        </w:rPr>
        <w:t xml:space="preserve">. Deformable </w:t>
      </w:r>
      <w:proofErr w:type="spellStart"/>
      <w:r w:rsidR="00797599" w:rsidRPr="00D51C97">
        <w:rPr>
          <w:rStyle w:val="Italiceng"/>
        </w:rPr>
        <w:t>ConvNets</w:t>
      </w:r>
      <w:proofErr w:type="spellEnd"/>
      <w:r w:rsidR="00797599" w:rsidRPr="00D51C97">
        <w:rPr>
          <w:rStyle w:val="Italiceng"/>
        </w:rPr>
        <w:t xml:space="preserve"> v2: More Deformable, Better Results</w:t>
      </w:r>
      <w:r w:rsidR="00797599">
        <w:rPr>
          <w:lang w:val="uk-UA"/>
        </w:rPr>
        <w:t>.</w:t>
      </w:r>
      <w:r w:rsidR="00797599" w:rsidRPr="003E718A">
        <w:rPr>
          <w:lang w:val="uk-UA"/>
        </w:rPr>
        <w:t xml:space="preserve"> </w:t>
      </w:r>
      <w:r w:rsidR="00797599">
        <w:rPr>
          <w:lang w:val="uk-UA"/>
        </w:rPr>
        <w:t>URL</w:t>
      </w:r>
      <w:r w:rsidR="00797599" w:rsidRPr="00EE2427">
        <w:rPr>
          <w:lang w:val="uk-UA"/>
        </w:rPr>
        <w:t>:</w:t>
      </w:r>
      <w:r w:rsidR="00797599" w:rsidRPr="00FD6674">
        <w:rPr>
          <w:lang w:val="uk-UA"/>
        </w:rPr>
        <w:t xml:space="preserve"> </w:t>
      </w:r>
      <w:r w:rsidR="00797599" w:rsidRPr="003E718A">
        <w:rPr>
          <w:lang w:val="uk-UA"/>
        </w:rPr>
        <w:t>https://arxiv.org/abs/1811.11168</w:t>
      </w:r>
      <w:r w:rsidR="00797599" w:rsidRPr="00FD6674">
        <w:rPr>
          <w:lang w:val="uk-UA"/>
        </w:rPr>
        <w:t xml:space="preserve"> (</w:t>
      </w:r>
      <w:r w:rsidR="00797599" w:rsidRPr="00FD6674">
        <w:t>дата</w:t>
      </w:r>
      <w:r w:rsidR="00797599" w:rsidRPr="00FD2D74">
        <w:rPr>
          <w:lang w:val="en-US"/>
        </w:rPr>
        <w:t xml:space="preserve"> </w:t>
      </w:r>
      <w:r w:rsidR="00797599" w:rsidRPr="00FD6674">
        <w:t>звернення</w:t>
      </w:r>
      <w:r w:rsidR="00797599" w:rsidRPr="00FD6674">
        <w:rPr>
          <w:lang w:val="uk-UA"/>
        </w:rPr>
        <w:t>: 27.04.2023).</w:t>
      </w:r>
    </w:p>
    <w:p w14:paraId="7A125B70" w14:textId="326373ED" w:rsidR="00F50750" w:rsidRPr="00FD6674" w:rsidRDefault="00F50750" w:rsidP="00F50750">
      <w:pPr>
        <w:pStyle w:val="209"/>
        <w:rPr>
          <w:lang w:val="uk-UA"/>
        </w:rPr>
      </w:pPr>
      <w:r>
        <w:rPr>
          <w:lang w:val="uk-UA"/>
        </w:rPr>
        <w:t>24</w:t>
      </w:r>
      <w:r w:rsidRPr="00AD345B">
        <w:rPr>
          <w:lang w:val="uk-UA"/>
        </w:rPr>
        <w:t>.</w:t>
      </w:r>
      <w:r w:rsidRPr="00AD345B">
        <w:rPr>
          <w:lang w:val="uk-UA"/>
        </w:rPr>
        <w:tab/>
      </w:r>
      <w:r w:rsidR="00797599" w:rsidRPr="003E718A">
        <w:rPr>
          <w:lang w:val="uk-UA"/>
        </w:rPr>
        <w:t>Kitakaze</w:t>
      </w:r>
      <w:r w:rsidR="00797599" w:rsidRPr="007B145B">
        <w:rPr>
          <w:lang w:val="uk-UA"/>
        </w:rPr>
        <w:t xml:space="preserve"> </w:t>
      </w:r>
      <w:r w:rsidR="00797599" w:rsidRPr="003E718A">
        <w:rPr>
          <w:lang w:val="uk-UA"/>
        </w:rPr>
        <w:t>H., Yoshiharaa</w:t>
      </w:r>
      <w:r w:rsidR="00797599" w:rsidRPr="007B145B">
        <w:rPr>
          <w:lang w:val="uk-UA"/>
        </w:rPr>
        <w:t xml:space="preserve"> </w:t>
      </w:r>
      <w:r w:rsidR="00797599" w:rsidRPr="003E718A">
        <w:rPr>
          <w:lang w:val="uk-UA"/>
        </w:rPr>
        <w:t>R., Okabea</w:t>
      </w:r>
      <w:r w:rsidR="00797599" w:rsidRPr="007B145B">
        <w:rPr>
          <w:lang w:val="uk-UA"/>
        </w:rPr>
        <w:t xml:space="preserve"> </w:t>
      </w:r>
      <w:r w:rsidR="00797599" w:rsidRPr="003E718A">
        <w:rPr>
          <w:lang w:val="uk-UA"/>
        </w:rPr>
        <w:t>S., Matsumura R. Development of Harmful Bird Recognition System using Object Detection YOLO</w:t>
      </w:r>
      <w:r w:rsidR="00797599">
        <w:rPr>
          <w:lang w:val="uk-UA"/>
        </w:rPr>
        <w:t>.</w:t>
      </w:r>
      <w:r w:rsidR="00797599" w:rsidRPr="003E718A">
        <w:rPr>
          <w:lang w:val="uk-UA"/>
        </w:rPr>
        <w:t xml:space="preserve"> </w:t>
      </w:r>
      <w:r w:rsidR="00797599" w:rsidRPr="00FD6674">
        <w:rPr>
          <w:i/>
          <w:lang w:val="uk-UA"/>
        </w:rPr>
        <w:t>The Japanese Journal of the Institute of Industrial Applications Engineers Online edition</w:t>
      </w:r>
      <w:r w:rsidR="00797599" w:rsidRPr="003E718A">
        <w:rPr>
          <w:lang w:val="uk-UA"/>
        </w:rPr>
        <w:t xml:space="preserve">. </w:t>
      </w:r>
      <w:r w:rsidR="00797599">
        <w:rPr>
          <w:lang w:val="uk-UA"/>
        </w:rPr>
        <w:t>URL</w:t>
      </w:r>
      <w:r w:rsidR="00797599" w:rsidRPr="00EE2427">
        <w:rPr>
          <w:lang w:val="uk-UA"/>
        </w:rPr>
        <w:t>:</w:t>
      </w:r>
      <w:r w:rsidR="00B97222">
        <w:rPr>
          <w:lang w:val="uk-UA"/>
        </w:rPr>
        <w:t xml:space="preserve"> </w:t>
      </w:r>
      <w:r w:rsidR="00797599" w:rsidRPr="003E718A">
        <w:rPr>
          <w:lang w:val="uk-UA"/>
        </w:rPr>
        <w:t>https://www.jstage.jst.go.jp/article/jjiiae/8/1/8_10/_pdf/-char/ja</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40DB09DD" w14:textId="7D81FA0F" w:rsidR="000D4A03" w:rsidRPr="00FD2D74" w:rsidRDefault="003A436A" w:rsidP="00F50750">
      <w:pPr>
        <w:pStyle w:val="209"/>
        <w:rPr>
          <w:rStyle w:val="Russian"/>
        </w:rPr>
      </w:pPr>
      <w:r>
        <w:rPr>
          <w:lang w:val="uk-UA"/>
        </w:rPr>
        <w:t>25</w:t>
      </w:r>
      <w:r w:rsidRPr="00AD345B">
        <w:rPr>
          <w:lang w:val="uk-UA"/>
        </w:rPr>
        <w:t>.</w:t>
      </w:r>
      <w:r w:rsidRPr="00AD345B">
        <w:rPr>
          <w:lang w:val="uk-UA"/>
        </w:rPr>
        <w:tab/>
      </w:r>
      <w:r w:rsidR="00797599" w:rsidRPr="00FD6674">
        <w:rPr>
          <w:lang w:val="uk-UA"/>
        </w:rPr>
        <w:t>In</w:t>
      </w:r>
      <w:r w:rsidR="00797599" w:rsidRPr="00640E87">
        <w:rPr>
          <w:lang w:val="uk-UA"/>
        </w:rPr>
        <w:t>omata T., Kimura</w:t>
      </w:r>
      <w:r w:rsidR="00797599" w:rsidRPr="004E591A">
        <w:rPr>
          <w:lang w:val="uk-UA"/>
        </w:rPr>
        <w:t xml:space="preserve"> </w:t>
      </w:r>
      <w:r w:rsidR="00797599" w:rsidRPr="00640E87">
        <w:rPr>
          <w:lang w:val="uk-UA"/>
        </w:rPr>
        <w:t xml:space="preserve">K., Hagiwara M. </w:t>
      </w:r>
      <w:r w:rsidR="00797599" w:rsidRPr="00B97222">
        <w:rPr>
          <w:rStyle w:val="Italiceng"/>
        </w:rPr>
        <w:t>Object Tracking and Classification System Using Agent Search</w:t>
      </w:r>
      <w:r w:rsidR="00797599" w:rsidRPr="00FD6674">
        <w:rPr>
          <w:lang w:val="uk-UA"/>
        </w:rPr>
        <w:t xml:space="preserve">. </w:t>
      </w:r>
      <w:r w:rsidR="00797599" w:rsidRPr="004E591A">
        <w:rPr>
          <w:lang w:val="uk-UA"/>
        </w:rPr>
        <w:t xml:space="preserve">URL: </w:t>
      </w:r>
      <w:r w:rsidR="00797599" w:rsidRPr="00640E87">
        <w:rPr>
          <w:lang w:val="uk-UA"/>
        </w:rPr>
        <w:t>https://www.jstage.jst.go.jp/article/ieejeiss/129/11/129_11_2065/_pdf/-char/ja</w:t>
      </w:r>
      <w:r w:rsidR="00797599">
        <w:rPr>
          <w:lang w:val="uk-UA"/>
        </w:rPr>
        <w:t xml:space="preserve"> </w:t>
      </w:r>
      <w:r w:rsidR="00797599" w:rsidRPr="00FD6674">
        <w:rPr>
          <w:lang w:val="uk-UA"/>
        </w:rPr>
        <w:t>(</w:t>
      </w:r>
      <w:r w:rsidR="00797599" w:rsidRPr="00FD6674">
        <w:t>дата звернення</w:t>
      </w:r>
      <w:r w:rsidR="00797599" w:rsidRPr="00FD6674">
        <w:rPr>
          <w:lang w:val="uk-UA"/>
        </w:rPr>
        <w:t>: 27.04.2023).</w:t>
      </w:r>
      <w:r w:rsidR="00797599" w:rsidRPr="00797599">
        <w:rPr>
          <w:lang w:val="uk-UA"/>
        </w:rPr>
        <w:t xml:space="preserve"> </w:t>
      </w:r>
    </w:p>
    <w:p w14:paraId="729D0E6C" w14:textId="7F7C3FB1" w:rsidR="00EE2427" w:rsidRPr="00FD2D74" w:rsidRDefault="00EE2427" w:rsidP="00EE2427">
      <w:pPr>
        <w:pStyle w:val="209"/>
        <w:rPr>
          <w:rStyle w:val="Russian"/>
        </w:rPr>
      </w:pPr>
    </w:p>
    <w:p w14:paraId="3E5565A5" w14:textId="77777777" w:rsidR="00AD345B" w:rsidRPr="00C06ACC" w:rsidRDefault="009C1605" w:rsidP="00AD345B">
      <w:pPr>
        <w:pStyle w:val="308Headingliteratureeng"/>
        <w:rPr>
          <w:lang w:val="uk-UA"/>
        </w:rPr>
      </w:pPr>
      <w:r w:rsidRPr="00F61BF5">
        <w:t>References</w:t>
      </w:r>
      <w:r w:rsidR="00EB2EE1" w:rsidRPr="00C06ACC">
        <w:rPr>
          <w:lang w:val="uk-UA"/>
        </w:rPr>
        <w:t xml:space="preserve"> (</w:t>
      </w:r>
      <w:r w:rsidR="00EB2EE1" w:rsidRPr="00F61BF5">
        <w:t>transliterated</w:t>
      </w:r>
      <w:r w:rsidR="00EB2EE1" w:rsidRPr="00C06ACC">
        <w:rPr>
          <w:lang w:val="uk-UA"/>
        </w:rPr>
        <w:t>)</w:t>
      </w:r>
    </w:p>
    <w:p w14:paraId="42EDA502" w14:textId="093894F2" w:rsidR="009F581C" w:rsidRPr="009F581C" w:rsidRDefault="009F581C" w:rsidP="009F581C">
      <w:pPr>
        <w:pStyle w:val="309Referenceseng"/>
      </w:pPr>
      <w:r w:rsidRPr="009F581C">
        <w:t>1.</w:t>
      </w:r>
      <w:r w:rsidRPr="009F581C">
        <w:tab/>
      </w:r>
      <w:r w:rsidR="00561D39" w:rsidRPr="009F581C">
        <w:t xml:space="preserve">Severin V. P., </w:t>
      </w:r>
      <w:proofErr w:type="spellStart"/>
      <w:r w:rsidR="00561D39" w:rsidRPr="009F581C">
        <w:t>Nikulina</w:t>
      </w:r>
      <w:proofErr w:type="spellEnd"/>
      <w:r w:rsidR="00561D39" w:rsidRPr="009F581C">
        <w:t xml:space="preserve"> E. N., </w:t>
      </w:r>
      <w:proofErr w:type="spellStart"/>
      <w:r w:rsidR="00561D39" w:rsidRPr="009F581C">
        <w:t>Buriakovskyi</w:t>
      </w:r>
      <w:proofErr w:type="spellEnd"/>
      <w:r w:rsidR="00561D39" w:rsidRPr="009F581C">
        <w:t xml:space="preserve"> V. S. </w:t>
      </w:r>
      <w:r w:rsidR="00561D39" w:rsidRPr="00A36A73">
        <w:t xml:space="preserve">Development of the controller for the quadcopter </w:t>
      </w:r>
      <w:proofErr w:type="spellStart"/>
      <w:r w:rsidR="00561D39" w:rsidRPr="00A36A73">
        <w:t>finkenin</w:t>
      </w:r>
      <w:proofErr w:type="spellEnd"/>
      <w:r w:rsidR="00561D39" w:rsidRPr="00A36A73">
        <w:t xml:space="preserve"> simulation </w:t>
      </w:r>
      <w:proofErr w:type="spellStart"/>
      <w:r w:rsidR="00561D39" w:rsidRPr="00A36A73">
        <w:t>enviroment</w:t>
      </w:r>
      <w:proofErr w:type="spellEnd"/>
      <w:r w:rsidR="00561D39" w:rsidRPr="00A36A73">
        <w:t xml:space="preserve"> </w:t>
      </w:r>
      <w:proofErr w:type="spellStart"/>
      <w:r w:rsidR="00561D39" w:rsidRPr="00A36A73">
        <w:t>vrep</w:t>
      </w:r>
      <w:proofErr w:type="spellEnd"/>
      <w:r w:rsidR="00561D39" w:rsidRPr="009F581C">
        <w:t xml:space="preserve">. </w:t>
      </w:r>
      <w:proofErr w:type="spellStart"/>
      <w:r w:rsidR="00A36A73" w:rsidRPr="00FC1BD8">
        <w:rPr>
          <w:rStyle w:val="Italiceng"/>
        </w:rPr>
        <w:t>Vestnik</w:t>
      </w:r>
      <w:proofErr w:type="spellEnd"/>
      <w:r w:rsidR="00A36A73" w:rsidRPr="00FC1BD8">
        <w:rPr>
          <w:rStyle w:val="Italiceng"/>
        </w:rPr>
        <w:t xml:space="preserve"> </w:t>
      </w:r>
      <w:proofErr w:type="spellStart"/>
      <w:r w:rsidR="00A36A73" w:rsidRPr="00FC1BD8">
        <w:rPr>
          <w:rStyle w:val="Italiceng"/>
        </w:rPr>
        <w:t>Nats</w:t>
      </w:r>
      <w:proofErr w:type="spellEnd"/>
      <w:r w:rsidR="00A36A73" w:rsidRPr="00FC1BD8">
        <w:rPr>
          <w:rStyle w:val="Italiceng"/>
        </w:rPr>
        <w:t xml:space="preserve">. </w:t>
      </w:r>
      <w:proofErr w:type="spellStart"/>
      <w:r w:rsidR="00A36A73" w:rsidRPr="00FC1BD8">
        <w:rPr>
          <w:rStyle w:val="Italiceng"/>
        </w:rPr>
        <w:t>tekhn</w:t>
      </w:r>
      <w:proofErr w:type="spellEnd"/>
      <w:r w:rsidR="00A36A73" w:rsidRPr="00FC1BD8">
        <w:rPr>
          <w:rStyle w:val="Italiceng"/>
        </w:rPr>
        <w:t>. un-ta "</w:t>
      </w:r>
      <w:proofErr w:type="spellStart"/>
      <w:r w:rsidR="00A36A73" w:rsidRPr="00FC1BD8">
        <w:rPr>
          <w:rStyle w:val="Italiceng"/>
        </w:rPr>
        <w:t>KhPI</w:t>
      </w:r>
      <w:proofErr w:type="spellEnd"/>
      <w:r w:rsidR="00A36A73" w:rsidRPr="00FC1BD8">
        <w:rPr>
          <w:rStyle w:val="Italiceng"/>
        </w:rPr>
        <w:t xml:space="preserve">": sb. </w:t>
      </w:r>
      <w:proofErr w:type="spellStart"/>
      <w:r w:rsidR="00A36A73" w:rsidRPr="00FC1BD8">
        <w:rPr>
          <w:rStyle w:val="Italiceng"/>
        </w:rPr>
        <w:t>nauch</w:t>
      </w:r>
      <w:proofErr w:type="spellEnd"/>
      <w:r w:rsidR="00A36A73" w:rsidRPr="00FC1BD8">
        <w:rPr>
          <w:rStyle w:val="Italiceng"/>
        </w:rPr>
        <w:t xml:space="preserve">. tr. </w:t>
      </w:r>
      <w:proofErr w:type="spellStart"/>
      <w:r w:rsidR="00A36A73" w:rsidRPr="00FC1BD8">
        <w:rPr>
          <w:rStyle w:val="Italiceng"/>
        </w:rPr>
        <w:t>Temat</w:t>
      </w:r>
      <w:proofErr w:type="spellEnd"/>
      <w:r w:rsidR="00A36A73" w:rsidRPr="00FC1BD8">
        <w:rPr>
          <w:rStyle w:val="Italiceng"/>
        </w:rPr>
        <w:t xml:space="preserve">. </w:t>
      </w:r>
      <w:proofErr w:type="spellStart"/>
      <w:r w:rsidR="00A36A73" w:rsidRPr="00FC1BD8">
        <w:rPr>
          <w:rStyle w:val="Italiceng"/>
        </w:rPr>
        <w:t>vyp</w:t>
      </w:r>
      <w:proofErr w:type="spellEnd"/>
      <w:r w:rsidR="00A36A73" w:rsidRPr="00FC1BD8">
        <w:rPr>
          <w:rStyle w:val="Italiceng"/>
        </w:rPr>
        <w:t xml:space="preserve">.: </w:t>
      </w:r>
      <w:proofErr w:type="spellStart"/>
      <w:r w:rsidR="00A36A73" w:rsidRPr="00FC1BD8">
        <w:rPr>
          <w:rStyle w:val="Italiceng"/>
        </w:rPr>
        <w:t>Sistemnyy</w:t>
      </w:r>
      <w:proofErr w:type="spellEnd"/>
      <w:r w:rsidR="00A36A73" w:rsidRPr="00FC1BD8">
        <w:rPr>
          <w:rStyle w:val="Italiceng"/>
        </w:rPr>
        <w:t xml:space="preserve"> </w:t>
      </w:r>
      <w:proofErr w:type="spellStart"/>
      <w:r w:rsidR="00A36A73" w:rsidRPr="00FC1BD8">
        <w:rPr>
          <w:rStyle w:val="Italiceng"/>
        </w:rPr>
        <w:t>analiz</w:t>
      </w:r>
      <w:proofErr w:type="spellEnd"/>
      <w:r w:rsidR="00A36A73" w:rsidRPr="00FC1BD8">
        <w:rPr>
          <w:rStyle w:val="Italiceng"/>
        </w:rPr>
        <w:t xml:space="preserve">, </w:t>
      </w:r>
      <w:proofErr w:type="spellStart"/>
      <w:r w:rsidR="00A36A73" w:rsidRPr="00FC1BD8">
        <w:rPr>
          <w:rStyle w:val="Italiceng"/>
        </w:rPr>
        <w:t>upravlenie</w:t>
      </w:r>
      <w:proofErr w:type="spellEnd"/>
      <w:r w:rsidR="00A36A73" w:rsidRPr="00FC1BD8">
        <w:rPr>
          <w:rStyle w:val="Italiceng"/>
        </w:rPr>
        <w:t xml:space="preserve"> </w:t>
      </w:r>
      <w:proofErr w:type="spellStart"/>
      <w:r w:rsidR="00A36A73" w:rsidRPr="00FC1BD8">
        <w:rPr>
          <w:rStyle w:val="Italiceng"/>
        </w:rPr>
        <w:t>i</w:t>
      </w:r>
      <w:proofErr w:type="spellEnd"/>
      <w:r w:rsidR="00A36A73" w:rsidRPr="00FC1BD8">
        <w:rPr>
          <w:rStyle w:val="Italiceng"/>
        </w:rPr>
        <w:t xml:space="preserve"> </w:t>
      </w:r>
      <w:proofErr w:type="spellStart"/>
      <w:r w:rsidR="00A36A73" w:rsidRPr="00FC1BD8">
        <w:rPr>
          <w:rStyle w:val="Italiceng"/>
        </w:rPr>
        <w:t>informatsionnye</w:t>
      </w:r>
      <w:proofErr w:type="spellEnd"/>
      <w:r w:rsidR="00A36A73" w:rsidRPr="00FC1BD8">
        <w:rPr>
          <w:rStyle w:val="Italiceng"/>
        </w:rPr>
        <w:t xml:space="preserve"> </w:t>
      </w:r>
      <w:proofErr w:type="spellStart"/>
      <w:r w:rsidR="00A36A73" w:rsidRPr="00FC1BD8">
        <w:rPr>
          <w:rStyle w:val="Italiceng"/>
        </w:rPr>
        <w:t>tekhnologii</w:t>
      </w:r>
      <w:proofErr w:type="spellEnd"/>
      <w:r w:rsidR="00A36A73">
        <w:t xml:space="preserve"> [Bulletin of the National Technical University "</w:t>
      </w:r>
      <w:proofErr w:type="spellStart"/>
      <w:r w:rsidR="00A36A73">
        <w:t>KhPI</w:t>
      </w:r>
      <w:proofErr w:type="spellEnd"/>
      <w:r w:rsidR="00A36A73">
        <w:t>": a collection of scientific papers. Thematic issue: System analysis, management and information technology]. Kharkov, NTU "</w:t>
      </w:r>
      <w:proofErr w:type="spellStart"/>
      <w:r w:rsidR="00A36A73">
        <w:t>KhPI</w:t>
      </w:r>
      <w:proofErr w:type="spellEnd"/>
      <w:r w:rsidR="00A36A73">
        <w:t>" Publ., 20</w:t>
      </w:r>
      <w:r w:rsidR="00132FC5">
        <w:t>16</w:t>
      </w:r>
      <w:r w:rsidR="00A36A73">
        <w:t xml:space="preserve">, no. </w:t>
      </w:r>
      <w:r w:rsidR="00132FC5">
        <w:t>37</w:t>
      </w:r>
      <w:r w:rsidR="00A36A73">
        <w:t xml:space="preserve"> (</w:t>
      </w:r>
      <w:r w:rsidR="00132FC5">
        <w:t>1209</w:t>
      </w:r>
      <w:r w:rsidR="00A36A73">
        <w:t>), pp. 63–69.</w:t>
      </w:r>
    </w:p>
    <w:p w14:paraId="31E00882" w14:textId="73D9A9E7" w:rsidR="009F581C" w:rsidRPr="00FD2D74" w:rsidRDefault="009F581C" w:rsidP="009F581C">
      <w:pPr>
        <w:pStyle w:val="309Referenceseng"/>
      </w:pPr>
      <w:r w:rsidRPr="009F581C">
        <w:t>2.</w:t>
      </w:r>
      <w:r w:rsidRPr="009F581C">
        <w:tab/>
      </w:r>
      <w:r w:rsidR="00561D39" w:rsidRPr="009F581C">
        <w:t xml:space="preserve">Ammar A., </w:t>
      </w:r>
      <w:proofErr w:type="spellStart"/>
      <w:r w:rsidR="00561D39" w:rsidRPr="009F581C">
        <w:t>Chebbah</w:t>
      </w:r>
      <w:proofErr w:type="spellEnd"/>
      <w:r w:rsidR="00561D39" w:rsidRPr="009F581C">
        <w:t xml:space="preserve"> A., </w:t>
      </w:r>
      <w:proofErr w:type="spellStart"/>
      <w:r w:rsidR="00561D39" w:rsidRPr="009F581C">
        <w:t>Fredj</w:t>
      </w:r>
      <w:proofErr w:type="spellEnd"/>
      <w:r w:rsidR="00561D39" w:rsidRPr="009F581C">
        <w:t xml:space="preserve"> H., </w:t>
      </w:r>
      <w:proofErr w:type="spellStart"/>
      <w:r w:rsidR="00561D39" w:rsidRPr="009F581C">
        <w:t>Souani</w:t>
      </w:r>
      <w:proofErr w:type="spellEnd"/>
      <w:r w:rsidR="00561D39" w:rsidRPr="009F581C">
        <w:t xml:space="preserve"> C. </w:t>
      </w:r>
      <w:r w:rsidR="00561D39" w:rsidRPr="00B97222">
        <w:rPr>
          <w:rStyle w:val="Italiceng"/>
        </w:rPr>
        <w:t>Comparative Study of latest CNN based Optical Flow Estimation</w:t>
      </w:r>
      <w:r w:rsidR="00561D39" w:rsidRPr="009F581C">
        <w:t>. URL</w:t>
      </w:r>
      <w:r w:rsidR="00561D39" w:rsidRPr="00DB7B00">
        <w:t xml:space="preserve">: </w:t>
      </w:r>
      <w:r w:rsidR="00561D39" w:rsidRPr="009F581C">
        <w:t>https</w:t>
      </w:r>
      <w:r w:rsidR="00561D39" w:rsidRPr="00DB7B00">
        <w:t>://</w:t>
      </w:r>
      <w:r w:rsidR="00561D39" w:rsidRPr="009F581C">
        <w:t>ieeexplore</w:t>
      </w:r>
      <w:r w:rsidR="00561D39" w:rsidRPr="00DB7B00">
        <w:t>.</w:t>
      </w:r>
      <w:r w:rsidR="00561D39" w:rsidRPr="009F581C">
        <w:t>ieee</w:t>
      </w:r>
      <w:r w:rsidR="00561D39" w:rsidRPr="00DB7B00">
        <w:t>.</w:t>
      </w:r>
      <w:r w:rsidR="00561D39" w:rsidRPr="009F581C">
        <w:t>org</w:t>
      </w:r>
      <w:r w:rsidR="00561D39" w:rsidRPr="00DB7B00">
        <w:t>/</w:t>
      </w:r>
      <w:r w:rsidR="00561D39" w:rsidRPr="009F581C">
        <w:t>document</w:t>
      </w:r>
      <w:r w:rsidR="00561D39" w:rsidRPr="00DB7B00">
        <w:t>/9806070/</w:t>
      </w:r>
      <w:r w:rsidR="00561D39" w:rsidRPr="009F581C">
        <w:t>references</w:t>
      </w:r>
      <w:r w:rsidR="00561D39" w:rsidRPr="00DB7B00">
        <w:t>#</w:t>
      </w:r>
      <w:r w:rsidR="00561D39" w:rsidRPr="009F581C">
        <w:t>references</w:t>
      </w:r>
      <w:r w:rsidR="00561D39" w:rsidRPr="00DB7B00">
        <w:t xml:space="preserve">. (accessed: </w:t>
      </w:r>
      <w:r w:rsidR="00561D39" w:rsidRPr="00182723">
        <w:t>27.04.2023</w:t>
      </w:r>
      <w:r w:rsidR="00561D39" w:rsidRPr="00DB7B00">
        <w:t>).</w:t>
      </w:r>
    </w:p>
    <w:p w14:paraId="7AB32157" w14:textId="49A162DE" w:rsidR="009F581C" w:rsidRPr="009F581C" w:rsidRDefault="009F581C" w:rsidP="009F581C">
      <w:pPr>
        <w:pStyle w:val="309Referenceseng"/>
      </w:pPr>
      <w:r w:rsidRPr="009F581C">
        <w:t>3.</w:t>
      </w:r>
      <w:r w:rsidRPr="009F581C">
        <w:tab/>
      </w:r>
      <w:proofErr w:type="spellStart"/>
      <w:r w:rsidR="00561D39">
        <w:t>Nikulina</w:t>
      </w:r>
      <w:proofErr w:type="spellEnd"/>
      <w:r w:rsidR="00561D39">
        <w:t xml:space="preserve"> E. N., </w:t>
      </w:r>
      <w:proofErr w:type="spellStart"/>
      <w:r w:rsidR="00561D39">
        <w:t>Severyn</w:t>
      </w:r>
      <w:proofErr w:type="spellEnd"/>
      <w:r w:rsidR="00561D39">
        <w:t xml:space="preserve"> V. P., </w:t>
      </w:r>
      <w:proofErr w:type="spellStart"/>
      <w:r w:rsidR="00561D39">
        <w:t>Kotsiuba</w:t>
      </w:r>
      <w:proofErr w:type="spellEnd"/>
      <w:r w:rsidR="00561D39">
        <w:t xml:space="preserve"> N. V. </w:t>
      </w:r>
      <w:proofErr w:type="spellStart"/>
      <w:r w:rsidR="00561D39">
        <w:t>Rozrobka</w:t>
      </w:r>
      <w:proofErr w:type="spellEnd"/>
      <w:r w:rsidR="00561D39">
        <w:t xml:space="preserve"> </w:t>
      </w:r>
      <w:proofErr w:type="spellStart"/>
      <w:r w:rsidR="00561D39">
        <w:t>informatsiynoyi</w:t>
      </w:r>
      <w:proofErr w:type="spellEnd"/>
      <w:r w:rsidR="00561D39">
        <w:t xml:space="preserve"> </w:t>
      </w:r>
      <w:proofErr w:type="spellStart"/>
      <w:r w:rsidR="00561D39">
        <w:t>tekhnologii</w:t>
      </w:r>
      <w:proofErr w:type="spellEnd"/>
      <w:r w:rsidR="00561D39">
        <w:t xml:space="preserve"> </w:t>
      </w:r>
      <w:proofErr w:type="spellStart"/>
      <w:r w:rsidR="00561D39">
        <w:t>optymizatsii</w:t>
      </w:r>
      <w:proofErr w:type="spellEnd"/>
      <w:r w:rsidR="00561D39">
        <w:t xml:space="preserve"> </w:t>
      </w:r>
      <w:proofErr w:type="spellStart"/>
      <w:r w:rsidR="00561D39">
        <w:t>upravlinnya</w:t>
      </w:r>
      <w:proofErr w:type="spellEnd"/>
      <w:r w:rsidR="00561D39">
        <w:t xml:space="preserve"> </w:t>
      </w:r>
      <w:proofErr w:type="spellStart"/>
      <w:r w:rsidR="00561D39">
        <w:t>skladnymy</w:t>
      </w:r>
      <w:proofErr w:type="spellEnd"/>
      <w:r w:rsidR="00561D39">
        <w:t xml:space="preserve"> </w:t>
      </w:r>
      <w:proofErr w:type="spellStart"/>
      <w:r w:rsidR="00561D39">
        <w:t>dynamichnymy</w:t>
      </w:r>
      <w:proofErr w:type="spellEnd"/>
      <w:r w:rsidR="00561D39">
        <w:t xml:space="preserve"> </w:t>
      </w:r>
      <w:proofErr w:type="spellStart"/>
      <w:r w:rsidR="00561D39">
        <w:t>systemamy</w:t>
      </w:r>
      <w:proofErr w:type="spellEnd"/>
      <w:r w:rsidR="00561D39">
        <w:t xml:space="preserve"> [Development of information technology for optimizing the control of complex dynamic systems]. </w:t>
      </w:r>
      <w:proofErr w:type="spellStart"/>
      <w:r w:rsidR="00561D39" w:rsidRPr="00FC1BD8">
        <w:rPr>
          <w:rStyle w:val="Italiceng"/>
        </w:rPr>
        <w:t>Vestnik</w:t>
      </w:r>
      <w:proofErr w:type="spellEnd"/>
      <w:r w:rsidR="00561D39" w:rsidRPr="00FC1BD8">
        <w:rPr>
          <w:rStyle w:val="Italiceng"/>
        </w:rPr>
        <w:t xml:space="preserve"> </w:t>
      </w:r>
      <w:proofErr w:type="spellStart"/>
      <w:r w:rsidR="00561D39" w:rsidRPr="00FC1BD8">
        <w:rPr>
          <w:rStyle w:val="Italiceng"/>
        </w:rPr>
        <w:t>Nats</w:t>
      </w:r>
      <w:proofErr w:type="spellEnd"/>
      <w:r w:rsidR="00561D39" w:rsidRPr="00FC1BD8">
        <w:rPr>
          <w:rStyle w:val="Italiceng"/>
        </w:rPr>
        <w:t xml:space="preserve">. </w:t>
      </w:r>
      <w:proofErr w:type="spellStart"/>
      <w:r w:rsidR="00561D39" w:rsidRPr="00FC1BD8">
        <w:rPr>
          <w:rStyle w:val="Italiceng"/>
        </w:rPr>
        <w:t>tekhn</w:t>
      </w:r>
      <w:proofErr w:type="spellEnd"/>
      <w:r w:rsidR="00561D39" w:rsidRPr="00FC1BD8">
        <w:rPr>
          <w:rStyle w:val="Italiceng"/>
        </w:rPr>
        <w:t>. un-ta "</w:t>
      </w:r>
      <w:proofErr w:type="spellStart"/>
      <w:r w:rsidR="00561D39" w:rsidRPr="00FC1BD8">
        <w:rPr>
          <w:rStyle w:val="Italiceng"/>
        </w:rPr>
        <w:t>KhPI</w:t>
      </w:r>
      <w:proofErr w:type="spellEnd"/>
      <w:r w:rsidR="00561D39" w:rsidRPr="00FC1BD8">
        <w:rPr>
          <w:rStyle w:val="Italiceng"/>
        </w:rPr>
        <w:t xml:space="preserve">": sb. </w:t>
      </w:r>
      <w:proofErr w:type="spellStart"/>
      <w:r w:rsidR="00561D39" w:rsidRPr="00FC1BD8">
        <w:rPr>
          <w:rStyle w:val="Italiceng"/>
        </w:rPr>
        <w:t>nauch</w:t>
      </w:r>
      <w:proofErr w:type="spellEnd"/>
      <w:r w:rsidR="00561D39" w:rsidRPr="00FC1BD8">
        <w:rPr>
          <w:rStyle w:val="Italiceng"/>
        </w:rPr>
        <w:t xml:space="preserve">. tr. </w:t>
      </w:r>
      <w:proofErr w:type="spellStart"/>
      <w:r w:rsidR="00561D39" w:rsidRPr="00FC1BD8">
        <w:rPr>
          <w:rStyle w:val="Italiceng"/>
        </w:rPr>
        <w:t>Temat</w:t>
      </w:r>
      <w:proofErr w:type="spellEnd"/>
      <w:r w:rsidR="00561D39" w:rsidRPr="00FC1BD8">
        <w:rPr>
          <w:rStyle w:val="Italiceng"/>
        </w:rPr>
        <w:t xml:space="preserve">. </w:t>
      </w:r>
      <w:proofErr w:type="spellStart"/>
      <w:r w:rsidR="00561D39" w:rsidRPr="00FC1BD8">
        <w:rPr>
          <w:rStyle w:val="Italiceng"/>
        </w:rPr>
        <w:t>vyp</w:t>
      </w:r>
      <w:proofErr w:type="spellEnd"/>
      <w:r w:rsidR="00561D39" w:rsidRPr="00FC1BD8">
        <w:rPr>
          <w:rStyle w:val="Italiceng"/>
        </w:rPr>
        <w:t xml:space="preserve">.: </w:t>
      </w:r>
      <w:proofErr w:type="spellStart"/>
      <w:r w:rsidR="00561D39" w:rsidRPr="00FC1BD8">
        <w:rPr>
          <w:rStyle w:val="Italiceng"/>
        </w:rPr>
        <w:t>Sistemnyy</w:t>
      </w:r>
      <w:proofErr w:type="spellEnd"/>
      <w:r w:rsidR="00561D39" w:rsidRPr="00FC1BD8">
        <w:rPr>
          <w:rStyle w:val="Italiceng"/>
        </w:rPr>
        <w:t xml:space="preserve"> </w:t>
      </w:r>
      <w:proofErr w:type="spellStart"/>
      <w:r w:rsidR="00561D39" w:rsidRPr="00FC1BD8">
        <w:rPr>
          <w:rStyle w:val="Italiceng"/>
        </w:rPr>
        <w:t>analiz</w:t>
      </w:r>
      <w:proofErr w:type="spellEnd"/>
      <w:r w:rsidR="00561D39" w:rsidRPr="00FC1BD8">
        <w:rPr>
          <w:rStyle w:val="Italiceng"/>
        </w:rPr>
        <w:t xml:space="preserve">, </w:t>
      </w:r>
      <w:proofErr w:type="spellStart"/>
      <w:r w:rsidR="00561D39" w:rsidRPr="00FC1BD8">
        <w:rPr>
          <w:rStyle w:val="Italiceng"/>
        </w:rPr>
        <w:t>upravlenie</w:t>
      </w:r>
      <w:proofErr w:type="spellEnd"/>
      <w:r w:rsidR="00561D39" w:rsidRPr="00FC1BD8">
        <w:rPr>
          <w:rStyle w:val="Italiceng"/>
        </w:rPr>
        <w:t xml:space="preserve"> </w:t>
      </w:r>
      <w:proofErr w:type="spellStart"/>
      <w:r w:rsidR="00561D39" w:rsidRPr="00FC1BD8">
        <w:rPr>
          <w:rStyle w:val="Italiceng"/>
        </w:rPr>
        <w:t>i</w:t>
      </w:r>
      <w:proofErr w:type="spellEnd"/>
      <w:r w:rsidR="00561D39" w:rsidRPr="00FC1BD8">
        <w:rPr>
          <w:rStyle w:val="Italiceng"/>
        </w:rPr>
        <w:t xml:space="preserve"> </w:t>
      </w:r>
      <w:proofErr w:type="spellStart"/>
      <w:r w:rsidR="00561D39" w:rsidRPr="00FC1BD8">
        <w:rPr>
          <w:rStyle w:val="Italiceng"/>
        </w:rPr>
        <w:t>informatsionnye</w:t>
      </w:r>
      <w:proofErr w:type="spellEnd"/>
      <w:r w:rsidR="00561D39" w:rsidRPr="00FC1BD8">
        <w:rPr>
          <w:rStyle w:val="Italiceng"/>
        </w:rPr>
        <w:t xml:space="preserve"> </w:t>
      </w:r>
      <w:proofErr w:type="spellStart"/>
      <w:r w:rsidR="00561D39" w:rsidRPr="00FC1BD8">
        <w:rPr>
          <w:rStyle w:val="Italiceng"/>
        </w:rPr>
        <w:t>tekhnologii</w:t>
      </w:r>
      <w:proofErr w:type="spellEnd"/>
      <w:r w:rsidR="00561D39">
        <w:t xml:space="preserve"> [Bulletin of the National Technical University "</w:t>
      </w:r>
      <w:proofErr w:type="spellStart"/>
      <w:r w:rsidR="00561D39">
        <w:t>KhPI</w:t>
      </w:r>
      <w:proofErr w:type="spellEnd"/>
      <w:r w:rsidR="00561D39">
        <w:t>": a collection of scientific papers. Thematic issue: System analysis, management and information technology]. Kharkov, NTU "</w:t>
      </w:r>
      <w:proofErr w:type="spellStart"/>
      <w:r w:rsidR="00561D39">
        <w:t>KhPI</w:t>
      </w:r>
      <w:proofErr w:type="spellEnd"/>
      <w:r w:rsidR="00561D39">
        <w:t>" Publ., 2020, no. 2 (4), pp. 63–69.</w:t>
      </w:r>
    </w:p>
    <w:p w14:paraId="4512F6B3" w14:textId="1BF4FBDE" w:rsidR="009F581C" w:rsidRPr="009F581C" w:rsidRDefault="009F581C" w:rsidP="009F581C">
      <w:pPr>
        <w:pStyle w:val="309Referenceseng"/>
      </w:pPr>
      <w:r w:rsidRPr="009F581C">
        <w:t>4.</w:t>
      </w:r>
      <w:r w:rsidRPr="009F581C">
        <w:tab/>
      </w:r>
      <w:r w:rsidR="0091343B" w:rsidRPr="00B016DA">
        <w:rPr>
          <w:lang w:val="uk-UA"/>
        </w:rPr>
        <w:t>Zou</w:t>
      </w:r>
      <w:r w:rsidR="0091343B">
        <w:t xml:space="preserve"> </w:t>
      </w:r>
      <w:r w:rsidR="0091343B" w:rsidRPr="00B016DA">
        <w:rPr>
          <w:lang w:val="uk-UA"/>
        </w:rPr>
        <w:t>Z</w:t>
      </w:r>
      <w:r w:rsidR="0091343B">
        <w:rPr>
          <w:lang w:val="uk-UA"/>
        </w:rPr>
        <w:t>.</w:t>
      </w:r>
      <w:r w:rsidR="0091343B" w:rsidRPr="00B016DA">
        <w:rPr>
          <w:lang w:val="uk-UA"/>
        </w:rPr>
        <w:t>, Chen</w:t>
      </w:r>
      <w:r w:rsidR="0091343B">
        <w:t xml:space="preserve"> </w:t>
      </w:r>
      <w:r w:rsidR="0091343B" w:rsidRPr="00B016DA">
        <w:rPr>
          <w:lang w:val="uk-UA"/>
        </w:rPr>
        <w:t>K</w:t>
      </w:r>
      <w:r w:rsidR="0091343B">
        <w:rPr>
          <w:lang w:val="uk-UA"/>
        </w:rPr>
        <w:t>.</w:t>
      </w:r>
      <w:r w:rsidR="0091343B" w:rsidRPr="00B016DA">
        <w:rPr>
          <w:lang w:val="uk-UA"/>
        </w:rPr>
        <w:t>, Shi</w:t>
      </w:r>
      <w:r w:rsidR="0091343B">
        <w:t xml:space="preserve"> </w:t>
      </w:r>
      <w:r w:rsidR="0091343B" w:rsidRPr="00B016DA">
        <w:rPr>
          <w:lang w:val="uk-UA"/>
        </w:rPr>
        <w:t>Z</w:t>
      </w:r>
      <w:r w:rsidR="0091343B">
        <w:rPr>
          <w:lang w:val="uk-UA"/>
        </w:rPr>
        <w:t>.,</w:t>
      </w:r>
      <w:r w:rsidR="0091343B" w:rsidRPr="0091343B">
        <w:t xml:space="preserve"> </w:t>
      </w:r>
      <w:r w:rsidR="0091343B" w:rsidRPr="0091343B">
        <w:rPr>
          <w:lang w:val="uk-UA"/>
        </w:rPr>
        <w:t>Shi</w:t>
      </w:r>
      <w:r w:rsidR="0091343B">
        <w:rPr>
          <w:lang w:val="uk-UA"/>
        </w:rPr>
        <w:t xml:space="preserve"> Z</w:t>
      </w:r>
      <w:r w:rsidR="0091343B"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91343B">
        <w:rPr>
          <w:lang w:val="uk-UA"/>
        </w:rPr>
        <w:t xml:space="preserve"> </w:t>
      </w:r>
      <w:r w:rsidR="0091343B" w:rsidRPr="0091343B">
        <w:rPr>
          <w:lang w:val="uk-UA"/>
        </w:rPr>
        <w:t>J</w:t>
      </w:r>
      <w:r w:rsidR="0091343B">
        <w:rPr>
          <w:lang w:val="uk-UA"/>
        </w:rPr>
        <w:t>.</w:t>
      </w:r>
      <w:r w:rsidR="0091343B" w:rsidRPr="0091343B">
        <w:rPr>
          <w:lang w:val="uk-UA"/>
        </w:rPr>
        <w:t xml:space="preserve"> </w:t>
      </w:r>
      <w:r w:rsidR="00561D39" w:rsidRPr="00B97222">
        <w:rPr>
          <w:rStyle w:val="Italiceng"/>
        </w:rPr>
        <w:t xml:space="preserve">Object </w:t>
      </w:r>
      <w:r w:rsidR="0091343B" w:rsidRPr="00B97222">
        <w:rPr>
          <w:rStyle w:val="Italiceng"/>
        </w:rPr>
        <w:br/>
      </w:r>
      <w:r w:rsidR="00561D39" w:rsidRPr="00B97222">
        <w:rPr>
          <w:rStyle w:val="Italiceng"/>
        </w:rPr>
        <w:t>Detection in 20 Years: A Survey</w:t>
      </w:r>
      <w:r w:rsidR="00561D39" w:rsidRPr="009F581C">
        <w:t>. URL: https://arxiv.org/pdf/1905.05055.pdf?fbclid=IwAR0ILGAWTwU-9-iH6lZyPFXYXA5JRWarM_XoSJ78QEhmnn-txvr_iGEzCio (</w:t>
      </w:r>
      <w:r w:rsidR="00561D39">
        <w:t xml:space="preserve">accessed: </w:t>
      </w:r>
      <w:r w:rsidR="00561D39" w:rsidRPr="00182723">
        <w:t>27.04.2023</w:t>
      </w:r>
      <w:r w:rsidR="00561D39" w:rsidRPr="009F581C">
        <w:t>).</w:t>
      </w:r>
    </w:p>
    <w:p w14:paraId="038F00AE" w14:textId="13D5FD8E" w:rsidR="009F581C" w:rsidRPr="009F581C" w:rsidRDefault="009F581C" w:rsidP="009F581C">
      <w:pPr>
        <w:pStyle w:val="309Referenceseng"/>
      </w:pPr>
      <w:r w:rsidRPr="009F581C">
        <w:t>5.</w:t>
      </w:r>
      <w:r w:rsidRPr="009F581C">
        <w:tab/>
      </w:r>
      <w:proofErr w:type="spellStart"/>
      <w:r w:rsidR="00561D39" w:rsidRPr="009F581C">
        <w:t>Krizhevsky</w:t>
      </w:r>
      <w:proofErr w:type="spellEnd"/>
      <w:r w:rsidR="00561D39" w:rsidRPr="009F581C">
        <w:t xml:space="preserve"> A., </w:t>
      </w:r>
      <w:proofErr w:type="spellStart"/>
      <w:r w:rsidR="00561D39" w:rsidRPr="009F581C">
        <w:t>Sutskever</w:t>
      </w:r>
      <w:proofErr w:type="spellEnd"/>
      <w:r w:rsidR="00561D39" w:rsidRPr="009F581C">
        <w:t xml:space="preserve"> I., Hinton G. E. </w:t>
      </w:r>
      <w:proofErr w:type="spellStart"/>
      <w:r w:rsidR="00561D39" w:rsidRPr="009F581C">
        <w:t>Imagenet</w:t>
      </w:r>
      <w:proofErr w:type="spellEnd"/>
      <w:r w:rsidR="00561D39" w:rsidRPr="009F581C">
        <w:t xml:space="preserve"> classiﬁcation with deep convolutional neural networks. </w:t>
      </w:r>
      <w:r w:rsidR="00561D39" w:rsidRPr="009F581C">
        <w:rPr>
          <w:rStyle w:val="Italiceng"/>
        </w:rPr>
        <w:t>Advances in neural information processing systems</w:t>
      </w:r>
      <w:r w:rsidR="00561D39" w:rsidRPr="009F581C">
        <w:t>. 2012, pp. 1097</w:t>
      </w:r>
      <w:r w:rsidR="00561D39" w:rsidRPr="009F581C">
        <w:noBreakHyphen/>
        <w:t>1105.</w:t>
      </w:r>
    </w:p>
    <w:p w14:paraId="2019C9E9" w14:textId="68DFF661" w:rsidR="009F581C" w:rsidRPr="009F581C" w:rsidRDefault="009F581C" w:rsidP="009F581C">
      <w:pPr>
        <w:pStyle w:val="309Referenceseng"/>
      </w:pPr>
      <w:r w:rsidRPr="009F581C">
        <w:t>6.</w:t>
      </w:r>
      <w:r w:rsidRPr="009F581C">
        <w:tab/>
      </w:r>
      <w:proofErr w:type="spellStart"/>
      <w:r w:rsidR="00561D39" w:rsidRPr="009F581C">
        <w:t>Girshick</w:t>
      </w:r>
      <w:proofErr w:type="spellEnd"/>
      <w:r w:rsidR="00561D39" w:rsidRPr="009F581C">
        <w:t xml:space="preserve"> R., Donahue J., Darrell T., Malik J. </w:t>
      </w:r>
      <w:r w:rsidR="00561D39" w:rsidRPr="00B97222">
        <w:rPr>
          <w:rStyle w:val="Italiceng"/>
        </w:rPr>
        <w:t>Rich feature hierarchies for accurate object detection and semantic segmentation</w:t>
      </w:r>
      <w:r w:rsidR="00561D39" w:rsidRPr="009F581C">
        <w:t xml:space="preserve">. </w:t>
      </w:r>
      <w:r w:rsidR="00561D39">
        <w:rPr>
          <w:lang w:val="uk-UA"/>
        </w:rPr>
        <w:t>URL</w:t>
      </w:r>
      <w:r w:rsidR="00561D39" w:rsidRPr="00B016DA">
        <w:rPr>
          <w:lang w:val="uk-UA"/>
        </w:rPr>
        <w:t xml:space="preserve">: </w:t>
      </w:r>
      <w:r w:rsidR="00561D39" w:rsidRPr="00CC3DAB">
        <w:rPr>
          <w:lang w:val="uk-UA"/>
        </w:rPr>
        <w:t>https://arxiv.org/abs/1311.2524</w:t>
      </w:r>
      <w:r w:rsidR="00561D39">
        <w:rPr>
          <w:lang w:val="uk-UA"/>
        </w:rPr>
        <w:t xml:space="preserve"> </w:t>
      </w:r>
      <w:r w:rsidR="00561D39" w:rsidRPr="00847732">
        <w:t>(</w:t>
      </w:r>
      <w:r w:rsidR="00561D39">
        <w:rPr>
          <w:rStyle w:val="Ukrainian"/>
        </w:rPr>
        <w:t xml:space="preserve">accessed: </w:t>
      </w:r>
      <w:r w:rsidR="00561D39" w:rsidRPr="00847732">
        <w:t>27.04.2023).</w:t>
      </w:r>
    </w:p>
    <w:p w14:paraId="1863BA0D" w14:textId="0535F09B" w:rsidR="009F581C" w:rsidRPr="009F581C" w:rsidRDefault="009F581C" w:rsidP="009F581C">
      <w:pPr>
        <w:pStyle w:val="309Referenceseng"/>
      </w:pPr>
      <w:r w:rsidRPr="009F581C">
        <w:t>7.</w:t>
      </w:r>
      <w:r w:rsidRPr="009F581C">
        <w:tab/>
      </w:r>
      <w:proofErr w:type="spellStart"/>
      <w:r w:rsidR="00561D39" w:rsidRPr="009F581C">
        <w:t>Girshick</w:t>
      </w:r>
      <w:proofErr w:type="spellEnd"/>
      <w:r w:rsidR="00561D39" w:rsidRPr="009F581C">
        <w:t xml:space="preserve"> R., Donahue J., Darrell T., and Malik J. Region-based convolutional networks for accurate object detection and segmentation. </w:t>
      </w:r>
      <w:r w:rsidR="00561D39" w:rsidRPr="009F581C">
        <w:rPr>
          <w:rStyle w:val="Italiceng"/>
        </w:rPr>
        <w:t>IEEE transactions on pattern analysis and machine intelligence</w:t>
      </w:r>
      <w:r w:rsidR="00561D39" w:rsidRPr="009F581C">
        <w:t>. 2016, vol.</w:t>
      </w:r>
      <w:r w:rsidR="00561D39">
        <w:t> </w:t>
      </w:r>
      <w:r w:rsidR="00561D39" w:rsidRPr="009F581C">
        <w:t>38, no.</w:t>
      </w:r>
      <w:r w:rsidR="00561D39">
        <w:t> </w:t>
      </w:r>
      <w:r w:rsidR="00561D39" w:rsidRPr="009F581C">
        <w:t>1, pp. 142</w:t>
      </w:r>
      <w:r w:rsidR="00561D39" w:rsidRPr="009F581C">
        <w:noBreakHyphen/>
        <w:t>158.</w:t>
      </w:r>
    </w:p>
    <w:p w14:paraId="44E5465C" w14:textId="7016E73D" w:rsidR="009F581C" w:rsidRPr="00F60978" w:rsidRDefault="009F581C" w:rsidP="009F581C">
      <w:pPr>
        <w:pStyle w:val="309Referenceseng"/>
      </w:pPr>
      <w:r w:rsidRPr="009F581C">
        <w:t>8.</w:t>
      </w:r>
      <w:r w:rsidRPr="009F581C">
        <w:tab/>
      </w:r>
      <w:proofErr w:type="spellStart"/>
      <w:r w:rsidR="00561D39" w:rsidRPr="009F581C">
        <w:t>Uijlings</w:t>
      </w:r>
      <w:proofErr w:type="spellEnd"/>
      <w:r w:rsidR="00561D39" w:rsidRPr="009F581C">
        <w:t xml:space="preserve"> J. R., Van De Sande K. E., </w:t>
      </w:r>
      <w:proofErr w:type="spellStart"/>
      <w:r w:rsidR="00561D39" w:rsidRPr="009F581C">
        <w:t>Gevers</w:t>
      </w:r>
      <w:proofErr w:type="spellEnd"/>
      <w:r w:rsidR="00561D39" w:rsidRPr="009F581C">
        <w:t xml:space="preserve"> T., </w:t>
      </w:r>
      <w:proofErr w:type="spellStart"/>
      <w:r w:rsidR="00561D39" w:rsidRPr="009F581C">
        <w:t>Smeulders</w:t>
      </w:r>
      <w:proofErr w:type="spellEnd"/>
      <w:r w:rsidR="00561D39" w:rsidRPr="009F581C">
        <w:t xml:space="preserve"> A. W. Selective search for object recognition. </w:t>
      </w:r>
      <w:r w:rsidR="00561D39" w:rsidRPr="009F581C">
        <w:rPr>
          <w:rStyle w:val="Italiceng"/>
        </w:rPr>
        <w:t>International journal of computer vision</w:t>
      </w:r>
      <w:r w:rsidR="00561D39" w:rsidRPr="009F581C">
        <w:t>. 2013, vol.</w:t>
      </w:r>
      <w:r w:rsidR="00561D39">
        <w:t> </w:t>
      </w:r>
      <w:r w:rsidR="00561D39" w:rsidRPr="009F581C">
        <w:t>104, no.</w:t>
      </w:r>
      <w:r w:rsidR="00561D39">
        <w:t> </w:t>
      </w:r>
      <w:r w:rsidR="00561D39" w:rsidRPr="009F581C">
        <w:t>2, pp. 154</w:t>
      </w:r>
      <w:r w:rsidR="00561D39" w:rsidRPr="009F581C">
        <w:noBreakHyphen/>
        <w:t>171.</w:t>
      </w:r>
    </w:p>
    <w:p w14:paraId="2AC915C2" w14:textId="287AB0AD" w:rsidR="009F581C" w:rsidRPr="00FD2D74" w:rsidRDefault="009F581C" w:rsidP="009F581C">
      <w:pPr>
        <w:pStyle w:val="309Referenceseng"/>
        <w:rPr>
          <w:lang w:val="ru-RU"/>
        </w:rPr>
      </w:pPr>
      <w:r w:rsidRPr="009F581C">
        <w:t>9.</w:t>
      </w:r>
      <w:r w:rsidRPr="009F581C">
        <w:tab/>
      </w:r>
      <w:r w:rsidR="00561D39" w:rsidRPr="009F581C">
        <w:t xml:space="preserve">Viola P., Jones M. </w:t>
      </w:r>
      <w:r w:rsidR="00561D39" w:rsidRPr="00B97222">
        <w:rPr>
          <w:rStyle w:val="Italiceng"/>
        </w:rPr>
        <w:t>Rapid object detection using a boosted cascade of simple features</w:t>
      </w:r>
      <w:r w:rsidR="00561D39" w:rsidRPr="009F581C">
        <w:t xml:space="preserve">. </w:t>
      </w:r>
      <w:r w:rsidR="00561D39">
        <w:rPr>
          <w:lang w:val="uk-UA"/>
        </w:rPr>
        <w:t>URL</w:t>
      </w:r>
      <w:r w:rsidR="00561D39" w:rsidRPr="00B016DA">
        <w:rPr>
          <w:lang w:val="uk-UA"/>
        </w:rPr>
        <w:t xml:space="preserve">: </w:t>
      </w:r>
      <w:r w:rsidR="00561D39" w:rsidRPr="00D2143E">
        <w:rPr>
          <w:lang w:val="uk-UA"/>
        </w:rPr>
        <w:t>https://www.cs.cmu.edu/~efros/courses/LBMV07/Papers/viola-cvpr-01.pdf</w:t>
      </w:r>
      <w:r w:rsidR="00561D39">
        <w:rPr>
          <w:lang w:val="uk-UA"/>
        </w:rPr>
        <w:t xml:space="preserve"> </w:t>
      </w:r>
      <w:r w:rsidR="00561D39" w:rsidRPr="00FD2D74">
        <w:rPr>
          <w:lang w:val="ru-RU"/>
        </w:rPr>
        <w:t>(</w:t>
      </w:r>
      <w:r w:rsidR="00561D39">
        <w:rPr>
          <w:rStyle w:val="Ukrainian"/>
        </w:rPr>
        <w:t>дата звернення</w:t>
      </w:r>
      <w:r w:rsidR="00561D39" w:rsidRPr="00FD2D74">
        <w:rPr>
          <w:lang w:val="ru-RU"/>
        </w:rPr>
        <w:t>: 27.04.2023).</w:t>
      </w:r>
    </w:p>
    <w:p w14:paraId="7F548140" w14:textId="35C9559A" w:rsidR="009F581C" w:rsidRPr="00B812A5" w:rsidRDefault="009F581C" w:rsidP="009F581C">
      <w:pPr>
        <w:pStyle w:val="309Referenceseng"/>
      </w:pPr>
      <w:r w:rsidRPr="009F581C">
        <w:t>10.</w:t>
      </w:r>
      <w:r w:rsidRPr="009F581C">
        <w:tab/>
      </w:r>
      <w:r w:rsidR="00561D39" w:rsidRPr="009F581C">
        <w:t xml:space="preserve">Viola P., Jones M. J. Robust real-time face detection. </w:t>
      </w:r>
      <w:r w:rsidR="00561D39" w:rsidRPr="009F581C">
        <w:rPr>
          <w:rStyle w:val="Italiceng"/>
        </w:rPr>
        <w:t>International journal of computer vision.</w:t>
      </w:r>
      <w:r w:rsidR="00561D39" w:rsidRPr="009F581C">
        <w:t xml:space="preserve"> 2004, vol.</w:t>
      </w:r>
      <w:r w:rsidR="00561D39">
        <w:t> </w:t>
      </w:r>
      <w:r w:rsidR="00561D39" w:rsidRPr="009F581C">
        <w:t>57, no.</w:t>
      </w:r>
      <w:r w:rsidR="00561D39">
        <w:t> </w:t>
      </w:r>
      <w:r w:rsidR="00561D39" w:rsidRPr="009F581C">
        <w:t>2, pp. 137</w:t>
      </w:r>
      <w:r w:rsidR="00561D39" w:rsidRPr="009F581C">
        <w:noBreakHyphen/>
        <w:t>154.</w:t>
      </w:r>
    </w:p>
    <w:p w14:paraId="67EF62EB" w14:textId="5895F27B" w:rsidR="009F581C" w:rsidRPr="009F581C" w:rsidRDefault="009F581C" w:rsidP="009F581C">
      <w:pPr>
        <w:pStyle w:val="309Referenceseng"/>
      </w:pPr>
      <w:r w:rsidRPr="009F581C">
        <w:t>11.</w:t>
      </w:r>
      <w:r w:rsidRPr="009F581C">
        <w:tab/>
      </w:r>
      <w:proofErr w:type="spellStart"/>
      <w:r w:rsidR="00561D39" w:rsidRPr="009F581C">
        <w:t>Dalal</w:t>
      </w:r>
      <w:proofErr w:type="spellEnd"/>
      <w:r w:rsidR="00561D39" w:rsidRPr="009F581C">
        <w:t xml:space="preserve"> N., </w:t>
      </w:r>
      <w:proofErr w:type="spellStart"/>
      <w:r w:rsidR="00561D39" w:rsidRPr="009F581C">
        <w:t>Triggs</w:t>
      </w:r>
      <w:proofErr w:type="spellEnd"/>
      <w:r w:rsidR="00561D39" w:rsidRPr="009F581C">
        <w:t xml:space="preserve"> B. </w:t>
      </w:r>
      <w:r w:rsidR="00561D39" w:rsidRPr="00B97222">
        <w:rPr>
          <w:rStyle w:val="Italiceng"/>
        </w:rPr>
        <w:t>Histograms of oriented gradients for human detection</w:t>
      </w:r>
      <w:r w:rsidR="00561D39">
        <w:t>.</w:t>
      </w:r>
      <w:r w:rsidR="00561D39" w:rsidRPr="00017F11">
        <w:rPr>
          <w:lang w:val="uk-UA"/>
        </w:rPr>
        <w:t xml:space="preserve"> </w:t>
      </w:r>
      <w:r w:rsidR="00561D39">
        <w:rPr>
          <w:lang w:val="uk-UA"/>
        </w:rPr>
        <w:t>URL</w:t>
      </w:r>
      <w:r w:rsidR="00561D39" w:rsidRPr="00B016DA">
        <w:rPr>
          <w:lang w:val="uk-UA"/>
        </w:rPr>
        <w:t>:</w:t>
      </w:r>
      <w:r w:rsidR="00561D39">
        <w:rPr>
          <w:lang w:val="uk-UA"/>
        </w:rPr>
        <w:t xml:space="preserve"> </w:t>
      </w:r>
      <w:r w:rsidR="00561D39" w:rsidRPr="00182723">
        <w:rPr>
          <w:lang w:val="uk-UA"/>
        </w:rPr>
        <w:t>https://ieeexplore.ieee.org/document/1467360</w:t>
      </w:r>
      <w:r w:rsidR="00561D39">
        <w:rPr>
          <w:lang w:val="uk-UA"/>
        </w:rPr>
        <w:t xml:space="preserve"> </w:t>
      </w:r>
      <w:r w:rsidR="00561D39" w:rsidRPr="00847732">
        <w:t>(</w:t>
      </w:r>
      <w:r w:rsidR="00561D39">
        <w:rPr>
          <w:rStyle w:val="Ukrainian"/>
        </w:rPr>
        <w:t xml:space="preserve">accessed: </w:t>
      </w:r>
      <w:r w:rsidR="00561D39" w:rsidRPr="00847732">
        <w:t>27.04.2023).</w:t>
      </w:r>
    </w:p>
    <w:p w14:paraId="65B2B626" w14:textId="20F939A6" w:rsidR="009F581C" w:rsidRPr="009F581C" w:rsidRDefault="009F581C" w:rsidP="009F581C">
      <w:pPr>
        <w:pStyle w:val="309Referenceseng"/>
      </w:pPr>
      <w:r w:rsidRPr="009F581C">
        <w:t>12.</w:t>
      </w:r>
      <w:r w:rsidRPr="009F581C">
        <w:tab/>
      </w:r>
      <w:r w:rsidR="00561D39" w:rsidRPr="009F581C">
        <w:t xml:space="preserve">Lowe D. G. </w:t>
      </w:r>
      <w:r w:rsidR="00561D39" w:rsidRPr="00B97222">
        <w:rPr>
          <w:rStyle w:val="Italiceng"/>
        </w:rPr>
        <w:t>Object recognition from local scale-invariant features</w:t>
      </w:r>
      <w:r w:rsidR="00561D39" w:rsidRPr="00017F11">
        <w:rPr>
          <w:lang w:val="uk-UA"/>
        </w:rPr>
        <w:t xml:space="preserve"> </w:t>
      </w:r>
      <w:r w:rsidR="00561D39">
        <w:rPr>
          <w:lang w:val="uk-UA"/>
        </w:rPr>
        <w:t>URL</w:t>
      </w:r>
      <w:r w:rsidR="00561D39" w:rsidRPr="00B016DA">
        <w:rPr>
          <w:lang w:val="uk-UA"/>
        </w:rPr>
        <w:t xml:space="preserve">: </w:t>
      </w:r>
      <w:r w:rsidR="00561D39" w:rsidRPr="00D83B51">
        <w:rPr>
          <w:lang w:val="uk-UA"/>
        </w:rPr>
        <w:t>https://ieeexplore.ieee.org/document/790410</w:t>
      </w:r>
      <w:r w:rsidR="00561D39">
        <w:rPr>
          <w:lang w:val="uk-UA"/>
        </w:rPr>
        <w:t xml:space="preserve"> </w:t>
      </w:r>
      <w:r w:rsidR="00561D39" w:rsidRPr="00847732">
        <w:t>(</w:t>
      </w:r>
      <w:r w:rsidR="00561D39">
        <w:rPr>
          <w:rStyle w:val="Ukrainian"/>
        </w:rPr>
        <w:t xml:space="preserve">accessed: </w:t>
      </w:r>
      <w:r w:rsidR="00561D39" w:rsidRPr="00847732">
        <w:t>27.04.2023).</w:t>
      </w:r>
    </w:p>
    <w:p w14:paraId="1402B569" w14:textId="75C06A76" w:rsidR="009F581C" w:rsidRPr="009F581C" w:rsidRDefault="009F581C" w:rsidP="009F581C">
      <w:pPr>
        <w:pStyle w:val="309Referenceseng"/>
      </w:pPr>
      <w:r w:rsidRPr="009F581C">
        <w:t>13.</w:t>
      </w:r>
      <w:r w:rsidRPr="009F581C">
        <w:tab/>
      </w:r>
      <w:r w:rsidR="00561D39" w:rsidRPr="009F581C">
        <w:t xml:space="preserve">Distinctive image features from scale-invariant </w:t>
      </w:r>
      <w:proofErr w:type="spellStart"/>
      <w:r w:rsidR="00561D39" w:rsidRPr="009F581C">
        <w:t>keypoints</w:t>
      </w:r>
      <w:proofErr w:type="spellEnd"/>
      <w:r w:rsidR="00561D39" w:rsidRPr="009F581C">
        <w:t xml:space="preserve">. </w:t>
      </w:r>
      <w:r w:rsidR="00561D39" w:rsidRPr="009F581C">
        <w:rPr>
          <w:rStyle w:val="Italiceng"/>
        </w:rPr>
        <w:t>International Journal of computer vision</w:t>
      </w:r>
      <w:r w:rsidR="00561D39" w:rsidRPr="009F581C">
        <w:t>. 2004, vol.</w:t>
      </w:r>
      <w:r w:rsidR="00561D39">
        <w:t> </w:t>
      </w:r>
      <w:r w:rsidR="00561D39" w:rsidRPr="009F581C">
        <w:t>60, no.</w:t>
      </w:r>
      <w:r w:rsidR="00561D39">
        <w:t> </w:t>
      </w:r>
      <w:r w:rsidR="00561D39" w:rsidRPr="009F581C">
        <w:t>2, pp. 91</w:t>
      </w:r>
      <w:r w:rsidR="00561D39" w:rsidRPr="009F581C">
        <w:noBreakHyphen/>
        <w:t>110.</w:t>
      </w:r>
    </w:p>
    <w:p w14:paraId="46F63C4F" w14:textId="4BA9742C" w:rsidR="009F581C" w:rsidRPr="009F581C" w:rsidRDefault="009F581C" w:rsidP="009F581C">
      <w:pPr>
        <w:pStyle w:val="309Referenceseng"/>
      </w:pPr>
      <w:r w:rsidRPr="009F581C">
        <w:t>14.</w:t>
      </w:r>
      <w:r w:rsidRPr="009F581C">
        <w:tab/>
      </w:r>
      <w:proofErr w:type="spellStart"/>
      <w:r w:rsidR="00561D39" w:rsidRPr="009F581C">
        <w:t>Belongie</w:t>
      </w:r>
      <w:proofErr w:type="spellEnd"/>
      <w:r w:rsidR="00561D39" w:rsidRPr="009F581C">
        <w:t xml:space="preserve"> S., Malik J., </w:t>
      </w:r>
      <w:proofErr w:type="spellStart"/>
      <w:r w:rsidR="00561D39" w:rsidRPr="009F581C">
        <w:t>Puzicha</w:t>
      </w:r>
      <w:proofErr w:type="spellEnd"/>
      <w:r w:rsidR="00561D39" w:rsidRPr="009F581C">
        <w:t xml:space="preserve"> J. Shape matching and object recognition using shape contexts. </w:t>
      </w:r>
      <w:r w:rsidR="00561D39" w:rsidRPr="009F581C">
        <w:rPr>
          <w:rStyle w:val="Italiceng"/>
        </w:rPr>
        <w:t xml:space="preserve">California univ san </w:t>
      </w:r>
      <w:proofErr w:type="spellStart"/>
      <w:r w:rsidR="00561D39" w:rsidRPr="009F581C">
        <w:rPr>
          <w:rStyle w:val="Italiceng"/>
        </w:rPr>
        <w:t>diego</w:t>
      </w:r>
      <w:proofErr w:type="spellEnd"/>
      <w:r w:rsidR="00561D39" w:rsidRPr="009F581C">
        <w:rPr>
          <w:rStyle w:val="Italiceng"/>
        </w:rPr>
        <w:t xml:space="preserve"> la </w:t>
      </w:r>
      <w:proofErr w:type="spellStart"/>
      <w:r w:rsidR="00561D39" w:rsidRPr="009F581C">
        <w:rPr>
          <w:rStyle w:val="Italiceng"/>
        </w:rPr>
        <w:t>jolla</w:t>
      </w:r>
      <w:proofErr w:type="spellEnd"/>
      <w:r w:rsidR="00561D39" w:rsidRPr="009F581C">
        <w:rPr>
          <w:rStyle w:val="Italiceng"/>
        </w:rPr>
        <w:t xml:space="preserve"> dept of computer science and engineering. Tech. Rep</w:t>
      </w:r>
      <w:r w:rsidR="00561D39" w:rsidRPr="009F581C">
        <w:t>. 2002, vol.</w:t>
      </w:r>
      <w:r w:rsidR="00561D39">
        <w:t> </w:t>
      </w:r>
      <w:r w:rsidR="00561D39" w:rsidRPr="009F581C">
        <w:t>24, no.</w:t>
      </w:r>
      <w:r w:rsidR="00561D39">
        <w:t> </w:t>
      </w:r>
      <w:r w:rsidR="00561D39" w:rsidRPr="009F581C">
        <w:t>24, pp. 509</w:t>
      </w:r>
      <w:r w:rsidR="00561D39" w:rsidRPr="009F581C">
        <w:noBreakHyphen/>
        <w:t>522.</w:t>
      </w:r>
    </w:p>
    <w:p w14:paraId="6F748142" w14:textId="0C48A719" w:rsidR="009F581C" w:rsidRPr="009F581C" w:rsidRDefault="009F581C" w:rsidP="009F581C">
      <w:pPr>
        <w:pStyle w:val="309Referenceseng"/>
      </w:pPr>
      <w:r w:rsidRPr="009F581C">
        <w:t>15.</w:t>
      </w:r>
      <w:r w:rsidRPr="009F581C">
        <w:tab/>
      </w:r>
      <w:proofErr w:type="spellStart"/>
      <w:r w:rsidR="00561D39" w:rsidRPr="009F581C">
        <w:t>Felzenszwalb</w:t>
      </w:r>
      <w:proofErr w:type="spellEnd"/>
      <w:r w:rsidR="00561D39" w:rsidRPr="009F581C">
        <w:t xml:space="preserve"> P., </w:t>
      </w:r>
      <w:proofErr w:type="spellStart"/>
      <w:r w:rsidR="00561D39" w:rsidRPr="009F581C">
        <w:t>McAllester</w:t>
      </w:r>
      <w:proofErr w:type="spellEnd"/>
      <w:r w:rsidR="00561D39" w:rsidRPr="009F581C">
        <w:t xml:space="preserve"> D., Ramanan D. </w:t>
      </w:r>
      <w:r w:rsidR="00561D39" w:rsidRPr="00B97222">
        <w:rPr>
          <w:rStyle w:val="Italiceng"/>
        </w:rPr>
        <w:t>A discriminatively trained, multiscale, deformable part model</w:t>
      </w:r>
      <w:r w:rsidR="00561D39" w:rsidRPr="009F581C">
        <w:t xml:space="preserve">. </w:t>
      </w:r>
      <w:r w:rsidR="00561D39">
        <w:rPr>
          <w:lang w:val="uk-UA"/>
        </w:rPr>
        <w:t>URL</w:t>
      </w:r>
      <w:r w:rsidR="00561D39" w:rsidRPr="00B016DA">
        <w:rPr>
          <w:lang w:val="uk-UA"/>
        </w:rPr>
        <w:t xml:space="preserve">: </w:t>
      </w:r>
      <w:r w:rsidR="00561D39" w:rsidRPr="00D83B51">
        <w:rPr>
          <w:lang w:val="uk-UA"/>
        </w:rPr>
        <w:t>https://cs.brown.edu/people/pfelzens/papers/latent.pdf</w:t>
      </w:r>
      <w:r w:rsidR="00561D39">
        <w:rPr>
          <w:lang w:val="uk-UA"/>
        </w:rPr>
        <w:t xml:space="preserve"> </w:t>
      </w:r>
      <w:r w:rsidR="00561D39" w:rsidRPr="00F60978">
        <w:t>(</w:t>
      </w:r>
      <w:r w:rsidR="00561D39">
        <w:rPr>
          <w:rStyle w:val="Ukrainian"/>
        </w:rPr>
        <w:t xml:space="preserve">accessed: </w:t>
      </w:r>
      <w:r w:rsidR="00561D39" w:rsidRPr="00F60978">
        <w:t>27.04.2023).</w:t>
      </w:r>
    </w:p>
    <w:p w14:paraId="638FA3A8" w14:textId="6D54C405" w:rsidR="009F581C" w:rsidRPr="009F581C" w:rsidRDefault="009F581C" w:rsidP="009F581C">
      <w:pPr>
        <w:pStyle w:val="309Referenceseng"/>
      </w:pPr>
      <w:r w:rsidRPr="009F581C">
        <w:t>16.</w:t>
      </w:r>
      <w:r w:rsidRPr="009F581C">
        <w:tab/>
      </w:r>
      <w:proofErr w:type="spellStart"/>
      <w:r w:rsidR="00561D39" w:rsidRPr="009F581C">
        <w:t>Felzenszwalb</w:t>
      </w:r>
      <w:proofErr w:type="spellEnd"/>
      <w:r w:rsidR="00561D39" w:rsidRPr="009F581C">
        <w:t xml:space="preserve"> P. F., </w:t>
      </w:r>
      <w:proofErr w:type="spellStart"/>
      <w:r w:rsidR="00561D39" w:rsidRPr="009F581C">
        <w:t>Girshick</w:t>
      </w:r>
      <w:proofErr w:type="spellEnd"/>
      <w:r w:rsidR="00561D39" w:rsidRPr="009F581C">
        <w:t xml:space="preserve"> R. B., </w:t>
      </w:r>
      <w:proofErr w:type="spellStart"/>
      <w:r w:rsidR="00561D39" w:rsidRPr="009F581C">
        <w:t>McAllester</w:t>
      </w:r>
      <w:proofErr w:type="spellEnd"/>
      <w:r w:rsidR="00561D39" w:rsidRPr="009F581C">
        <w:t xml:space="preserve"> D. </w:t>
      </w:r>
      <w:r w:rsidR="00561D39" w:rsidRPr="00B97222">
        <w:rPr>
          <w:rStyle w:val="Italiceng"/>
        </w:rPr>
        <w:t>Cascade object detection with deformable part models</w:t>
      </w:r>
      <w:r w:rsidR="00561D39" w:rsidRPr="009F581C">
        <w:t xml:space="preserve">. </w:t>
      </w:r>
      <w:r w:rsidR="00561D39">
        <w:rPr>
          <w:lang w:val="uk-UA"/>
        </w:rPr>
        <w:t>URL</w:t>
      </w:r>
      <w:r w:rsidR="00561D39" w:rsidRPr="00B016DA">
        <w:rPr>
          <w:lang w:val="uk-UA"/>
        </w:rPr>
        <w:t xml:space="preserve">: </w:t>
      </w:r>
      <w:r w:rsidR="00561D39" w:rsidRPr="00D83B51">
        <w:rPr>
          <w:lang w:val="uk-UA"/>
        </w:rPr>
        <w:t>https://cs.brown.edu/people/pfelzens/papers/cascade.pdf</w:t>
      </w:r>
      <w:r w:rsidR="00561D39">
        <w:rPr>
          <w:lang w:val="uk-UA"/>
        </w:rPr>
        <w:t xml:space="preserve"> </w:t>
      </w:r>
      <w:r w:rsidR="00561D39" w:rsidRPr="00F60978">
        <w:t>(</w:t>
      </w:r>
      <w:r w:rsidR="00561D39">
        <w:rPr>
          <w:rStyle w:val="Ukrainian"/>
        </w:rPr>
        <w:t xml:space="preserve">accessed: </w:t>
      </w:r>
      <w:r w:rsidR="00561D39" w:rsidRPr="00F60978">
        <w:t>27.04.2023).</w:t>
      </w:r>
    </w:p>
    <w:p w14:paraId="1886466A" w14:textId="5F3F50AE" w:rsidR="009F581C" w:rsidRPr="009F581C" w:rsidRDefault="009F581C" w:rsidP="009F581C">
      <w:pPr>
        <w:pStyle w:val="309Referenceseng"/>
      </w:pPr>
      <w:r w:rsidRPr="009F581C">
        <w:t>17.</w:t>
      </w:r>
      <w:r w:rsidRPr="009F581C">
        <w:tab/>
      </w:r>
      <w:proofErr w:type="spellStart"/>
      <w:r w:rsidR="00561D39" w:rsidRPr="009F581C">
        <w:t>Malisiewicz</w:t>
      </w:r>
      <w:proofErr w:type="spellEnd"/>
      <w:r w:rsidR="00561D39" w:rsidRPr="009F581C">
        <w:t xml:space="preserve"> T., Gupta A., </w:t>
      </w:r>
      <w:proofErr w:type="spellStart"/>
      <w:r w:rsidR="00561D39" w:rsidRPr="009F581C">
        <w:t>Efros</w:t>
      </w:r>
      <w:proofErr w:type="spellEnd"/>
      <w:r w:rsidR="00561D39" w:rsidRPr="009F581C">
        <w:t xml:space="preserve"> A. A. </w:t>
      </w:r>
      <w:r w:rsidR="00561D39" w:rsidRPr="00B97222">
        <w:rPr>
          <w:rStyle w:val="Italiceng"/>
        </w:rPr>
        <w:t>Ensemble of exemplar-</w:t>
      </w:r>
      <w:r w:rsidR="00F175AF" w:rsidRPr="00B97222">
        <w:rPr>
          <w:rStyle w:val="Italiceng"/>
        </w:rPr>
        <w:t>SVM</w:t>
      </w:r>
      <w:r w:rsidR="00561D39" w:rsidRPr="00B97222">
        <w:rPr>
          <w:rStyle w:val="Italiceng"/>
        </w:rPr>
        <w:t>s for object detection and beyond</w:t>
      </w:r>
      <w:r w:rsidR="00561D39" w:rsidRPr="009F581C">
        <w:t xml:space="preserve">. </w:t>
      </w:r>
      <w:r w:rsidR="00561D39">
        <w:rPr>
          <w:lang w:val="uk-UA"/>
        </w:rPr>
        <w:t>URL</w:t>
      </w:r>
      <w:r w:rsidR="00561D39" w:rsidRPr="00B016DA">
        <w:rPr>
          <w:lang w:val="uk-UA"/>
        </w:rPr>
        <w:t xml:space="preserve">: </w:t>
      </w:r>
      <w:r w:rsidR="00561D39" w:rsidRPr="00D83B51">
        <w:rPr>
          <w:lang w:val="uk-UA"/>
        </w:rPr>
        <w:t>https://ieeexplore.ieee.org/document/6126229</w:t>
      </w:r>
      <w:r w:rsidR="00561D39">
        <w:rPr>
          <w:lang w:val="uk-UA"/>
        </w:rPr>
        <w:t xml:space="preserve"> </w:t>
      </w:r>
      <w:r w:rsidR="00561D39" w:rsidRPr="00847732">
        <w:t>(</w:t>
      </w:r>
      <w:r w:rsidR="00561D39">
        <w:rPr>
          <w:rStyle w:val="Ukrainian"/>
        </w:rPr>
        <w:t xml:space="preserve">accessed: </w:t>
      </w:r>
      <w:r w:rsidR="00561D39" w:rsidRPr="00847732">
        <w:t>27.04.2023).</w:t>
      </w:r>
    </w:p>
    <w:p w14:paraId="724816F0" w14:textId="22118E49" w:rsidR="009F581C" w:rsidRPr="009F581C" w:rsidRDefault="009F581C" w:rsidP="009F581C">
      <w:pPr>
        <w:pStyle w:val="309Referenceseng"/>
      </w:pPr>
      <w:r w:rsidRPr="009F581C">
        <w:t>18.</w:t>
      </w:r>
      <w:r w:rsidRPr="009F581C">
        <w:tab/>
      </w:r>
      <w:proofErr w:type="spellStart"/>
      <w:r w:rsidR="00561D39" w:rsidRPr="009F581C">
        <w:t>Felzenszwalb</w:t>
      </w:r>
      <w:proofErr w:type="spellEnd"/>
      <w:r w:rsidR="00561D39" w:rsidRPr="009F581C">
        <w:t xml:space="preserve"> P. F., </w:t>
      </w:r>
      <w:proofErr w:type="spellStart"/>
      <w:r w:rsidR="00561D39" w:rsidRPr="009F581C">
        <w:t>Girshick</w:t>
      </w:r>
      <w:proofErr w:type="spellEnd"/>
      <w:r w:rsidR="00561D39" w:rsidRPr="009F581C">
        <w:t xml:space="preserve"> R. B., </w:t>
      </w:r>
      <w:proofErr w:type="spellStart"/>
      <w:r w:rsidR="00561D39" w:rsidRPr="009F581C">
        <w:t>McAllester</w:t>
      </w:r>
      <w:proofErr w:type="spellEnd"/>
      <w:r w:rsidR="00561D39" w:rsidRPr="009F581C">
        <w:t xml:space="preserve"> D., Ramanan D. Object detection with discriminatively trained part-based models. </w:t>
      </w:r>
      <w:r w:rsidR="00561D39" w:rsidRPr="009F581C">
        <w:rPr>
          <w:rStyle w:val="Italiceng"/>
        </w:rPr>
        <w:t>IEEE transactions on pattern analysis and machine intelligence</w:t>
      </w:r>
      <w:r w:rsidR="00561D39" w:rsidRPr="009F581C">
        <w:t>. 2010, vol.</w:t>
      </w:r>
      <w:r w:rsidR="00561D39">
        <w:t> </w:t>
      </w:r>
      <w:r w:rsidR="00561D39" w:rsidRPr="009F581C">
        <w:t>32, no.</w:t>
      </w:r>
      <w:r w:rsidR="00561D39">
        <w:t> </w:t>
      </w:r>
      <w:r w:rsidR="00561D39" w:rsidRPr="009F581C">
        <w:t>9, pp. 1627</w:t>
      </w:r>
      <w:r w:rsidR="00561D39" w:rsidRPr="009F581C">
        <w:noBreakHyphen/>
        <w:t>1645.</w:t>
      </w:r>
    </w:p>
    <w:p w14:paraId="52A4EB80" w14:textId="37303F1A" w:rsidR="009F581C" w:rsidRPr="009F581C" w:rsidRDefault="009F581C" w:rsidP="009F581C">
      <w:pPr>
        <w:pStyle w:val="309Referenceseng"/>
      </w:pPr>
      <w:r w:rsidRPr="009F581C">
        <w:t>19.</w:t>
      </w:r>
      <w:r w:rsidRPr="009F581C">
        <w:tab/>
      </w:r>
      <w:proofErr w:type="spellStart"/>
      <w:r w:rsidR="00561D39" w:rsidRPr="009F581C">
        <w:t>Girshick</w:t>
      </w:r>
      <w:proofErr w:type="spellEnd"/>
      <w:r w:rsidR="00561D39" w:rsidRPr="009F581C">
        <w:t xml:space="preserve"> R. B., </w:t>
      </w:r>
      <w:proofErr w:type="spellStart"/>
      <w:r w:rsidR="00561D39" w:rsidRPr="009F581C">
        <w:t>Felzenszwalb</w:t>
      </w:r>
      <w:proofErr w:type="spellEnd"/>
      <w:r w:rsidR="00561D39" w:rsidRPr="009F581C">
        <w:t xml:space="preserve"> P. F., </w:t>
      </w:r>
      <w:proofErr w:type="spellStart"/>
      <w:r w:rsidR="00561D39" w:rsidRPr="009F581C">
        <w:t>Mcallester</w:t>
      </w:r>
      <w:proofErr w:type="spellEnd"/>
      <w:r w:rsidR="00561D39" w:rsidRPr="009F581C">
        <w:t xml:space="preserve"> D. A. Object detection with grammar models. </w:t>
      </w:r>
      <w:r w:rsidR="00561D39" w:rsidRPr="009F581C">
        <w:rPr>
          <w:rStyle w:val="Italiceng"/>
        </w:rPr>
        <w:t>Advances in Neural Information Processing Systems</w:t>
      </w:r>
      <w:r w:rsidR="00561D39" w:rsidRPr="009F581C">
        <w:t>, 2011, pp. 442</w:t>
      </w:r>
      <w:r w:rsidR="00561D39" w:rsidRPr="009F581C">
        <w:noBreakHyphen/>
        <w:t>450.</w:t>
      </w:r>
    </w:p>
    <w:p w14:paraId="1BEB6026" w14:textId="7B360DEE" w:rsidR="009F581C" w:rsidRPr="009F581C" w:rsidRDefault="009F581C" w:rsidP="009F581C">
      <w:pPr>
        <w:pStyle w:val="309Referenceseng"/>
      </w:pPr>
      <w:r w:rsidRPr="009F581C">
        <w:lastRenderedPageBreak/>
        <w:t>20.</w:t>
      </w:r>
      <w:r w:rsidRPr="009F581C">
        <w:tab/>
      </w:r>
      <w:proofErr w:type="spellStart"/>
      <w:r w:rsidR="00561D39" w:rsidRPr="009F581C">
        <w:t>Girshick</w:t>
      </w:r>
      <w:proofErr w:type="spellEnd"/>
      <w:r w:rsidR="00561D39" w:rsidRPr="009F581C">
        <w:t xml:space="preserve"> R. B. </w:t>
      </w:r>
      <w:r w:rsidR="00561D39" w:rsidRPr="00B97222">
        <w:rPr>
          <w:rStyle w:val="Italiceng"/>
        </w:rPr>
        <w:t>From rigid templates to grammars: Object detection with structured models</w:t>
      </w:r>
      <w:r w:rsidR="00561D39" w:rsidRPr="009F581C">
        <w:t xml:space="preserve">. </w:t>
      </w:r>
      <w:r w:rsidR="00561D39">
        <w:rPr>
          <w:lang w:val="uk-UA"/>
        </w:rPr>
        <w:t>URL</w:t>
      </w:r>
      <w:r w:rsidR="00561D39" w:rsidRPr="00B016DA">
        <w:rPr>
          <w:lang w:val="uk-UA"/>
        </w:rPr>
        <w:t xml:space="preserve">: </w:t>
      </w:r>
      <w:r w:rsidR="00C73C20" w:rsidRPr="00C73C20">
        <w:rPr>
          <w:lang w:val="uk-UA"/>
        </w:rPr>
        <w:t>https://dl.dropboxusercontent.com/s/o9m1nq0jdax2on9/rbg-phd-dissertation.pdf?dl=0</w:t>
      </w:r>
      <w:r w:rsidR="00561D39">
        <w:rPr>
          <w:lang w:val="uk-UA"/>
        </w:rPr>
        <w:t xml:space="preserve"> </w:t>
      </w:r>
      <w:r w:rsidR="00561D39" w:rsidRPr="00847732">
        <w:t>(</w:t>
      </w:r>
      <w:r w:rsidR="00561D39">
        <w:rPr>
          <w:rStyle w:val="Ukrainian"/>
        </w:rPr>
        <w:t xml:space="preserve">accessed: </w:t>
      </w:r>
      <w:r w:rsidR="00561D39" w:rsidRPr="00847732">
        <w:t>27.04.2023).</w:t>
      </w:r>
    </w:p>
    <w:p w14:paraId="2FD452B2" w14:textId="00DCA7C5" w:rsidR="009F581C" w:rsidRPr="009F581C" w:rsidRDefault="009F581C" w:rsidP="009F581C">
      <w:pPr>
        <w:pStyle w:val="309Referenceseng"/>
      </w:pPr>
      <w:r w:rsidRPr="009F581C">
        <w:t>21.</w:t>
      </w:r>
      <w:r w:rsidRPr="009F581C">
        <w:tab/>
      </w:r>
      <w:r w:rsidR="00561D39" w:rsidRPr="009F581C">
        <w:t xml:space="preserve">Jiao L., Zhang F., Liu F., Yang S., Li L., Feng Z., Qu R. A </w:t>
      </w:r>
      <w:r w:rsidR="00561D39" w:rsidRPr="00BC650A">
        <w:rPr>
          <w:rStyle w:val="Italiceng"/>
        </w:rPr>
        <w:t>Survey of Deep Learning-based Object Detection</w:t>
      </w:r>
      <w:r w:rsidR="00BC650A">
        <w:t xml:space="preserve"> URL: </w:t>
      </w:r>
      <w:r w:rsidR="00561D39" w:rsidRPr="009F581C">
        <w:t>https://ieeexplore.ieee.org/document/8825470 (</w:t>
      </w:r>
      <w:r w:rsidR="00561D39">
        <w:t>accessed</w:t>
      </w:r>
      <w:r w:rsidR="00561D39" w:rsidRPr="009F581C">
        <w:t xml:space="preserve">: </w:t>
      </w:r>
      <w:r w:rsidR="00561D39" w:rsidRPr="00182723">
        <w:t>27.04.2023</w:t>
      </w:r>
      <w:r w:rsidR="00561D39" w:rsidRPr="009F581C">
        <w:t>).</w:t>
      </w:r>
      <w:r w:rsidR="00561D39" w:rsidRPr="00561D39">
        <w:t xml:space="preserve"> </w:t>
      </w:r>
    </w:p>
    <w:p w14:paraId="7F7535AD" w14:textId="78301042" w:rsidR="009F581C" w:rsidRPr="009F581C" w:rsidRDefault="009F581C" w:rsidP="009F581C">
      <w:pPr>
        <w:pStyle w:val="309Referenceseng"/>
      </w:pPr>
      <w:r w:rsidRPr="009F581C">
        <w:t>22.</w:t>
      </w:r>
      <w:r w:rsidRPr="009F581C">
        <w:tab/>
      </w:r>
      <w:r w:rsidR="00561D39" w:rsidRPr="009F581C">
        <w:t xml:space="preserve">Hu H., Gu J., Zhang Z., Dai J., Wei Y. Relation networks for object detection. </w:t>
      </w:r>
      <w:r w:rsidR="00561D39" w:rsidRPr="009F581C">
        <w:rPr>
          <w:rStyle w:val="Italiceng"/>
        </w:rPr>
        <w:t>Proceedings of the IEEE Conference on Computer Vision and Pattern Recognition</w:t>
      </w:r>
      <w:r w:rsidR="00561D39" w:rsidRPr="009F581C">
        <w:t>. 2018, pp.</w:t>
      </w:r>
      <w:r w:rsidR="00561D39">
        <w:t> </w:t>
      </w:r>
      <w:r w:rsidR="00561D39" w:rsidRPr="009F581C">
        <w:t>3588–3597.</w:t>
      </w:r>
    </w:p>
    <w:p w14:paraId="4E9924D5" w14:textId="2E6362B4" w:rsidR="009F581C" w:rsidRPr="00DB7B00" w:rsidRDefault="009F581C" w:rsidP="009F581C">
      <w:pPr>
        <w:pStyle w:val="309Referenceseng"/>
      </w:pPr>
      <w:r w:rsidRPr="009F581C">
        <w:t>23.</w:t>
      </w:r>
      <w:r w:rsidRPr="009F581C">
        <w:tab/>
      </w:r>
      <w:r w:rsidR="00561D39" w:rsidRPr="009F581C">
        <w:t xml:space="preserve">Zhu X., Hu H., Lin S., Dai J. </w:t>
      </w:r>
      <w:r w:rsidR="00561D39" w:rsidRPr="00BC650A">
        <w:rPr>
          <w:rStyle w:val="Italiceng"/>
        </w:rPr>
        <w:t xml:space="preserve">Deformable </w:t>
      </w:r>
      <w:proofErr w:type="spellStart"/>
      <w:r w:rsidR="00561D39" w:rsidRPr="00BC650A">
        <w:rPr>
          <w:rStyle w:val="Italiceng"/>
        </w:rPr>
        <w:t>ConvNets</w:t>
      </w:r>
      <w:proofErr w:type="spellEnd"/>
      <w:r w:rsidR="00561D39" w:rsidRPr="00BC650A">
        <w:rPr>
          <w:rStyle w:val="Italiceng"/>
        </w:rPr>
        <w:t xml:space="preserve"> v2: More Deformable, Better Results</w:t>
      </w:r>
      <w:r w:rsidR="00561D39" w:rsidRPr="009F581C">
        <w:t>. URL:</w:t>
      </w:r>
      <w:r w:rsidR="00561D39">
        <w:t xml:space="preserve"> </w:t>
      </w:r>
      <w:r w:rsidR="00561D39" w:rsidRPr="009F581C">
        <w:t>https://arxiv.org/abs/1811.11168 (</w:t>
      </w:r>
      <w:r w:rsidR="00561D39">
        <w:t>accessed</w:t>
      </w:r>
      <w:r w:rsidR="00561D39" w:rsidRPr="009F581C">
        <w:t xml:space="preserve">: </w:t>
      </w:r>
      <w:r w:rsidR="00561D39" w:rsidRPr="00182723">
        <w:t>27.04.2023</w:t>
      </w:r>
      <w:r w:rsidR="00561D39" w:rsidRPr="009F581C">
        <w:t>).</w:t>
      </w:r>
    </w:p>
    <w:p w14:paraId="6426EA4D" w14:textId="76D608C8" w:rsidR="009F581C" w:rsidRDefault="009F581C" w:rsidP="009F581C">
      <w:pPr>
        <w:pStyle w:val="309Referenceseng"/>
      </w:pPr>
      <w:r w:rsidRPr="009F581C">
        <w:t>24.</w:t>
      </w:r>
      <w:r w:rsidRPr="009F581C">
        <w:tab/>
      </w:r>
      <w:proofErr w:type="spellStart"/>
      <w:r w:rsidR="00561D39" w:rsidRPr="009F581C">
        <w:t>Kitakaze</w:t>
      </w:r>
      <w:proofErr w:type="spellEnd"/>
      <w:r w:rsidR="00561D39" w:rsidRPr="009F581C">
        <w:t xml:space="preserve"> H., </w:t>
      </w:r>
      <w:proofErr w:type="spellStart"/>
      <w:r w:rsidR="00561D39" w:rsidRPr="009F581C">
        <w:t>Yoshiharaa</w:t>
      </w:r>
      <w:proofErr w:type="spellEnd"/>
      <w:r w:rsidR="00561D39" w:rsidRPr="009F581C">
        <w:t xml:space="preserve"> R., </w:t>
      </w:r>
      <w:proofErr w:type="spellStart"/>
      <w:r w:rsidR="00561D39" w:rsidRPr="009F581C">
        <w:t>Okabea</w:t>
      </w:r>
      <w:proofErr w:type="spellEnd"/>
      <w:r w:rsidR="00561D39" w:rsidRPr="009F581C">
        <w:t xml:space="preserve"> S., Matsumura R. Development of Harmful Bird Recognition System using Object Detection YOLO. </w:t>
      </w:r>
      <w:r w:rsidR="00561D39" w:rsidRPr="009F581C">
        <w:rPr>
          <w:rStyle w:val="Italiceng"/>
        </w:rPr>
        <w:t>The Japanese Journal of the Institute of Industrial Applications Engineers Online edition</w:t>
      </w:r>
      <w:r w:rsidR="00561D39" w:rsidRPr="009F581C">
        <w:t>. URL:</w:t>
      </w:r>
      <w:r w:rsidR="00BC650A" w:rsidRPr="00BC650A">
        <w:t xml:space="preserve"> </w:t>
      </w:r>
      <w:r w:rsidR="00561D39" w:rsidRPr="009F581C">
        <w:t>https://www.jstage.jst.go.jp/article/jjiiae/8/1/8_10/_pdf/-char/ja (</w:t>
      </w:r>
      <w:r w:rsidR="00561D39" w:rsidRPr="00E80587">
        <w:t>accessed</w:t>
      </w:r>
      <w:r w:rsidR="00561D39" w:rsidRPr="009F581C">
        <w:t xml:space="preserve">: </w:t>
      </w:r>
      <w:r w:rsidR="00561D39" w:rsidRPr="00182723">
        <w:t>27.04.2023</w:t>
      </w:r>
      <w:r w:rsidR="00561D39" w:rsidRPr="009F581C">
        <w:t>).</w:t>
      </w:r>
    </w:p>
    <w:p w14:paraId="49296B56" w14:textId="508B6EDB" w:rsidR="000D4A03" w:rsidRPr="00DB7B00" w:rsidRDefault="003A436A" w:rsidP="009F581C">
      <w:pPr>
        <w:pStyle w:val="309Referenceseng"/>
      </w:pPr>
      <w:r w:rsidRPr="009F581C">
        <w:t>2</w:t>
      </w:r>
      <w:r>
        <w:rPr>
          <w:lang w:val="uk-UA"/>
        </w:rPr>
        <w:t>5</w:t>
      </w:r>
      <w:r w:rsidRPr="009F581C">
        <w:t>.</w:t>
      </w:r>
      <w:r w:rsidRPr="009F581C">
        <w:tab/>
      </w:r>
      <w:r w:rsidR="00561D39" w:rsidRPr="009F581C">
        <w:t xml:space="preserve">Inomata T., Kimura K., Hagiwara M. </w:t>
      </w:r>
      <w:r w:rsidR="00561D39" w:rsidRPr="00BC650A">
        <w:rPr>
          <w:rStyle w:val="Italiceng"/>
        </w:rPr>
        <w:t>Object Tracking and Classification System Using Agent Search</w:t>
      </w:r>
      <w:r w:rsidR="00561D39">
        <w:t>.</w:t>
      </w:r>
      <w:r w:rsidR="00561D39" w:rsidRPr="009F581C">
        <w:rPr>
          <w:rStyle w:val="Italiceng"/>
        </w:rPr>
        <w:t xml:space="preserve"> </w:t>
      </w:r>
      <w:r w:rsidR="00561D39" w:rsidRPr="009F581C">
        <w:t>URL: https://www.jstage.jst.go.jp/article/ieejeiss/129/11/129_11_2065/_pdf/-char/ja (</w:t>
      </w:r>
      <w:r w:rsidR="00561D39">
        <w:t>accessed</w:t>
      </w:r>
      <w:r w:rsidR="00561D39" w:rsidRPr="009F581C">
        <w:t xml:space="preserve">: </w:t>
      </w:r>
      <w:r w:rsidR="00561D39" w:rsidRPr="00182723">
        <w:t>27.04.2023</w:t>
      </w:r>
      <w:r w:rsidR="00561D39" w:rsidRPr="009F581C">
        <w:t>).</w:t>
      </w:r>
    </w:p>
    <w:p w14:paraId="35B66241" w14:textId="3175B6CD" w:rsidR="00AD345B" w:rsidRPr="00DB7B00" w:rsidRDefault="00AD345B" w:rsidP="00686BE0">
      <w:pPr>
        <w:pStyle w:val="309Referenceseng"/>
      </w:pPr>
    </w:p>
    <w:p w14:paraId="30E42949" w14:textId="77777777" w:rsidR="009C1605" w:rsidRPr="000A7E82" w:rsidRDefault="009C1605" w:rsidP="00E87624">
      <w:pPr>
        <w:pStyle w:val="110"/>
      </w:pPr>
      <w:r w:rsidRPr="000A7E82">
        <w:rPr>
          <w:rStyle w:val="Ukrainian"/>
        </w:rPr>
        <w:t xml:space="preserve">Надійшла </w:t>
      </w:r>
      <w:r w:rsidRPr="000A7E82">
        <w:t>(</w:t>
      </w:r>
      <w:r w:rsidRPr="000A7E82">
        <w:rPr>
          <w:rStyle w:val="English"/>
          <w:lang w:val="uk-UA"/>
        </w:rPr>
        <w:t>received</w:t>
      </w:r>
      <w:r w:rsidRPr="000A7E82">
        <w:t xml:space="preserve">) </w:t>
      </w:r>
      <w:r w:rsidR="00082C35" w:rsidRPr="000A7E82">
        <w:t>10</w:t>
      </w:r>
      <w:r w:rsidRPr="000A7E82">
        <w:t>.0</w:t>
      </w:r>
      <w:r w:rsidR="00082C35" w:rsidRPr="000A7E82">
        <w:t>5</w:t>
      </w:r>
      <w:r w:rsidRPr="000A7E82">
        <w:t>.20</w:t>
      </w:r>
      <w:r w:rsidR="00485664" w:rsidRPr="000A7E82">
        <w:t>23</w:t>
      </w:r>
    </w:p>
    <w:p w14:paraId="3C10AEE9" w14:textId="77777777" w:rsidR="00E87624" w:rsidRPr="000A7E82" w:rsidRDefault="00E87624" w:rsidP="0074372D">
      <w:pPr>
        <w:pStyle w:val="107"/>
        <w:rPr>
          <w:lang w:val="uk-UA"/>
        </w:rPr>
        <w:sectPr w:rsidR="00E87624" w:rsidRPr="000A7E82" w:rsidSect="0084547E">
          <w:type w:val="continuous"/>
          <w:pgSz w:w="11907" w:h="16840" w:code="9"/>
          <w:pgMar w:top="1304" w:right="964" w:bottom="1474" w:left="1247" w:header="907" w:footer="907" w:gutter="0"/>
          <w:cols w:num="2" w:space="284"/>
          <w:docGrid w:linePitch="272"/>
        </w:sectPr>
      </w:pPr>
    </w:p>
    <w:p w14:paraId="6712EEDE" w14:textId="77777777" w:rsidR="00F61BF5" w:rsidRDefault="00F61BF5" w:rsidP="00F61BF5">
      <w:pPr>
        <w:pStyle w:val="0DOI"/>
        <w:rPr>
          <w:lang w:val="uk-UA"/>
        </w:rPr>
      </w:pPr>
    </w:p>
    <w:p w14:paraId="508AA72E" w14:textId="1ACAAEA8" w:rsidR="00F61BF5" w:rsidRPr="00F61BF5" w:rsidRDefault="00F61BF5" w:rsidP="00F61BF5">
      <w:pPr>
        <w:pStyle w:val="101"/>
        <w:rPr>
          <w:lang w:val="en-US"/>
        </w:rPr>
      </w:pPr>
      <w:r w:rsidRPr="00F61BF5">
        <w:rPr>
          <w:lang w:val="en-US"/>
        </w:rPr>
        <w:t>UDC 519.2</w:t>
      </w:r>
    </w:p>
    <w:p w14:paraId="723C7097" w14:textId="53DC621E" w:rsidR="00F61BF5" w:rsidRPr="00F61BF5" w:rsidRDefault="00FD2D74" w:rsidP="00F61BF5">
      <w:pPr>
        <w:pStyle w:val="10201"/>
        <w:rPr>
          <w:lang w:val="en-US"/>
        </w:rPr>
      </w:pPr>
      <w:r w:rsidRPr="00F61BF5">
        <w:rPr>
          <w:rStyle w:val="10202"/>
          <w:caps w:val="0"/>
          <w:lang w:val="en-US"/>
        </w:rPr>
        <w:t xml:space="preserve">О. М. </w:t>
      </w:r>
      <w:r w:rsidR="00F91C08" w:rsidRPr="00F91C08">
        <w:rPr>
          <w:rStyle w:val="10202"/>
          <w:lang w:val="en-US"/>
        </w:rPr>
        <w:t>Nikulina</w:t>
      </w:r>
      <w:r w:rsidR="00F61BF5" w:rsidRPr="00F61BF5">
        <w:rPr>
          <w:lang w:val="en-US"/>
        </w:rPr>
        <w:t>, Doctor of Technical Sciences, Associate Professor, Head of Department Information Systems and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https://orcid.org/0000-0003-2938-4215;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elniknik02@gmail.com</w:t>
      </w:r>
    </w:p>
    <w:p w14:paraId="13B84BBE" w14:textId="70B42D3B" w:rsidR="00F61BF5" w:rsidRPr="00F61BF5" w:rsidRDefault="00FD2D74" w:rsidP="00F61BF5">
      <w:pPr>
        <w:pStyle w:val="10201"/>
        <w:rPr>
          <w:lang w:val="en-US"/>
        </w:rPr>
      </w:pPr>
      <w:r w:rsidRPr="00F61BF5">
        <w:rPr>
          <w:rStyle w:val="10202"/>
          <w:caps w:val="0"/>
          <w:lang w:val="en-US"/>
        </w:rPr>
        <w:t>V. P. </w:t>
      </w:r>
      <w:r w:rsidR="00F91C08" w:rsidRPr="00F91C08">
        <w:rPr>
          <w:rStyle w:val="10202"/>
          <w:lang w:val="en-US"/>
        </w:rPr>
        <w:t>Severyn</w:t>
      </w:r>
      <w:r w:rsidR="00F61BF5" w:rsidRPr="00F61BF5">
        <w:rPr>
          <w:lang w:val="en-US"/>
        </w:rPr>
        <w:t>, Doctor of Technical Sciences, Professor, Professor of Department System Analysis and Information-Analytical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https://orcid.org/0000-0002-2969-6780;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valerii.severyn@khpi.edu.ua</w:t>
      </w:r>
    </w:p>
    <w:p w14:paraId="203E674E" w14:textId="1A0DAF2A" w:rsidR="00F61BF5" w:rsidRDefault="00FD2D74" w:rsidP="00F61BF5">
      <w:pPr>
        <w:pStyle w:val="10201"/>
        <w:rPr>
          <w:lang w:val="en-US"/>
        </w:rPr>
      </w:pPr>
      <w:r>
        <w:rPr>
          <w:rStyle w:val="10202"/>
          <w:caps w:val="0"/>
          <w:lang w:val="uk-UA" w:eastAsia="ja-JP"/>
        </w:rPr>
        <w:t>O</w:t>
      </w:r>
      <w:r w:rsidRPr="00F61BF5">
        <w:rPr>
          <w:rStyle w:val="10202"/>
          <w:caps w:val="0"/>
          <w:lang w:val="en-US"/>
        </w:rPr>
        <w:t>. </w:t>
      </w:r>
      <w:r>
        <w:rPr>
          <w:rStyle w:val="10202"/>
          <w:caps w:val="0"/>
          <w:lang w:val="en-US"/>
        </w:rPr>
        <w:t>M</w:t>
      </w:r>
      <w:r w:rsidRPr="00F61BF5">
        <w:rPr>
          <w:rStyle w:val="10202"/>
          <w:caps w:val="0"/>
          <w:lang w:val="en-US"/>
        </w:rPr>
        <w:t>. </w:t>
      </w:r>
      <w:r w:rsidR="00F91C08" w:rsidRPr="00F91C08">
        <w:rPr>
          <w:rStyle w:val="10202"/>
          <w:lang w:val="en-US"/>
        </w:rPr>
        <w:t>Kondratov</w:t>
      </w:r>
      <w:r w:rsidR="00F61BF5" w:rsidRPr="00F61BF5">
        <w:rPr>
          <w:lang w:val="en-US"/>
        </w:rPr>
        <w:t>, Postgraduate of Department Information Systems and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w:t>
      </w:r>
      <w:r w:rsidR="00E96095" w:rsidRPr="00E96095">
        <w:rPr>
          <w:lang w:val="en-US"/>
        </w:rPr>
        <w:t xml:space="preserve">https://orcid.org/0000-0001-6367-9944;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00E96095" w:rsidRPr="00E96095">
        <w:rPr>
          <w:lang w:val="en-US"/>
        </w:rPr>
        <w:t>kondratovolexiy@gmail.com</w:t>
      </w:r>
    </w:p>
    <w:p w14:paraId="3D160395" w14:textId="3D2AAA00" w:rsidR="00894EE6" w:rsidRPr="00F61BF5" w:rsidRDefault="00FD2D74" w:rsidP="00894EE6">
      <w:pPr>
        <w:pStyle w:val="10201"/>
        <w:rPr>
          <w:lang w:val="en-US"/>
        </w:rPr>
      </w:pPr>
      <w:r>
        <w:rPr>
          <w:rStyle w:val="10202"/>
          <w:caps w:val="0"/>
          <w:lang w:val="en-US" w:eastAsia="ja-JP"/>
        </w:rPr>
        <w:t>N</w:t>
      </w:r>
      <w:r w:rsidRPr="00F61BF5">
        <w:rPr>
          <w:rStyle w:val="10202"/>
          <w:caps w:val="0"/>
          <w:lang w:val="en-US"/>
        </w:rPr>
        <w:t>. </w:t>
      </w:r>
      <w:r>
        <w:rPr>
          <w:rStyle w:val="10202"/>
          <w:caps w:val="0"/>
          <w:lang w:val="en-US" w:eastAsia="ja-JP"/>
        </w:rPr>
        <w:t>Y</w:t>
      </w:r>
      <w:r w:rsidRPr="00F61BF5">
        <w:rPr>
          <w:rStyle w:val="10202"/>
          <w:caps w:val="0"/>
          <w:lang w:val="en-US" w:eastAsia="ja-JP"/>
        </w:rPr>
        <w:t>. </w:t>
      </w:r>
      <w:r w:rsidR="00F91C08" w:rsidRPr="00F91C08">
        <w:rPr>
          <w:rStyle w:val="10202"/>
          <w:lang w:val="en-US"/>
        </w:rPr>
        <w:t>Rekova</w:t>
      </w:r>
      <w:r w:rsidR="00894EE6" w:rsidRPr="00F61BF5">
        <w:rPr>
          <w:lang w:val="en-US"/>
        </w:rPr>
        <w:t xml:space="preserve">, </w:t>
      </w:r>
      <w:r w:rsidR="00866746" w:rsidRPr="00866746">
        <w:rPr>
          <w:lang w:val="en-US"/>
        </w:rPr>
        <w:t xml:space="preserve">Doctor of Economics, Professor, </w:t>
      </w:r>
      <w:r w:rsidR="00DB7B00" w:rsidRPr="00866746">
        <w:rPr>
          <w:lang w:val="en-US"/>
        </w:rPr>
        <w:t>Professor</w:t>
      </w:r>
      <w:r w:rsidR="00DB7B00">
        <w:rPr>
          <w:lang w:val="uk-UA"/>
        </w:rPr>
        <w:t xml:space="preserve"> </w:t>
      </w:r>
      <w:r w:rsidR="00DB7B00" w:rsidRPr="00F61BF5">
        <w:rPr>
          <w:lang w:val="en-US"/>
        </w:rPr>
        <w:t>of</w:t>
      </w:r>
      <w:r w:rsidR="00DB7B00" w:rsidRPr="00866746">
        <w:rPr>
          <w:lang w:val="en-US"/>
        </w:rPr>
        <w:t xml:space="preserve"> Department </w:t>
      </w:r>
      <w:r w:rsidR="00866746" w:rsidRPr="00866746">
        <w:rPr>
          <w:lang w:val="en-US"/>
        </w:rPr>
        <w:t xml:space="preserve">IT, Analysis and Project Decisions, </w:t>
      </w:r>
      <w:r w:rsidR="00717EB9" w:rsidRPr="00717EB9">
        <w:rPr>
          <w:lang w:val="en-US"/>
        </w:rPr>
        <w:t xml:space="preserve">Ltd </w:t>
      </w:r>
      <w:r w:rsidR="00717EB9">
        <w:rPr>
          <w:lang w:val="uk-UA"/>
        </w:rPr>
        <w:t>«</w:t>
      </w:r>
      <w:r w:rsidR="00866746" w:rsidRPr="00866746">
        <w:rPr>
          <w:lang w:val="en-US"/>
        </w:rPr>
        <w:t xml:space="preserve">Technical University </w:t>
      </w:r>
      <w:r w:rsidR="00E03B2F">
        <w:rPr>
          <w:lang w:val="uk-UA"/>
        </w:rPr>
        <w:t>«</w:t>
      </w:r>
      <w:r w:rsidR="00E03B2F">
        <w:rPr>
          <w:lang w:val="en-US"/>
        </w:rPr>
        <w:t>METINVEST POLYTECHNICS</w:t>
      </w:r>
      <w:r w:rsidR="00E03B2F">
        <w:rPr>
          <w:lang w:val="uk-UA"/>
        </w:rPr>
        <w:t>»</w:t>
      </w:r>
      <w:r w:rsidR="00866746" w:rsidRPr="00866746">
        <w:rPr>
          <w:lang w:val="en-US"/>
        </w:rPr>
        <w:t xml:space="preserve">, </w:t>
      </w:r>
      <w:proofErr w:type="spellStart"/>
      <w:r w:rsidR="00717EB9" w:rsidRPr="00717EB9">
        <w:rPr>
          <w:lang w:val="en-US"/>
        </w:rPr>
        <w:t>Zaporizhzhia</w:t>
      </w:r>
      <w:proofErr w:type="spellEnd"/>
      <w:r w:rsidR="00894EE6" w:rsidRPr="00F61BF5">
        <w:rPr>
          <w:lang w:val="en-US"/>
        </w:rPr>
        <w:t xml:space="preserve">, Ukraine; ORCID: </w:t>
      </w:r>
      <w:r w:rsidR="00894EE6" w:rsidRPr="00E96095">
        <w:rPr>
          <w:lang w:val="en-US"/>
        </w:rPr>
        <w:t>https://orcid.org/</w:t>
      </w:r>
      <w:r w:rsidR="00866746" w:rsidRPr="00866746">
        <w:rPr>
          <w:lang w:val="en-US"/>
        </w:rPr>
        <w:t>0000-0003-0956-6564</w:t>
      </w:r>
      <w:r w:rsidR="00894EE6" w:rsidRPr="00E96095">
        <w:rPr>
          <w:lang w:val="en-US"/>
        </w:rPr>
        <w:t xml:space="preserve">;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00B47516" w:rsidRPr="00B47516">
        <w:rPr>
          <w:lang w:val="en-US"/>
        </w:rPr>
        <w:t>natarekova@gmail.com</w:t>
      </w:r>
    </w:p>
    <w:p w14:paraId="0496CFC8" w14:textId="77777777" w:rsidR="00894EE6" w:rsidRPr="00894EE6" w:rsidRDefault="00894EE6" w:rsidP="00F61BF5">
      <w:pPr>
        <w:pStyle w:val="10201"/>
        <w:rPr>
          <w:lang w:val="en-US"/>
        </w:rPr>
      </w:pPr>
    </w:p>
    <w:p w14:paraId="150DE66B" w14:textId="18B8A2A4" w:rsidR="00F61BF5" w:rsidRPr="00F61BF5" w:rsidRDefault="00536C8F" w:rsidP="006E64CC">
      <w:pPr>
        <w:pStyle w:val="10301"/>
        <w:rPr>
          <w:lang w:val="en-US"/>
        </w:rPr>
      </w:pPr>
      <w:r w:rsidRPr="00536C8F">
        <w:rPr>
          <w:lang w:val="en-US"/>
        </w:rPr>
        <w:t>Analysis of information technologies for remote identification of dynamic objects</w:t>
      </w:r>
    </w:p>
    <w:p w14:paraId="514D4A7F" w14:textId="1BC5A233" w:rsidR="00F61BF5" w:rsidRPr="00F61BF5" w:rsidRDefault="00E03B2F" w:rsidP="00F61BF5">
      <w:pPr>
        <w:pStyle w:val="104"/>
        <w:rPr>
          <w:lang w:val="en-US"/>
        </w:rPr>
      </w:pPr>
      <w:r w:rsidRPr="00E03B2F">
        <w:rPr>
          <w:lang w:val="en-US"/>
        </w:rPr>
        <w:t>The problem of identification of dynamic objects using remote identification information technologies is considered. It is noted that the identification of moving objects is important in various fields, including autonomous vehicles, medical diagnostics and robotics. The purpose of the article is to analyze various information technologies for detecting objects that can be used in future research on remote identification. Analysis of methods for determining speed as a dynamic parameter, analysis of two-step and one-step methods of remote identification of objects, analysis of early identification methods, as well as analysis of methods for improving remote identification of objects was carried out. Several means of determining the motion of objects are considered, in particular, the proportional-integral-differential controller, the leveling block method, phase correlation, pixel recursion algorithms, and the optical flow methods of Lucas</w:t>
      </w:r>
      <w:r w:rsidR="00AF4232">
        <w:rPr>
          <w:lang w:val="uk-UA"/>
        </w:rPr>
        <w:t xml:space="preserve"> – </w:t>
      </w:r>
      <w:proofErr w:type="spellStart"/>
      <w:r w:rsidR="00AF4232">
        <w:rPr>
          <w:lang w:val="en-US"/>
        </w:rPr>
        <w:t>Kanady</w:t>
      </w:r>
      <w:proofErr w:type="spellEnd"/>
      <w:r w:rsidR="00AF4232">
        <w:rPr>
          <w:lang w:val="en-US"/>
        </w:rPr>
        <w:t xml:space="preserve">, Horn </w:t>
      </w:r>
      <w:r w:rsidR="00AF4232">
        <w:rPr>
          <w:lang w:val="uk-UA"/>
        </w:rPr>
        <w:t xml:space="preserve">– </w:t>
      </w:r>
      <w:proofErr w:type="spellStart"/>
      <w:r w:rsidRPr="00E03B2F">
        <w:rPr>
          <w:lang w:val="en-US"/>
        </w:rPr>
        <w:t>Shunk</w:t>
      </w:r>
      <w:proofErr w:type="spellEnd"/>
      <w:r w:rsidRPr="00E03B2F">
        <w:rPr>
          <w:lang w:val="en-US"/>
        </w:rPr>
        <w:t xml:space="preserve">, </w:t>
      </w:r>
      <w:proofErr w:type="spellStart"/>
      <w:r w:rsidRPr="00E03B2F">
        <w:rPr>
          <w:lang w:val="en-US"/>
        </w:rPr>
        <w:t>Farnbeck</w:t>
      </w:r>
      <w:proofErr w:type="spellEnd"/>
      <w:r w:rsidRPr="00E03B2F">
        <w:rPr>
          <w:lang w:val="en-US"/>
        </w:rPr>
        <w:t>, dense optical flow. These tools can be used to effectively determine the movement of objects and identify their speed regardless of the size and position of the objects. Two-step and one-step object detection methods are considered: region method with convolutional neural networks, its improvements, spatial pyramid pooling networks, "You only look once" method, one-step multi-frame method, retinal networks, corner network, central network and detection transformer, which use different approaches to improve the performance and accuracy of object detection. The necessity of using methods of convolutional neural networks and spatial pyramid pooling networks for effective identification of objects regardless of their size and position is emphasized. New approaches are proposed that allow creating fixed-length representations for image processing and regions of interest, as well as Viola</w:t>
      </w:r>
      <w:r w:rsidR="00AF4232">
        <w:rPr>
          <w:lang w:val="uk-UA"/>
        </w:rPr>
        <w:t xml:space="preserve"> </w:t>
      </w:r>
      <w:r w:rsidR="009522E8">
        <w:rPr>
          <w:lang w:val="uk-UA"/>
        </w:rPr>
        <w:t xml:space="preserve">– </w:t>
      </w:r>
      <w:r w:rsidRPr="00E03B2F">
        <w:rPr>
          <w:lang w:val="en-US"/>
        </w:rPr>
        <w:t>Jones methods, oriented gradient histograms, and deformed part models. Research in the field of object detection contributes to the development of information technologies and the improvement of the efficiency of dynamic object identification systems. Through the review and analysis of various methods, recommendations for researchers and practitioners working in the field of remote identification of dynamic objects are provided.</w:t>
      </w:r>
    </w:p>
    <w:p w14:paraId="1D2FC9BF" w14:textId="5DC7F29A" w:rsidR="00F61BF5" w:rsidRPr="00F61BF5" w:rsidRDefault="00F61BF5" w:rsidP="00F61BF5">
      <w:pPr>
        <w:pStyle w:val="105"/>
        <w:rPr>
          <w:lang w:val="en-US"/>
        </w:rPr>
        <w:sectPr w:rsidR="00F61BF5" w:rsidRPr="00F61BF5" w:rsidSect="00F61BF5">
          <w:headerReference w:type="even" r:id="rId18"/>
          <w:headerReference w:type="default" r:id="rId19"/>
          <w:footerReference w:type="even" r:id="rId20"/>
          <w:footerReference w:type="default" r:id="rId21"/>
          <w:type w:val="continuous"/>
          <w:pgSz w:w="11907" w:h="16840" w:code="9"/>
          <w:pgMar w:top="1304" w:right="964" w:bottom="1474" w:left="1247" w:header="907" w:footer="907" w:gutter="0"/>
          <w:cols w:space="284"/>
          <w:docGrid w:linePitch="272"/>
        </w:sectPr>
      </w:pPr>
      <w:r w:rsidRPr="00F61BF5">
        <w:rPr>
          <w:rStyle w:val="Boldeng"/>
        </w:rPr>
        <w:t>Keywords</w:t>
      </w:r>
      <w:r w:rsidRPr="00F61BF5">
        <w:rPr>
          <w:rStyle w:val="Boldukr"/>
          <w:lang w:val="en-US"/>
        </w:rPr>
        <w:t>:</w:t>
      </w:r>
      <w:r w:rsidRPr="00F61BF5">
        <w:rPr>
          <w:lang w:val="en-US"/>
        </w:rPr>
        <w:t xml:space="preserve"> </w:t>
      </w:r>
      <w:r w:rsidR="007D3DDB" w:rsidRPr="007D3DDB">
        <w:rPr>
          <w:lang w:val="en-US"/>
        </w:rPr>
        <w:t>Remote identification of dynamic objects, object detection, optical flow, velocity identification, deep learning, convolutional neural networks</w:t>
      </w:r>
      <w:r w:rsidRPr="00F61BF5">
        <w:rPr>
          <w:lang w:val="en-US"/>
        </w:rPr>
        <w:t>.</w:t>
      </w:r>
    </w:p>
    <w:p w14:paraId="4D5B7589" w14:textId="77777777" w:rsidR="00F61BF5" w:rsidRPr="003A1498" w:rsidRDefault="00F61BF5" w:rsidP="00F61BF5">
      <w:pPr>
        <w:pStyle w:val="111Fullnames"/>
        <w:rPr>
          <w:rStyle w:val="Italiceng"/>
          <w:lang w:val="uk-UA"/>
        </w:rPr>
      </w:pPr>
      <w:r w:rsidRPr="003A1498">
        <w:rPr>
          <w:rStyle w:val="Italicukr"/>
        </w:rPr>
        <w:t xml:space="preserve">Повні імена авторів / </w:t>
      </w:r>
      <w:r w:rsidRPr="003A1498">
        <w:rPr>
          <w:rStyle w:val="Italiceng"/>
        </w:rPr>
        <w:t>Author</w:t>
      </w:r>
      <w:r w:rsidRPr="003A1498">
        <w:rPr>
          <w:rStyle w:val="Italiceng"/>
          <w:lang w:val="uk-UA"/>
        </w:rPr>
        <w:t>'</w:t>
      </w:r>
      <w:r w:rsidRPr="003A1498">
        <w:rPr>
          <w:rStyle w:val="Italiceng"/>
        </w:rPr>
        <w:t>s</w:t>
      </w:r>
      <w:r w:rsidRPr="003A1498">
        <w:rPr>
          <w:rStyle w:val="Italiceng"/>
          <w:lang w:val="uk-UA"/>
        </w:rPr>
        <w:t xml:space="preserve"> </w:t>
      </w:r>
      <w:r w:rsidRPr="003A1498">
        <w:rPr>
          <w:rStyle w:val="Italiceng"/>
        </w:rPr>
        <w:t>full</w:t>
      </w:r>
      <w:r w:rsidRPr="003A1498">
        <w:rPr>
          <w:rStyle w:val="Italiceng"/>
          <w:lang w:val="uk-UA"/>
        </w:rPr>
        <w:t xml:space="preserve"> </w:t>
      </w:r>
      <w:r w:rsidRPr="003A1498">
        <w:rPr>
          <w:rStyle w:val="Italiceng"/>
        </w:rPr>
        <w:t>names</w:t>
      </w:r>
    </w:p>
    <w:p w14:paraId="48B8D7BE" w14:textId="77777777" w:rsidR="00F61BF5" w:rsidRPr="00F61BF5" w:rsidRDefault="00F61BF5" w:rsidP="00F61BF5">
      <w:pPr>
        <w:pStyle w:val="107"/>
        <w:rPr>
          <w:lang w:val="uk-UA"/>
        </w:rPr>
      </w:pPr>
      <w:r w:rsidRPr="003A1498">
        <w:rPr>
          <w:rStyle w:val="Boldukr"/>
        </w:rPr>
        <w:t xml:space="preserve">Автор 1 / </w:t>
      </w:r>
      <w:r w:rsidRPr="003A1498">
        <w:rPr>
          <w:rStyle w:val="Boldeng"/>
        </w:rPr>
        <w:t>Author</w:t>
      </w:r>
      <w:r w:rsidRPr="003A1498">
        <w:rPr>
          <w:rStyle w:val="Boldeng"/>
          <w:lang w:val="uk-UA"/>
        </w:rPr>
        <w:t xml:space="preserve"> 1:</w:t>
      </w:r>
      <w:r w:rsidRPr="00F61BF5">
        <w:rPr>
          <w:lang w:val="uk-UA"/>
        </w:rPr>
        <w:t xml:space="preserve"> Нікуліна Олена Миколаївна, </w:t>
      </w:r>
      <w:proofErr w:type="spellStart"/>
      <w:r w:rsidRPr="00F61BF5">
        <w:rPr>
          <w:lang w:val="en-US"/>
        </w:rPr>
        <w:t>Nikulina</w:t>
      </w:r>
      <w:proofErr w:type="spellEnd"/>
      <w:r w:rsidRPr="00F61BF5">
        <w:rPr>
          <w:lang w:val="uk-UA"/>
        </w:rPr>
        <w:t xml:space="preserve"> </w:t>
      </w:r>
      <w:proofErr w:type="spellStart"/>
      <w:r w:rsidRPr="00F61BF5">
        <w:rPr>
          <w:lang w:val="en-US"/>
        </w:rPr>
        <w:t>Olena</w:t>
      </w:r>
      <w:proofErr w:type="spellEnd"/>
      <w:r w:rsidRPr="00F61BF5">
        <w:rPr>
          <w:lang w:val="uk-UA"/>
        </w:rPr>
        <w:t xml:space="preserve"> </w:t>
      </w:r>
      <w:proofErr w:type="spellStart"/>
      <w:r w:rsidRPr="00F61BF5">
        <w:rPr>
          <w:lang w:val="en-US"/>
        </w:rPr>
        <w:t>Mykolaivna</w:t>
      </w:r>
      <w:proofErr w:type="spellEnd"/>
    </w:p>
    <w:p w14:paraId="76397F18" w14:textId="77777777" w:rsidR="00F61BF5" w:rsidRPr="00F61BF5" w:rsidRDefault="00F61BF5" w:rsidP="00F61BF5">
      <w:pPr>
        <w:pStyle w:val="107"/>
        <w:rPr>
          <w:lang w:val="uk-UA"/>
        </w:rPr>
      </w:pPr>
      <w:r w:rsidRPr="003A1498">
        <w:rPr>
          <w:rStyle w:val="Boldukr"/>
        </w:rPr>
        <w:t xml:space="preserve">Автор 2 / </w:t>
      </w:r>
      <w:r w:rsidRPr="003A1498">
        <w:rPr>
          <w:rStyle w:val="Boldeng"/>
        </w:rPr>
        <w:t>Author</w:t>
      </w:r>
      <w:r w:rsidRPr="003A1498">
        <w:rPr>
          <w:rStyle w:val="Boldeng"/>
          <w:lang w:val="uk-UA"/>
        </w:rPr>
        <w:t xml:space="preserve"> 2:</w:t>
      </w:r>
      <w:r w:rsidRPr="00F61BF5">
        <w:rPr>
          <w:lang w:val="uk-UA"/>
        </w:rPr>
        <w:t xml:space="preserve"> Северин Валерій Петрович, </w:t>
      </w:r>
      <w:proofErr w:type="spellStart"/>
      <w:r w:rsidRPr="00F61BF5">
        <w:rPr>
          <w:lang w:val="en-US"/>
        </w:rPr>
        <w:t>Severyn</w:t>
      </w:r>
      <w:proofErr w:type="spellEnd"/>
      <w:r w:rsidRPr="00F61BF5">
        <w:rPr>
          <w:lang w:val="uk-UA"/>
        </w:rPr>
        <w:t xml:space="preserve"> </w:t>
      </w:r>
      <w:proofErr w:type="spellStart"/>
      <w:r w:rsidRPr="00F61BF5">
        <w:rPr>
          <w:lang w:val="en-US"/>
        </w:rPr>
        <w:t>Valerii</w:t>
      </w:r>
      <w:proofErr w:type="spellEnd"/>
      <w:r w:rsidRPr="00F61BF5">
        <w:rPr>
          <w:lang w:val="uk-UA"/>
        </w:rPr>
        <w:t xml:space="preserve"> </w:t>
      </w:r>
      <w:proofErr w:type="spellStart"/>
      <w:r w:rsidR="006026D0">
        <w:rPr>
          <w:lang w:val="en-US"/>
        </w:rPr>
        <w:t>Petrovy</w:t>
      </w:r>
      <w:r w:rsidRPr="00F61BF5">
        <w:rPr>
          <w:lang w:val="en-US"/>
        </w:rPr>
        <w:t>ch</w:t>
      </w:r>
      <w:proofErr w:type="spellEnd"/>
    </w:p>
    <w:p w14:paraId="16CDAB37" w14:textId="7BA19986" w:rsidR="00F61BF5" w:rsidRPr="00B37FCA" w:rsidRDefault="00F61BF5" w:rsidP="00F61BF5">
      <w:pPr>
        <w:pStyle w:val="107"/>
        <w:rPr>
          <w:lang w:val="uk-UA"/>
        </w:rPr>
      </w:pPr>
      <w:r w:rsidRPr="003A1498">
        <w:rPr>
          <w:rStyle w:val="Boldukr"/>
        </w:rPr>
        <w:t xml:space="preserve">Автор 3 / </w:t>
      </w:r>
      <w:r w:rsidRPr="003A1498">
        <w:rPr>
          <w:rStyle w:val="Boldeng"/>
        </w:rPr>
        <w:t>Author</w:t>
      </w:r>
      <w:r w:rsidRPr="003A1498">
        <w:rPr>
          <w:rStyle w:val="Boldeng"/>
          <w:lang w:val="uk-UA"/>
        </w:rPr>
        <w:t xml:space="preserve"> 3:</w:t>
      </w:r>
      <w:r w:rsidRPr="00F61BF5">
        <w:rPr>
          <w:lang w:val="uk-UA"/>
        </w:rPr>
        <w:t xml:space="preserve"> </w:t>
      </w:r>
      <w:r w:rsidR="004815B3" w:rsidRPr="004815B3">
        <w:rPr>
          <w:lang w:val="uk-UA"/>
        </w:rPr>
        <w:t>Кондратов Олексій Михайлович</w:t>
      </w:r>
      <w:r w:rsidRPr="00F61BF5">
        <w:rPr>
          <w:lang w:val="uk-UA"/>
        </w:rPr>
        <w:t xml:space="preserve">, </w:t>
      </w:r>
      <w:proofErr w:type="spellStart"/>
      <w:r w:rsidR="004815B3" w:rsidRPr="004815B3">
        <w:rPr>
          <w:lang w:val="en-US"/>
        </w:rPr>
        <w:t>Kondratov</w:t>
      </w:r>
      <w:proofErr w:type="spellEnd"/>
      <w:r w:rsidR="004815B3" w:rsidRPr="004815B3">
        <w:rPr>
          <w:lang w:val="uk-UA"/>
        </w:rPr>
        <w:t xml:space="preserve"> </w:t>
      </w:r>
      <w:proofErr w:type="spellStart"/>
      <w:r w:rsidR="004815B3" w:rsidRPr="004815B3">
        <w:rPr>
          <w:lang w:val="en-US"/>
        </w:rPr>
        <w:t>Oleksii</w:t>
      </w:r>
      <w:proofErr w:type="spellEnd"/>
      <w:r w:rsidR="004815B3" w:rsidRPr="004815B3">
        <w:rPr>
          <w:lang w:val="uk-UA"/>
        </w:rPr>
        <w:t xml:space="preserve"> </w:t>
      </w:r>
      <w:r w:rsidR="004815B3" w:rsidRPr="004815B3">
        <w:rPr>
          <w:lang w:val="en-US"/>
        </w:rPr>
        <w:t>Mikhailovich</w:t>
      </w:r>
    </w:p>
    <w:p w14:paraId="70AE36A8" w14:textId="6B6FB370" w:rsidR="004815B3" w:rsidRPr="00F61BF5" w:rsidRDefault="004815B3" w:rsidP="004815B3">
      <w:pPr>
        <w:pStyle w:val="107"/>
        <w:rPr>
          <w:lang w:val="uk-UA"/>
        </w:rPr>
      </w:pPr>
      <w:r w:rsidRPr="003A1498">
        <w:rPr>
          <w:rStyle w:val="Boldukr"/>
        </w:rPr>
        <w:t xml:space="preserve">Автор </w:t>
      </w:r>
      <w:r>
        <w:rPr>
          <w:rStyle w:val="Boldukr"/>
        </w:rPr>
        <w:t>4</w:t>
      </w:r>
      <w:r w:rsidRPr="003A1498">
        <w:rPr>
          <w:rStyle w:val="Boldukr"/>
        </w:rPr>
        <w:t xml:space="preserve"> / </w:t>
      </w:r>
      <w:r w:rsidRPr="003A1498">
        <w:rPr>
          <w:rStyle w:val="Boldeng"/>
        </w:rPr>
        <w:t>Author</w:t>
      </w:r>
      <w:r w:rsidRPr="003A1498">
        <w:rPr>
          <w:rStyle w:val="Boldeng"/>
          <w:lang w:val="uk-UA"/>
        </w:rPr>
        <w:t xml:space="preserve"> </w:t>
      </w:r>
      <w:r>
        <w:rPr>
          <w:rStyle w:val="Boldeng"/>
          <w:lang w:val="uk-UA"/>
        </w:rPr>
        <w:t>4</w:t>
      </w:r>
      <w:r w:rsidRPr="003A1498">
        <w:rPr>
          <w:rStyle w:val="Boldeng"/>
          <w:lang w:val="uk-UA"/>
        </w:rPr>
        <w:t>:</w:t>
      </w:r>
      <w:r w:rsidRPr="00F61BF5">
        <w:rPr>
          <w:lang w:val="uk-UA"/>
        </w:rPr>
        <w:t xml:space="preserve"> </w:t>
      </w:r>
      <w:r w:rsidR="00FB1EFA" w:rsidRPr="00FB1EFA">
        <w:rPr>
          <w:lang w:val="uk-UA"/>
        </w:rPr>
        <w:t>Рекова Наталія Юріївна</w:t>
      </w:r>
      <w:r w:rsidRPr="00F61BF5">
        <w:rPr>
          <w:lang w:val="uk-UA"/>
        </w:rPr>
        <w:t xml:space="preserve">, </w:t>
      </w:r>
      <w:proofErr w:type="spellStart"/>
      <w:r w:rsidR="00FB1EFA" w:rsidRPr="00FB1EFA">
        <w:rPr>
          <w:lang w:val="en-US"/>
        </w:rPr>
        <w:t>Rekova</w:t>
      </w:r>
      <w:proofErr w:type="spellEnd"/>
      <w:r w:rsidR="00FB1EFA" w:rsidRPr="00B37FCA">
        <w:rPr>
          <w:lang w:val="uk-UA"/>
        </w:rPr>
        <w:t xml:space="preserve"> </w:t>
      </w:r>
      <w:proofErr w:type="spellStart"/>
      <w:r w:rsidR="00FB1EFA" w:rsidRPr="00FB1EFA">
        <w:rPr>
          <w:lang w:val="en-US"/>
        </w:rPr>
        <w:t>Nataliia</w:t>
      </w:r>
      <w:proofErr w:type="spellEnd"/>
      <w:r w:rsidR="00FB1EFA" w:rsidRPr="00B37FCA">
        <w:rPr>
          <w:lang w:val="uk-UA"/>
        </w:rPr>
        <w:t xml:space="preserve"> </w:t>
      </w:r>
      <w:r w:rsidR="0030238B">
        <w:rPr>
          <w:lang w:val="uk-UA"/>
        </w:rPr>
        <w:t>Y</w:t>
      </w:r>
      <w:r w:rsidR="0030238B" w:rsidRPr="0030238B">
        <w:rPr>
          <w:lang w:val="uk-UA"/>
        </w:rPr>
        <w:t>uriivna</w:t>
      </w:r>
    </w:p>
    <w:p w14:paraId="6B2E1B3E" w14:textId="77777777" w:rsidR="00212E82" w:rsidRPr="000A7E82" w:rsidRDefault="00212E82" w:rsidP="0074372D">
      <w:pPr>
        <w:pStyle w:val="107"/>
        <w:rPr>
          <w:lang w:val="uk-UA"/>
        </w:rPr>
      </w:pPr>
    </w:p>
    <w:sectPr w:rsidR="00212E82" w:rsidRPr="000A7E82" w:rsidSect="00D70FBF">
      <w:type w:val="continuous"/>
      <w:pgSz w:w="11907" w:h="16840" w:code="9"/>
      <w:pgMar w:top="1304" w:right="964" w:bottom="1474" w:left="1247" w:header="907" w:footer="907" w:gutter="0"/>
      <w:cols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F153E" w14:textId="77777777" w:rsidR="00EE41E4" w:rsidRDefault="00EE41E4" w:rsidP="002F7323">
      <w:r>
        <w:separator/>
      </w:r>
    </w:p>
    <w:p w14:paraId="35FEA3F2" w14:textId="77777777" w:rsidR="00EE41E4" w:rsidRDefault="00EE41E4" w:rsidP="002F7323"/>
    <w:p w14:paraId="04E44C24" w14:textId="77777777" w:rsidR="00EE41E4" w:rsidRDefault="00EE41E4" w:rsidP="002F7323"/>
    <w:p w14:paraId="4549B0A8" w14:textId="77777777" w:rsidR="00EE41E4" w:rsidRDefault="00EE41E4" w:rsidP="002F7323"/>
    <w:p w14:paraId="370B03FC" w14:textId="77777777" w:rsidR="00EE41E4" w:rsidRDefault="00EE41E4" w:rsidP="002F7323"/>
    <w:p w14:paraId="3CA4A40D" w14:textId="77777777" w:rsidR="00EE41E4" w:rsidRDefault="00EE41E4" w:rsidP="002F7323"/>
    <w:p w14:paraId="133667D5" w14:textId="77777777" w:rsidR="00EE41E4" w:rsidRDefault="00EE41E4" w:rsidP="002F7323"/>
    <w:p w14:paraId="293A1971" w14:textId="77777777" w:rsidR="00EE41E4" w:rsidRDefault="00EE41E4" w:rsidP="002F7323"/>
    <w:p w14:paraId="34EECD55" w14:textId="77777777" w:rsidR="00EE41E4" w:rsidRDefault="00EE41E4" w:rsidP="002F7323"/>
    <w:p w14:paraId="48480215" w14:textId="77777777" w:rsidR="00EE41E4" w:rsidRDefault="00EE41E4" w:rsidP="002F7323"/>
    <w:p w14:paraId="0D84AF0E" w14:textId="77777777" w:rsidR="00EE41E4" w:rsidRDefault="00EE41E4" w:rsidP="002F7323"/>
    <w:p w14:paraId="363C743E" w14:textId="77777777" w:rsidR="00EE41E4" w:rsidRDefault="00EE41E4"/>
    <w:p w14:paraId="4844454A" w14:textId="77777777" w:rsidR="00EE41E4" w:rsidRDefault="00EE41E4"/>
    <w:p w14:paraId="7E230EC2" w14:textId="77777777" w:rsidR="00EE41E4" w:rsidRDefault="00EE41E4"/>
    <w:p w14:paraId="21FA1161" w14:textId="77777777" w:rsidR="00EE41E4" w:rsidRDefault="00EE41E4"/>
    <w:p w14:paraId="1179751B" w14:textId="77777777" w:rsidR="00EE41E4" w:rsidRDefault="00EE41E4"/>
    <w:p w14:paraId="7B8E4F7E" w14:textId="77777777" w:rsidR="00EE41E4" w:rsidRDefault="00EE41E4"/>
    <w:p w14:paraId="1D8C87F1" w14:textId="77777777" w:rsidR="00EE41E4" w:rsidRDefault="00EE41E4"/>
    <w:p w14:paraId="3347E312" w14:textId="77777777" w:rsidR="00EE41E4" w:rsidRDefault="00EE41E4"/>
    <w:p w14:paraId="67DEFE0E" w14:textId="77777777" w:rsidR="00EE41E4" w:rsidRDefault="00EE41E4"/>
    <w:p w14:paraId="70C55B17" w14:textId="77777777" w:rsidR="00EE41E4" w:rsidRDefault="00EE41E4"/>
    <w:p w14:paraId="5E4472CC" w14:textId="77777777" w:rsidR="00EE41E4" w:rsidRDefault="00EE41E4"/>
    <w:p w14:paraId="02F4D641" w14:textId="77777777" w:rsidR="00EE41E4" w:rsidRDefault="00EE41E4" w:rsidP="00CC1635"/>
    <w:p w14:paraId="05CC1C70" w14:textId="77777777" w:rsidR="00EE41E4" w:rsidRDefault="00EE41E4" w:rsidP="00CC1635"/>
  </w:endnote>
  <w:endnote w:type="continuationSeparator" w:id="0">
    <w:p w14:paraId="74959926" w14:textId="77777777" w:rsidR="00EE41E4" w:rsidRDefault="00EE41E4" w:rsidP="002F7323">
      <w:r>
        <w:continuationSeparator/>
      </w:r>
    </w:p>
    <w:p w14:paraId="2A2138E1" w14:textId="77777777" w:rsidR="00EE41E4" w:rsidRDefault="00EE41E4" w:rsidP="002F7323"/>
    <w:p w14:paraId="578FCCCE" w14:textId="77777777" w:rsidR="00EE41E4" w:rsidRDefault="00EE41E4" w:rsidP="002F7323"/>
    <w:p w14:paraId="42B0D619" w14:textId="77777777" w:rsidR="00EE41E4" w:rsidRDefault="00EE41E4" w:rsidP="002F7323"/>
    <w:p w14:paraId="15126011" w14:textId="77777777" w:rsidR="00EE41E4" w:rsidRDefault="00EE41E4" w:rsidP="002F7323"/>
    <w:p w14:paraId="7CFC1DA0" w14:textId="77777777" w:rsidR="00EE41E4" w:rsidRDefault="00EE41E4" w:rsidP="002F7323"/>
    <w:p w14:paraId="6F097ED4" w14:textId="77777777" w:rsidR="00EE41E4" w:rsidRDefault="00EE41E4" w:rsidP="002F7323"/>
    <w:p w14:paraId="5A538705" w14:textId="77777777" w:rsidR="00EE41E4" w:rsidRDefault="00EE41E4" w:rsidP="002F7323"/>
    <w:p w14:paraId="516FBC55" w14:textId="77777777" w:rsidR="00EE41E4" w:rsidRDefault="00EE41E4" w:rsidP="002F7323"/>
    <w:p w14:paraId="4698E9D6" w14:textId="77777777" w:rsidR="00EE41E4" w:rsidRDefault="00EE41E4" w:rsidP="002F7323"/>
    <w:p w14:paraId="734F923A" w14:textId="77777777" w:rsidR="00EE41E4" w:rsidRDefault="00EE41E4" w:rsidP="002F7323"/>
    <w:p w14:paraId="4EA9B2F4" w14:textId="77777777" w:rsidR="00EE41E4" w:rsidRDefault="00EE41E4"/>
    <w:p w14:paraId="5F432C75" w14:textId="77777777" w:rsidR="00EE41E4" w:rsidRDefault="00EE41E4"/>
    <w:p w14:paraId="2F0D5AF9" w14:textId="77777777" w:rsidR="00EE41E4" w:rsidRDefault="00EE41E4"/>
    <w:p w14:paraId="2E67CD76" w14:textId="77777777" w:rsidR="00EE41E4" w:rsidRDefault="00EE41E4"/>
    <w:p w14:paraId="5F41FAE3" w14:textId="77777777" w:rsidR="00EE41E4" w:rsidRDefault="00EE41E4"/>
    <w:p w14:paraId="0142BA33" w14:textId="77777777" w:rsidR="00EE41E4" w:rsidRDefault="00EE41E4"/>
    <w:p w14:paraId="77EDE0EF" w14:textId="77777777" w:rsidR="00EE41E4" w:rsidRDefault="00EE41E4"/>
    <w:p w14:paraId="7BDB29AE" w14:textId="77777777" w:rsidR="00EE41E4" w:rsidRDefault="00EE41E4"/>
    <w:p w14:paraId="21DB0381" w14:textId="77777777" w:rsidR="00EE41E4" w:rsidRDefault="00EE41E4"/>
    <w:p w14:paraId="6A22391D" w14:textId="77777777" w:rsidR="00EE41E4" w:rsidRDefault="00EE41E4"/>
    <w:p w14:paraId="3DF5F1CA" w14:textId="77777777" w:rsidR="00EE41E4" w:rsidRDefault="00EE41E4"/>
    <w:p w14:paraId="1F49AD93" w14:textId="77777777" w:rsidR="00EE41E4" w:rsidRDefault="00EE41E4" w:rsidP="00CC1635"/>
    <w:p w14:paraId="6894960D" w14:textId="77777777" w:rsidR="00EE41E4" w:rsidRDefault="00EE41E4" w:rsidP="00CC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imesET">
    <w:altName w:val="Arial"/>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ED60A"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C85DE26" w14:textId="5B3944C2" w:rsidR="00AF4232" w:rsidRPr="00BD77DE"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sidR="00BC650A">
      <w:rPr>
        <w:noProof/>
        <w:lang w:eastAsia="en-US"/>
      </w:rPr>
      <w:t>6</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DE185"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10D18DDA" w14:textId="5C207A77"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sidR="00BC650A">
      <w:rPr>
        <w:noProof/>
      </w:rPr>
      <w:t>5</w:t>
    </w:r>
    <w:r w:rsidRPr="00B63A1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7AF0"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09836A8" w14:textId="1C43A068" w:rsidR="00AF4232" w:rsidRPr="00BD77DE"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Pr>
        <w:noProof/>
        <w:lang w:eastAsia="en-US"/>
      </w:rPr>
      <w:t>8</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D97BA"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576277EF" w14:textId="4CE47A5E"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Pr>
        <w:noProof/>
      </w:rPr>
      <w:t>7</w:t>
    </w:r>
    <w:r w:rsidRPr="00B63A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2188A" w14:textId="77777777" w:rsidR="00EE41E4" w:rsidRPr="00130F22" w:rsidRDefault="00EE41E4" w:rsidP="002F7323">
      <w:pPr>
        <w:pStyle w:val="a0"/>
        <w:rPr>
          <w:lang w:val="en-US"/>
        </w:rPr>
      </w:pPr>
    </w:p>
    <w:p w14:paraId="1CA42081" w14:textId="77777777" w:rsidR="00EE41E4" w:rsidRDefault="00EE41E4"/>
    <w:p w14:paraId="5F7FBB72" w14:textId="77777777" w:rsidR="00EE41E4" w:rsidRDefault="00EE41E4"/>
    <w:p w14:paraId="4246F94D" w14:textId="77777777" w:rsidR="00EE41E4" w:rsidRDefault="00EE41E4"/>
    <w:p w14:paraId="37D6E699" w14:textId="77777777" w:rsidR="00EE41E4" w:rsidRDefault="00EE41E4"/>
    <w:p w14:paraId="4A595D70" w14:textId="77777777" w:rsidR="00EE41E4" w:rsidRDefault="00EE41E4"/>
    <w:p w14:paraId="61627411" w14:textId="77777777" w:rsidR="00EE41E4" w:rsidRDefault="00EE41E4"/>
    <w:p w14:paraId="190B9CF9" w14:textId="77777777" w:rsidR="00EE41E4" w:rsidRDefault="00EE41E4"/>
    <w:p w14:paraId="6D91CC67" w14:textId="77777777" w:rsidR="00EE41E4" w:rsidRDefault="00EE41E4"/>
    <w:p w14:paraId="0D5B845B" w14:textId="77777777" w:rsidR="00EE41E4" w:rsidRDefault="00EE41E4"/>
    <w:p w14:paraId="0AF15122" w14:textId="77777777" w:rsidR="00EE41E4" w:rsidRDefault="00EE41E4"/>
    <w:p w14:paraId="66C2300F" w14:textId="77777777" w:rsidR="00EE41E4" w:rsidRDefault="00EE41E4"/>
    <w:p w14:paraId="42BA9DD2" w14:textId="77777777" w:rsidR="00EE41E4" w:rsidRDefault="00EE41E4" w:rsidP="00CC1635"/>
    <w:p w14:paraId="0C454A1F" w14:textId="77777777" w:rsidR="00EE41E4" w:rsidRDefault="00EE41E4" w:rsidP="00CC1635"/>
  </w:footnote>
  <w:footnote w:type="continuationSeparator" w:id="0">
    <w:p w14:paraId="06BF919B" w14:textId="77777777" w:rsidR="00EE41E4" w:rsidRPr="00130F22" w:rsidRDefault="00EE41E4" w:rsidP="002F7323">
      <w:pPr>
        <w:pStyle w:val="a0"/>
        <w:rPr>
          <w:lang w:val="en-US"/>
        </w:rPr>
      </w:pPr>
    </w:p>
    <w:p w14:paraId="7E41AD37" w14:textId="77777777" w:rsidR="00EE41E4" w:rsidRDefault="00EE41E4"/>
    <w:p w14:paraId="389F02E1" w14:textId="77777777" w:rsidR="00EE41E4" w:rsidRDefault="00EE41E4"/>
    <w:p w14:paraId="473E3ACB" w14:textId="77777777" w:rsidR="00EE41E4" w:rsidRDefault="00EE41E4"/>
    <w:p w14:paraId="39625B68" w14:textId="77777777" w:rsidR="00EE41E4" w:rsidRDefault="00EE41E4"/>
    <w:p w14:paraId="0D598092" w14:textId="77777777" w:rsidR="00EE41E4" w:rsidRDefault="00EE41E4"/>
    <w:p w14:paraId="3DA62812" w14:textId="77777777" w:rsidR="00EE41E4" w:rsidRDefault="00EE41E4"/>
    <w:p w14:paraId="2A5C1BDF" w14:textId="77777777" w:rsidR="00EE41E4" w:rsidRDefault="00EE41E4"/>
    <w:p w14:paraId="2AA611FB" w14:textId="77777777" w:rsidR="00EE41E4" w:rsidRDefault="00EE41E4"/>
    <w:p w14:paraId="400C871A" w14:textId="77777777" w:rsidR="00EE41E4" w:rsidRDefault="00EE41E4"/>
    <w:p w14:paraId="3BA7BDC6" w14:textId="77777777" w:rsidR="00EE41E4" w:rsidRDefault="00EE41E4"/>
    <w:p w14:paraId="2D2819CA" w14:textId="77777777" w:rsidR="00EE41E4" w:rsidRDefault="00EE41E4"/>
    <w:p w14:paraId="76723172" w14:textId="77777777" w:rsidR="00EE41E4" w:rsidRDefault="00EE41E4" w:rsidP="00CC1635"/>
    <w:p w14:paraId="15DFE52B" w14:textId="77777777" w:rsidR="00EE41E4" w:rsidRDefault="00EE41E4" w:rsidP="00CC1635"/>
  </w:footnote>
  <w:footnote w:type="continuationNotice" w:id="1">
    <w:p w14:paraId="1C2B1116" w14:textId="77777777" w:rsidR="00EE41E4" w:rsidRPr="00CD32F9" w:rsidRDefault="00EE41E4" w:rsidP="002F7323">
      <w:pPr>
        <w:pStyle w:val="a0"/>
      </w:pPr>
    </w:p>
    <w:p w14:paraId="3B3B2979" w14:textId="77777777" w:rsidR="00EE41E4" w:rsidRDefault="00EE41E4"/>
    <w:p w14:paraId="67B2CE70" w14:textId="77777777" w:rsidR="00EE41E4" w:rsidRDefault="00EE41E4"/>
    <w:p w14:paraId="51A68377" w14:textId="77777777" w:rsidR="00EE41E4" w:rsidRDefault="00EE41E4"/>
    <w:p w14:paraId="7C0E51D4" w14:textId="77777777" w:rsidR="00EE41E4" w:rsidRDefault="00EE41E4"/>
    <w:p w14:paraId="4C663DE8" w14:textId="77777777" w:rsidR="00EE41E4" w:rsidRDefault="00EE41E4"/>
    <w:p w14:paraId="0961CBEB" w14:textId="77777777" w:rsidR="00EE41E4" w:rsidRDefault="00EE41E4"/>
    <w:p w14:paraId="07D8B9A9" w14:textId="77777777" w:rsidR="00EE41E4" w:rsidRDefault="00EE41E4"/>
    <w:p w14:paraId="20574038" w14:textId="77777777" w:rsidR="00EE41E4" w:rsidRDefault="00EE41E4"/>
    <w:p w14:paraId="4E47642F" w14:textId="77777777" w:rsidR="00EE41E4" w:rsidRDefault="00EE41E4"/>
    <w:p w14:paraId="23DB2FA0" w14:textId="77777777" w:rsidR="00EE41E4" w:rsidRDefault="00EE41E4"/>
    <w:p w14:paraId="2ABECAB8" w14:textId="77777777" w:rsidR="00EE41E4" w:rsidRDefault="00EE41E4"/>
    <w:p w14:paraId="7473B428" w14:textId="77777777" w:rsidR="00EE41E4" w:rsidRDefault="00EE41E4" w:rsidP="00CC1635"/>
    <w:p w14:paraId="15D34F08" w14:textId="77777777" w:rsidR="00EE41E4" w:rsidRDefault="00EE41E4" w:rsidP="00CC1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070DF"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2482E"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49C99"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6B329"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4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668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25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44D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2D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97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8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A78B8"/>
    <w:lvl w:ilvl="0">
      <w:start w:val="1"/>
      <w:numFmt w:val="bullet"/>
      <w:pStyle w:val="ListBullet"/>
      <w:lvlText w:val=""/>
      <w:lvlJc w:val="left"/>
      <w:pPr>
        <w:tabs>
          <w:tab w:val="num" w:pos="737"/>
        </w:tabs>
        <w:ind w:left="737" w:hanging="312"/>
      </w:pPr>
      <w:rPr>
        <w:rFonts w:ascii="Symbol" w:hAnsi="Symbol" w:hint="default"/>
      </w:rPr>
    </w:lvl>
  </w:abstractNum>
  <w:abstractNum w:abstractNumId="10" w15:restartNumberingAfterBreak="0">
    <w:nsid w:val="2C2F31CB"/>
    <w:multiLevelType w:val="hybridMultilevel"/>
    <w:tmpl w:val="A24CCE80"/>
    <w:lvl w:ilvl="0" w:tplc="AB4881F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EB801FB"/>
    <w:multiLevelType w:val="hybridMultilevel"/>
    <w:tmpl w:val="947287DC"/>
    <w:lvl w:ilvl="0" w:tplc="841CAE1E">
      <w:start w:val="1"/>
      <w:numFmt w:val="bullet"/>
      <w:pStyle w:val="10704"/>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3C2A58C4"/>
    <w:multiLevelType w:val="multilevel"/>
    <w:tmpl w:val="46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D0291"/>
    <w:multiLevelType w:val="hybridMultilevel"/>
    <w:tmpl w:val="C2E66EA2"/>
    <w:lvl w:ilvl="0" w:tplc="947CE0EC">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9"/>
  </w:num>
  <w:num w:numId="2">
    <w:abstractNumId w:val="10"/>
  </w:num>
  <w:num w:numId="3">
    <w:abstractNumId w:val="7"/>
  </w:num>
  <w:num w:numId="4">
    <w:abstractNumId w:val="13"/>
  </w:num>
  <w:num w:numId="5">
    <w:abstractNumId w:val="8"/>
  </w:num>
  <w:num w:numId="6">
    <w:abstractNumId w:val="3"/>
  </w:num>
  <w:num w:numId="7">
    <w:abstractNumId w:val="2"/>
  </w:num>
  <w:num w:numId="8">
    <w:abstractNumId w:val="1"/>
  </w:num>
  <w:num w:numId="9">
    <w:abstractNumId w:val="0"/>
  </w:num>
  <w:num w:numId="10">
    <w:abstractNumId w:val="4"/>
  </w:num>
  <w:num w:numId="11">
    <w:abstractNumId w:val="6"/>
  </w:num>
  <w:num w:numId="12">
    <w:abstractNumId w:val="5"/>
  </w:num>
  <w:num w:numId="13">
    <w:abstractNumId w:val="13"/>
  </w:num>
  <w:num w:numId="14">
    <w:abstractNumId w:val="13"/>
  </w:num>
  <w:num w:numId="15">
    <w:abstractNumId w:val="13"/>
  </w:num>
  <w:num w:numId="16">
    <w:abstractNumId w:val="13"/>
  </w:num>
  <w:num w:numId="17">
    <w:abstractNumId w:val="7"/>
  </w:num>
  <w:num w:numId="18">
    <w:abstractNumId w:val="7"/>
  </w:num>
  <w:num w:numId="19">
    <w:abstractNumId w:val="13"/>
  </w:num>
  <w:num w:numId="20">
    <w:abstractNumId w:val="13"/>
  </w:num>
  <w:num w:numId="21">
    <w:abstractNumId w:val="13"/>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2"/>
  </w:num>
  <w:num w:numId="40">
    <w:abstractNumId w:val="11"/>
  </w:num>
  <w:num w:numId="41">
    <w:abstractNumId w:val="11"/>
  </w:num>
  <w:num w:numId="42">
    <w:abstractNumId w:val="11"/>
  </w:num>
  <w:num w:numId="43">
    <w:abstractNumId w:val="11"/>
  </w:num>
  <w:num w:numId="4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mirrorMargins/>
  <w:proofState w:spelling="clean" w:grammar="clean"/>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357"/>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00"/>
    <w:rsid w:val="00000855"/>
    <w:rsid w:val="00002ACC"/>
    <w:rsid w:val="00004370"/>
    <w:rsid w:val="00004FB3"/>
    <w:rsid w:val="00005718"/>
    <w:rsid w:val="0000643B"/>
    <w:rsid w:val="00010108"/>
    <w:rsid w:val="00010201"/>
    <w:rsid w:val="00010590"/>
    <w:rsid w:val="000109E7"/>
    <w:rsid w:val="0001130E"/>
    <w:rsid w:val="000118AE"/>
    <w:rsid w:val="00011B09"/>
    <w:rsid w:val="0001252E"/>
    <w:rsid w:val="00013346"/>
    <w:rsid w:val="00014394"/>
    <w:rsid w:val="00014621"/>
    <w:rsid w:val="000148BB"/>
    <w:rsid w:val="00014B2E"/>
    <w:rsid w:val="00016B55"/>
    <w:rsid w:val="00017699"/>
    <w:rsid w:val="00017F11"/>
    <w:rsid w:val="00020246"/>
    <w:rsid w:val="00021A4A"/>
    <w:rsid w:val="00022AAA"/>
    <w:rsid w:val="00024358"/>
    <w:rsid w:val="00025A70"/>
    <w:rsid w:val="00025DC5"/>
    <w:rsid w:val="00026529"/>
    <w:rsid w:val="000272D0"/>
    <w:rsid w:val="000273CF"/>
    <w:rsid w:val="00027B46"/>
    <w:rsid w:val="000305B5"/>
    <w:rsid w:val="000307FE"/>
    <w:rsid w:val="00031380"/>
    <w:rsid w:val="0003272F"/>
    <w:rsid w:val="00032AE0"/>
    <w:rsid w:val="000330A6"/>
    <w:rsid w:val="0003330D"/>
    <w:rsid w:val="0003434B"/>
    <w:rsid w:val="00035389"/>
    <w:rsid w:val="00036C69"/>
    <w:rsid w:val="00037288"/>
    <w:rsid w:val="00042C70"/>
    <w:rsid w:val="0004397A"/>
    <w:rsid w:val="00044118"/>
    <w:rsid w:val="00045140"/>
    <w:rsid w:val="0004588A"/>
    <w:rsid w:val="00046DA2"/>
    <w:rsid w:val="00046F37"/>
    <w:rsid w:val="00050326"/>
    <w:rsid w:val="00050C3A"/>
    <w:rsid w:val="00050FED"/>
    <w:rsid w:val="00051199"/>
    <w:rsid w:val="00051ACD"/>
    <w:rsid w:val="00051FEF"/>
    <w:rsid w:val="000527C0"/>
    <w:rsid w:val="00052851"/>
    <w:rsid w:val="000529B3"/>
    <w:rsid w:val="00053040"/>
    <w:rsid w:val="00053BBD"/>
    <w:rsid w:val="000552AF"/>
    <w:rsid w:val="00055AC8"/>
    <w:rsid w:val="00055E17"/>
    <w:rsid w:val="00057231"/>
    <w:rsid w:val="00060225"/>
    <w:rsid w:val="00060DE6"/>
    <w:rsid w:val="000617A7"/>
    <w:rsid w:val="00062988"/>
    <w:rsid w:val="00062D4D"/>
    <w:rsid w:val="0006448F"/>
    <w:rsid w:val="0006458F"/>
    <w:rsid w:val="00064B28"/>
    <w:rsid w:val="00064BA5"/>
    <w:rsid w:val="00064F43"/>
    <w:rsid w:val="00067256"/>
    <w:rsid w:val="000712AF"/>
    <w:rsid w:val="00073810"/>
    <w:rsid w:val="00073C3C"/>
    <w:rsid w:val="00075675"/>
    <w:rsid w:val="00075B28"/>
    <w:rsid w:val="00075DC7"/>
    <w:rsid w:val="00077448"/>
    <w:rsid w:val="00080D28"/>
    <w:rsid w:val="00081BFA"/>
    <w:rsid w:val="0008260C"/>
    <w:rsid w:val="00082C35"/>
    <w:rsid w:val="00083302"/>
    <w:rsid w:val="00083D94"/>
    <w:rsid w:val="00083F9F"/>
    <w:rsid w:val="00084460"/>
    <w:rsid w:val="000849B7"/>
    <w:rsid w:val="0008514E"/>
    <w:rsid w:val="00085BD6"/>
    <w:rsid w:val="00086294"/>
    <w:rsid w:val="00087DE6"/>
    <w:rsid w:val="00087F72"/>
    <w:rsid w:val="0009028F"/>
    <w:rsid w:val="00090D7C"/>
    <w:rsid w:val="00090FF1"/>
    <w:rsid w:val="00091D08"/>
    <w:rsid w:val="0009361D"/>
    <w:rsid w:val="000937ED"/>
    <w:rsid w:val="00093A4E"/>
    <w:rsid w:val="00094C5B"/>
    <w:rsid w:val="00094FD2"/>
    <w:rsid w:val="00097440"/>
    <w:rsid w:val="00097B53"/>
    <w:rsid w:val="000A0A67"/>
    <w:rsid w:val="000A119D"/>
    <w:rsid w:val="000A12F9"/>
    <w:rsid w:val="000A22C6"/>
    <w:rsid w:val="000A2B95"/>
    <w:rsid w:val="000A2D06"/>
    <w:rsid w:val="000A2D84"/>
    <w:rsid w:val="000A2F79"/>
    <w:rsid w:val="000A36F3"/>
    <w:rsid w:val="000A400B"/>
    <w:rsid w:val="000A47BC"/>
    <w:rsid w:val="000A4DDC"/>
    <w:rsid w:val="000A4FD9"/>
    <w:rsid w:val="000A51E9"/>
    <w:rsid w:val="000A5740"/>
    <w:rsid w:val="000A6A73"/>
    <w:rsid w:val="000A77EB"/>
    <w:rsid w:val="000A7D4E"/>
    <w:rsid w:val="000A7E82"/>
    <w:rsid w:val="000B0097"/>
    <w:rsid w:val="000B0FD2"/>
    <w:rsid w:val="000B11A0"/>
    <w:rsid w:val="000B11A3"/>
    <w:rsid w:val="000B1EB6"/>
    <w:rsid w:val="000B2571"/>
    <w:rsid w:val="000B257C"/>
    <w:rsid w:val="000B2D4F"/>
    <w:rsid w:val="000B2E93"/>
    <w:rsid w:val="000B39C2"/>
    <w:rsid w:val="000B41C8"/>
    <w:rsid w:val="000B555F"/>
    <w:rsid w:val="000B5BB0"/>
    <w:rsid w:val="000B5CAF"/>
    <w:rsid w:val="000C043E"/>
    <w:rsid w:val="000C1AC4"/>
    <w:rsid w:val="000C20D4"/>
    <w:rsid w:val="000C33AE"/>
    <w:rsid w:val="000C37FA"/>
    <w:rsid w:val="000C3C89"/>
    <w:rsid w:val="000C4450"/>
    <w:rsid w:val="000C4F35"/>
    <w:rsid w:val="000C507C"/>
    <w:rsid w:val="000C6663"/>
    <w:rsid w:val="000C6A9E"/>
    <w:rsid w:val="000C6AF6"/>
    <w:rsid w:val="000C6E7F"/>
    <w:rsid w:val="000C7302"/>
    <w:rsid w:val="000C73C2"/>
    <w:rsid w:val="000C7944"/>
    <w:rsid w:val="000D15E4"/>
    <w:rsid w:val="000D1C45"/>
    <w:rsid w:val="000D20FC"/>
    <w:rsid w:val="000D2572"/>
    <w:rsid w:val="000D2879"/>
    <w:rsid w:val="000D2E3C"/>
    <w:rsid w:val="000D44F2"/>
    <w:rsid w:val="000D4A03"/>
    <w:rsid w:val="000D4F4E"/>
    <w:rsid w:val="000D5BF9"/>
    <w:rsid w:val="000D69CA"/>
    <w:rsid w:val="000E09B3"/>
    <w:rsid w:val="000E0C0D"/>
    <w:rsid w:val="000E0C85"/>
    <w:rsid w:val="000E10B2"/>
    <w:rsid w:val="000E10E5"/>
    <w:rsid w:val="000E17F8"/>
    <w:rsid w:val="000E1C91"/>
    <w:rsid w:val="000E27C2"/>
    <w:rsid w:val="000E2D7A"/>
    <w:rsid w:val="000E2F83"/>
    <w:rsid w:val="000E3671"/>
    <w:rsid w:val="000E38BD"/>
    <w:rsid w:val="000E3A02"/>
    <w:rsid w:val="000E3DE6"/>
    <w:rsid w:val="000E5207"/>
    <w:rsid w:val="000E7F1D"/>
    <w:rsid w:val="000F0DDD"/>
    <w:rsid w:val="000F162A"/>
    <w:rsid w:val="000F1E31"/>
    <w:rsid w:val="000F2788"/>
    <w:rsid w:val="000F2A9D"/>
    <w:rsid w:val="000F2FCC"/>
    <w:rsid w:val="000F3490"/>
    <w:rsid w:val="000F3BDD"/>
    <w:rsid w:val="000F3E3F"/>
    <w:rsid w:val="000F4B98"/>
    <w:rsid w:val="000F4E61"/>
    <w:rsid w:val="000F5303"/>
    <w:rsid w:val="000F5F03"/>
    <w:rsid w:val="000F5F66"/>
    <w:rsid w:val="000F71C6"/>
    <w:rsid w:val="000F74AC"/>
    <w:rsid w:val="000F77E2"/>
    <w:rsid w:val="000F7D20"/>
    <w:rsid w:val="000F7ED0"/>
    <w:rsid w:val="00100322"/>
    <w:rsid w:val="00100689"/>
    <w:rsid w:val="001014ED"/>
    <w:rsid w:val="0010163F"/>
    <w:rsid w:val="00101643"/>
    <w:rsid w:val="0010367D"/>
    <w:rsid w:val="00103A3D"/>
    <w:rsid w:val="0010414A"/>
    <w:rsid w:val="00104424"/>
    <w:rsid w:val="001054E1"/>
    <w:rsid w:val="00105650"/>
    <w:rsid w:val="0010600E"/>
    <w:rsid w:val="00106C0D"/>
    <w:rsid w:val="00106F22"/>
    <w:rsid w:val="00107875"/>
    <w:rsid w:val="0010791C"/>
    <w:rsid w:val="00107E17"/>
    <w:rsid w:val="001100EE"/>
    <w:rsid w:val="00112273"/>
    <w:rsid w:val="00112A52"/>
    <w:rsid w:val="001130B3"/>
    <w:rsid w:val="001151CA"/>
    <w:rsid w:val="001162AE"/>
    <w:rsid w:val="0011744D"/>
    <w:rsid w:val="001177DD"/>
    <w:rsid w:val="00117A99"/>
    <w:rsid w:val="00117EC9"/>
    <w:rsid w:val="001210A2"/>
    <w:rsid w:val="001212EF"/>
    <w:rsid w:val="001220BE"/>
    <w:rsid w:val="00122AB0"/>
    <w:rsid w:val="0012398E"/>
    <w:rsid w:val="00126542"/>
    <w:rsid w:val="00126585"/>
    <w:rsid w:val="00126715"/>
    <w:rsid w:val="00130627"/>
    <w:rsid w:val="00130C0D"/>
    <w:rsid w:val="00130F22"/>
    <w:rsid w:val="00132179"/>
    <w:rsid w:val="00132D21"/>
    <w:rsid w:val="00132FC5"/>
    <w:rsid w:val="001333DA"/>
    <w:rsid w:val="00134559"/>
    <w:rsid w:val="001345F9"/>
    <w:rsid w:val="001351B4"/>
    <w:rsid w:val="001355D5"/>
    <w:rsid w:val="00135B94"/>
    <w:rsid w:val="00136A33"/>
    <w:rsid w:val="00136F37"/>
    <w:rsid w:val="001375E4"/>
    <w:rsid w:val="00137C29"/>
    <w:rsid w:val="00137F97"/>
    <w:rsid w:val="00141240"/>
    <w:rsid w:val="00142590"/>
    <w:rsid w:val="00142878"/>
    <w:rsid w:val="00143162"/>
    <w:rsid w:val="00143FD9"/>
    <w:rsid w:val="00144FCC"/>
    <w:rsid w:val="00145915"/>
    <w:rsid w:val="0014668A"/>
    <w:rsid w:val="00146C96"/>
    <w:rsid w:val="00147473"/>
    <w:rsid w:val="00147F0D"/>
    <w:rsid w:val="00147FA3"/>
    <w:rsid w:val="00150C16"/>
    <w:rsid w:val="00151A7F"/>
    <w:rsid w:val="00151EEC"/>
    <w:rsid w:val="001536CC"/>
    <w:rsid w:val="001542E5"/>
    <w:rsid w:val="001546E7"/>
    <w:rsid w:val="00154915"/>
    <w:rsid w:val="00155763"/>
    <w:rsid w:val="00155C59"/>
    <w:rsid w:val="00155CF1"/>
    <w:rsid w:val="00155D6C"/>
    <w:rsid w:val="00155DE2"/>
    <w:rsid w:val="00156D2C"/>
    <w:rsid w:val="00160494"/>
    <w:rsid w:val="001605BF"/>
    <w:rsid w:val="001607E3"/>
    <w:rsid w:val="00161E43"/>
    <w:rsid w:val="00162AB3"/>
    <w:rsid w:val="0016486D"/>
    <w:rsid w:val="00165201"/>
    <w:rsid w:val="00165AFD"/>
    <w:rsid w:val="00165FE3"/>
    <w:rsid w:val="001660EA"/>
    <w:rsid w:val="0016637A"/>
    <w:rsid w:val="001668E1"/>
    <w:rsid w:val="00170E5A"/>
    <w:rsid w:val="001721CF"/>
    <w:rsid w:val="0017293C"/>
    <w:rsid w:val="0017318C"/>
    <w:rsid w:val="00173231"/>
    <w:rsid w:val="001734D6"/>
    <w:rsid w:val="00174015"/>
    <w:rsid w:val="00175448"/>
    <w:rsid w:val="001759C2"/>
    <w:rsid w:val="00177854"/>
    <w:rsid w:val="0018031B"/>
    <w:rsid w:val="00180C7F"/>
    <w:rsid w:val="00181924"/>
    <w:rsid w:val="00181ADE"/>
    <w:rsid w:val="00181B23"/>
    <w:rsid w:val="00182160"/>
    <w:rsid w:val="00182723"/>
    <w:rsid w:val="00186700"/>
    <w:rsid w:val="00186AEC"/>
    <w:rsid w:val="00187868"/>
    <w:rsid w:val="00187BA2"/>
    <w:rsid w:val="001906D0"/>
    <w:rsid w:val="00191EA9"/>
    <w:rsid w:val="00192D00"/>
    <w:rsid w:val="00194298"/>
    <w:rsid w:val="00195183"/>
    <w:rsid w:val="00195692"/>
    <w:rsid w:val="0019588D"/>
    <w:rsid w:val="00195D66"/>
    <w:rsid w:val="001967A2"/>
    <w:rsid w:val="001971D5"/>
    <w:rsid w:val="00197F8C"/>
    <w:rsid w:val="001A0C97"/>
    <w:rsid w:val="001A1071"/>
    <w:rsid w:val="001A1EFB"/>
    <w:rsid w:val="001A3009"/>
    <w:rsid w:val="001A5219"/>
    <w:rsid w:val="001A534D"/>
    <w:rsid w:val="001A563B"/>
    <w:rsid w:val="001A5C53"/>
    <w:rsid w:val="001A5FDB"/>
    <w:rsid w:val="001A631C"/>
    <w:rsid w:val="001A6991"/>
    <w:rsid w:val="001A6B12"/>
    <w:rsid w:val="001A7009"/>
    <w:rsid w:val="001A707E"/>
    <w:rsid w:val="001A73CE"/>
    <w:rsid w:val="001A7A52"/>
    <w:rsid w:val="001B09D7"/>
    <w:rsid w:val="001B1468"/>
    <w:rsid w:val="001B177B"/>
    <w:rsid w:val="001B25D3"/>
    <w:rsid w:val="001B28CC"/>
    <w:rsid w:val="001B2F0E"/>
    <w:rsid w:val="001B30DB"/>
    <w:rsid w:val="001B311C"/>
    <w:rsid w:val="001B34D8"/>
    <w:rsid w:val="001B47D1"/>
    <w:rsid w:val="001B51E8"/>
    <w:rsid w:val="001B5505"/>
    <w:rsid w:val="001B5B50"/>
    <w:rsid w:val="001B6459"/>
    <w:rsid w:val="001B6757"/>
    <w:rsid w:val="001B78C9"/>
    <w:rsid w:val="001C07FA"/>
    <w:rsid w:val="001C10A1"/>
    <w:rsid w:val="001C25A3"/>
    <w:rsid w:val="001C2AC6"/>
    <w:rsid w:val="001C32A9"/>
    <w:rsid w:val="001C3F9F"/>
    <w:rsid w:val="001C40FD"/>
    <w:rsid w:val="001C47AC"/>
    <w:rsid w:val="001C4866"/>
    <w:rsid w:val="001C4FBF"/>
    <w:rsid w:val="001C695E"/>
    <w:rsid w:val="001C78E9"/>
    <w:rsid w:val="001D0776"/>
    <w:rsid w:val="001D15A2"/>
    <w:rsid w:val="001D24F3"/>
    <w:rsid w:val="001D298E"/>
    <w:rsid w:val="001D2FB6"/>
    <w:rsid w:val="001D5996"/>
    <w:rsid w:val="001D5B71"/>
    <w:rsid w:val="001D656F"/>
    <w:rsid w:val="001D73A4"/>
    <w:rsid w:val="001E01E5"/>
    <w:rsid w:val="001E2497"/>
    <w:rsid w:val="001E2BC0"/>
    <w:rsid w:val="001E37C4"/>
    <w:rsid w:val="001E385D"/>
    <w:rsid w:val="001E483F"/>
    <w:rsid w:val="001E49B3"/>
    <w:rsid w:val="001E4AD6"/>
    <w:rsid w:val="001E65E6"/>
    <w:rsid w:val="001E68B0"/>
    <w:rsid w:val="001E6B20"/>
    <w:rsid w:val="001F08E9"/>
    <w:rsid w:val="001F2C10"/>
    <w:rsid w:val="001F2F1F"/>
    <w:rsid w:val="001F2F33"/>
    <w:rsid w:val="001F3525"/>
    <w:rsid w:val="001F3538"/>
    <w:rsid w:val="001F3FC0"/>
    <w:rsid w:val="001F4FB3"/>
    <w:rsid w:val="001F5194"/>
    <w:rsid w:val="001F6EE9"/>
    <w:rsid w:val="001F6F7D"/>
    <w:rsid w:val="001F741E"/>
    <w:rsid w:val="0020038C"/>
    <w:rsid w:val="00202C3E"/>
    <w:rsid w:val="00203BB6"/>
    <w:rsid w:val="00204C78"/>
    <w:rsid w:val="00205BD4"/>
    <w:rsid w:val="00207AE0"/>
    <w:rsid w:val="00207B29"/>
    <w:rsid w:val="00207DBB"/>
    <w:rsid w:val="002108EA"/>
    <w:rsid w:val="00212214"/>
    <w:rsid w:val="00212E82"/>
    <w:rsid w:val="00214306"/>
    <w:rsid w:val="00214DC1"/>
    <w:rsid w:val="002153D7"/>
    <w:rsid w:val="00215657"/>
    <w:rsid w:val="0021568F"/>
    <w:rsid w:val="00215693"/>
    <w:rsid w:val="0021572A"/>
    <w:rsid w:val="00215748"/>
    <w:rsid w:val="0021618F"/>
    <w:rsid w:val="002162E5"/>
    <w:rsid w:val="00220882"/>
    <w:rsid w:val="00220EA1"/>
    <w:rsid w:val="0022134A"/>
    <w:rsid w:val="00221545"/>
    <w:rsid w:val="00223077"/>
    <w:rsid w:val="002239B6"/>
    <w:rsid w:val="0022430A"/>
    <w:rsid w:val="00224BC7"/>
    <w:rsid w:val="0022533A"/>
    <w:rsid w:val="00225482"/>
    <w:rsid w:val="00226022"/>
    <w:rsid w:val="00226179"/>
    <w:rsid w:val="002263A2"/>
    <w:rsid w:val="002270F4"/>
    <w:rsid w:val="00227325"/>
    <w:rsid w:val="00231885"/>
    <w:rsid w:val="00231B8F"/>
    <w:rsid w:val="00231CB6"/>
    <w:rsid w:val="00231D4C"/>
    <w:rsid w:val="0023231C"/>
    <w:rsid w:val="00232901"/>
    <w:rsid w:val="00233112"/>
    <w:rsid w:val="0023335E"/>
    <w:rsid w:val="002352DA"/>
    <w:rsid w:val="00235605"/>
    <w:rsid w:val="002356EC"/>
    <w:rsid w:val="00235801"/>
    <w:rsid w:val="00236E49"/>
    <w:rsid w:val="0023741A"/>
    <w:rsid w:val="002375F0"/>
    <w:rsid w:val="0023772D"/>
    <w:rsid w:val="00237795"/>
    <w:rsid w:val="00237E4E"/>
    <w:rsid w:val="00240285"/>
    <w:rsid w:val="00240615"/>
    <w:rsid w:val="002408A6"/>
    <w:rsid w:val="002420B3"/>
    <w:rsid w:val="0024340D"/>
    <w:rsid w:val="00243899"/>
    <w:rsid w:val="00243C14"/>
    <w:rsid w:val="002440DC"/>
    <w:rsid w:val="0024481B"/>
    <w:rsid w:val="00244E7D"/>
    <w:rsid w:val="00245331"/>
    <w:rsid w:val="00245F0C"/>
    <w:rsid w:val="00246001"/>
    <w:rsid w:val="002468F5"/>
    <w:rsid w:val="00246C6B"/>
    <w:rsid w:val="00246DBD"/>
    <w:rsid w:val="00250404"/>
    <w:rsid w:val="00250C62"/>
    <w:rsid w:val="00251927"/>
    <w:rsid w:val="00252327"/>
    <w:rsid w:val="00252552"/>
    <w:rsid w:val="002534FF"/>
    <w:rsid w:val="00253AD4"/>
    <w:rsid w:val="00253C8C"/>
    <w:rsid w:val="00254F4F"/>
    <w:rsid w:val="002565BC"/>
    <w:rsid w:val="00256D04"/>
    <w:rsid w:val="00256F21"/>
    <w:rsid w:val="00257B4F"/>
    <w:rsid w:val="00257E7A"/>
    <w:rsid w:val="00260186"/>
    <w:rsid w:val="00260B4F"/>
    <w:rsid w:val="00260D48"/>
    <w:rsid w:val="00261116"/>
    <w:rsid w:val="00261404"/>
    <w:rsid w:val="002621A0"/>
    <w:rsid w:val="002630C9"/>
    <w:rsid w:val="002633B2"/>
    <w:rsid w:val="002634E1"/>
    <w:rsid w:val="002636E7"/>
    <w:rsid w:val="0026373D"/>
    <w:rsid w:val="00263906"/>
    <w:rsid w:val="00263BC9"/>
    <w:rsid w:val="002644AF"/>
    <w:rsid w:val="00264F86"/>
    <w:rsid w:val="00265350"/>
    <w:rsid w:val="002654CA"/>
    <w:rsid w:val="002655C0"/>
    <w:rsid w:val="002657C5"/>
    <w:rsid w:val="002705A0"/>
    <w:rsid w:val="002705C6"/>
    <w:rsid w:val="00270BBF"/>
    <w:rsid w:val="00271004"/>
    <w:rsid w:val="002712BC"/>
    <w:rsid w:val="00272D2A"/>
    <w:rsid w:val="00272F41"/>
    <w:rsid w:val="00273C0B"/>
    <w:rsid w:val="002742A2"/>
    <w:rsid w:val="00274E02"/>
    <w:rsid w:val="0027510E"/>
    <w:rsid w:val="00276698"/>
    <w:rsid w:val="00276AA2"/>
    <w:rsid w:val="0027754D"/>
    <w:rsid w:val="0027759A"/>
    <w:rsid w:val="002779E4"/>
    <w:rsid w:val="00277E63"/>
    <w:rsid w:val="0028054C"/>
    <w:rsid w:val="002816C0"/>
    <w:rsid w:val="00281FA4"/>
    <w:rsid w:val="002823A6"/>
    <w:rsid w:val="002832AF"/>
    <w:rsid w:val="002834DE"/>
    <w:rsid w:val="0028405A"/>
    <w:rsid w:val="0028478D"/>
    <w:rsid w:val="00284CCB"/>
    <w:rsid w:val="00285190"/>
    <w:rsid w:val="0028586D"/>
    <w:rsid w:val="00285D2E"/>
    <w:rsid w:val="00287F55"/>
    <w:rsid w:val="00290FD2"/>
    <w:rsid w:val="002913B2"/>
    <w:rsid w:val="002913F3"/>
    <w:rsid w:val="00292B7F"/>
    <w:rsid w:val="00293DB6"/>
    <w:rsid w:val="00294503"/>
    <w:rsid w:val="002945D8"/>
    <w:rsid w:val="00294857"/>
    <w:rsid w:val="00296590"/>
    <w:rsid w:val="002965A5"/>
    <w:rsid w:val="00296D6D"/>
    <w:rsid w:val="0029750C"/>
    <w:rsid w:val="00297D31"/>
    <w:rsid w:val="002A0A44"/>
    <w:rsid w:val="002A1025"/>
    <w:rsid w:val="002A123F"/>
    <w:rsid w:val="002A1E9C"/>
    <w:rsid w:val="002A2197"/>
    <w:rsid w:val="002A3CB3"/>
    <w:rsid w:val="002A3EF1"/>
    <w:rsid w:val="002A686F"/>
    <w:rsid w:val="002A69ED"/>
    <w:rsid w:val="002A798D"/>
    <w:rsid w:val="002B02B1"/>
    <w:rsid w:val="002B0DC7"/>
    <w:rsid w:val="002B11C8"/>
    <w:rsid w:val="002B3AE0"/>
    <w:rsid w:val="002B3DB1"/>
    <w:rsid w:val="002B46FA"/>
    <w:rsid w:val="002B4704"/>
    <w:rsid w:val="002B4DC5"/>
    <w:rsid w:val="002B5253"/>
    <w:rsid w:val="002B782D"/>
    <w:rsid w:val="002C0487"/>
    <w:rsid w:val="002C1173"/>
    <w:rsid w:val="002C1B79"/>
    <w:rsid w:val="002C23CF"/>
    <w:rsid w:val="002C2D41"/>
    <w:rsid w:val="002C2F3B"/>
    <w:rsid w:val="002C2FA5"/>
    <w:rsid w:val="002C3DA4"/>
    <w:rsid w:val="002C44EE"/>
    <w:rsid w:val="002C5243"/>
    <w:rsid w:val="002C5480"/>
    <w:rsid w:val="002C5C79"/>
    <w:rsid w:val="002C67EF"/>
    <w:rsid w:val="002C6E98"/>
    <w:rsid w:val="002C78CA"/>
    <w:rsid w:val="002D017D"/>
    <w:rsid w:val="002D2411"/>
    <w:rsid w:val="002D2532"/>
    <w:rsid w:val="002D256C"/>
    <w:rsid w:val="002D2B4D"/>
    <w:rsid w:val="002D4479"/>
    <w:rsid w:val="002D4621"/>
    <w:rsid w:val="002D478A"/>
    <w:rsid w:val="002D4CA2"/>
    <w:rsid w:val="002D5624"/>
    <w:rsid w:val="002D622B"/>
    <w:rsid w:val="002D66AF"/>
    <w:rsid w:val="002D6E3F"/>
    <w:rsid w:val="002D6F87"/>
    <w:rsid w:val="002D789B"/>
    <w:rsid w:val="002E18EB"/>
    <w:rsid w:val="002E1948"/>
    <w:rsid w:val="002E27EB"/>
    <w:rsid w:val="002E315F"/>
    <w:rsid w:val="002E3A67"/>
    <w:rsid w:val="002E4558"/>
    <w:rsid w:val="002E49DA"/>
    <w:rsid w:val="002E4F40"/>
    <w:rsid w:val="002E58FE"/>
    <w:rsid w:val="002E7A15"/>
    <w:rsid w:val="002F0755"/>
    <w:rsid w:val="002F09C7"/>
    <w:rsid w:val="002F124C"/>
    <w:rsid w:val="002F15DE"/>
    <w:rsid w:val="002F282C"/>
    <w:rsid w:val="002F3634"/>
    <w:rsid w:val="002F45B6"/>
    <w:rsid w:val="002F4617"/>
    <w:rsid w:val="002F4B5B"/>
    <w:rsid w:val="002F4D0F"/>
    <w:rsid w:val="002F4F0F"/>
    <w:rsid w:val="002F61F2"/>
    <w:rsid w:val="002F6443"/>
    <w:rsid w:val="002F6E15"/>
    <w:rsid w:val="002F7323"/>
    <w:rsid w:val="002F7422"/>
    <w:rsid w:val="002F751C"/>
    <w:rsid w:val="002F77CA"/>
    <w:rsid w:val="002F7B7A"/>
    <w:rsid w:val="002F7E9A"/>
    <w:rsid w:val="00300200"/>
    <w:rsid w:val="003019F5"/>
    <w:rsid w:val="00301BA4"/>
    <w:rsid w:val="0030238B"/>
    <w:rsid w:val="0030278A"/>
    <w:rsid w:val="0030293D"/>
    <w:rsid w:val="00304CCF"/>
    <w:rsid w:val="00305301"/>
    <w:rsid w:val="0030615C"/>
    <w:rsid w:val="00306C08"/>
    <w:rsid w:val="00306C49"/>
    <w:rsid w:val="003071F5"/>
    <w:rsid w:val="0030742C"/>
    <w:rsid w:val="00310235"/>
    <w:rsid w:val="003105B4"/>
    <w:rsid w:val="003106FD"/>
    <w:rsid w:val="00310D4A"/>
    <w:rsid w:val="00310E50"/>
    <w:rsid w:val="0031181E"/>
    <w:rsid w:val="0031190F"/>
    <w:rsid w:val="0031202E"/>
    <w:rsid w:val="00312A42"/>
    <w:rsid w:val="003131C1"/>
    <w:rsid w:val="00314361"/>
    <w:rsid w:val="00314AA1"/>
    <w:rsid w:val="003151F2"/>
    <w:rsid w:val="003163AE"/>
    <w:rsid w:val="00317160"/>
    <w:rsid w:val="003211FD"/>
    <w:rsid w:val="003218F9"/>
    <w:rsid w:val="00322B52"/>
    <w:rsid w:val="00323259"/>
    <w:rsid w:val="0032348E"/>
    <w:rsid w:val="00323F41"/>
    <w:rsid w:val="0032481B"/>
    <w:rsid w:val="0032589D"/>
    <w:rsid w:val="003258AC"/>
    <w:rsid w:val="00325A6D"/>
    <w:rsid w:val="0032631E"/>
    <w:rsid w:val="00326736"/>
    <w:rsid w:val="0032715F"/>
    <w:rsid w:val="00330310"/>
    <w:rsid w:val="0033100D"/>
    <w:rsid w:val="00331DF1"/>
    <w:rsid w:val="00332288"/>
    <w:rsid w:val="0033240C"/>
    <w:rsid w:val="003327F3"/>
    <w:rsid w:val="00332962"/>
    <w:rsid w:val="00332A1A"/>
    <w:rsid w:val="00332F05"/>
    <w:rsid w:val="00333C84"/>
    <w:rsid w:val="00333F18"/>
    <w:rsid w:val="00334C1A"/>
    <w:rsid w:val="00337363"/>
    <w:rsid w:val="003374AA"/>
    <w:rsid w:val="00337920"/>
    <w:rsid w:val="00337F68"/>
    <w:rsid w:val="00340BFA"/>
    <w:rsid w:val="0034111E"/>
    <w:rsid w:val="00342658"/>
    <w:rsid w:val="0034303F"/>
    <w:rsid w:val="00343752"/>
    <w:rsid w:val="0034408D"/>
    <w:rsid w:val="00344C72"/>
    <w:rsid w:val="00345603"/>
    <w:rsid w:val="00345A95"/>
    <w:rsid w:val="00346A68"/>
    <w:rsid w:val="00346D65"/>
    <w:rsid w:val="00346E1F"/>
    <w:rsid w:val="003473B6"/>
    <w:rsid w:val="00347C90"/>
    <w:rsid w:val="00347F40"/>
    <w:rsid w:val="00351248"/>
    <w:rsid w:val="003515BC"/>
    <w:rsid w:val="00351A5D"/>
    <w:rsid w:val="00351D0C"/>
    <w:rsid w:val="00352196"/>
    <w:rsid w:val="003524A3"/>
    <w:rsid w:val="0035340F"/>
    <w:rsid w:val="003534DC"/>
    <w:rsid w:val="003540AA"/>
    <w:rsid w:val="00354229"/>
    <w:rsid w:val="003549B1"/>
    <w:rsid w:val="0035697E"/>
    <w:rsid w:val="003623C8"/>
    <w:rsid w:val="00362485"/>
    <w:rsid w:val="0036272A"/>
    <w:rsid w:val="0036297B"/>
    <w:rsid w:val="00362CE1"/>
    <w:rsid w:val="0036313D"/>
    <w:rsid w:val="0036336C"/>
    <w:rsid w:val="003638F6"/>
    <w:rsid w:val="00364F18"/>
    <w:rsid w:val="003661E9"/>
    <w:rsid w:val="00367483"/>
    <w:rsid w:val="003678D8"/>
    <w:rsid w:val="00370388"/>
    <w:rsid w:val="0037098D"/>
    <w:rsid w:val="00370C5F"/>
    <w:rsid w:val="003711F6"/>
    <w:rsid w:val="00374ACD"/>
    <w:rsid w:val="0037556F"/>
    <w:rsid w:val="00380227"/>
    <w:rsid w:val="003806E6"/>
    <w:rsid w:val="00380ED5"/>
    <w:rsid w:val="0038118F"/>
    <w:rsid w:val="003823F0"/>
    <w:rsid w:val="0038410D"/>
    <w:rsid w:val="00384224"/>
    <w:rsid w:val="0038495D"/>
    <w:rsid w:val="00384C75"/>
    <w:rsid w:val="00385582"/>
    <w:rsid w:val="00385C7A"/>
    <w:rsid w:val="0038624E"/>
    <w:rsid w:val="00386D31"/>
    <w:rsid w:val="00386D61"/>
    <w:rsid w:val="00386DC3"/>
    <w:rsid w:val="00387F7C"/>
    <w:rsid w:val="00392686"/>
    <w:rsid w:val="00392A11"/>
    <w:rsid w:val="00394B70"/>
    <w:rsid w:val="0039519B"/>
    <w:rsid w:val="0039529D"/>
    <w:rsid w:val="003959EB"/>
    <w:rsid w:val="00395A77"/>
    <w:rsid w:val="00395D59"/>
    <w:rsid w:val="003961DF"/>
    <w:rsid w:val="00396F96"/>
    <w:rsid w:val="003971C7"/>
    <w:rsid w:val="003A03B1"/>
    <w:rsid w:val="003A0481"/>
    <w:rsid w:val="003A15E5"/>
    <w:rsid w:val="003A1A03"/>
    <w:rsid w:val="003A27EA"/>
    <w:rsid w:val="003A436A"/>
    <w:rsid w:val="003A551E"/>
    <w:rsid w:val="003A56E9"/>
    <w:rsid w:val="003A64A5"/>
    <w:rsid w:val="003A6914"/>
    <w:rsid w:val="003A77DD"/>
    <w:rsid w:val="003A7EE3"/>
    <w:rsid w:val="003B02FC"/>
    <w:rsid w:val="003B0808"/>
    <w:rsid w:val="003B08B0"/>
    <w:rsid w:val="003B0A12"/>
    <w:rsid w:val="003B1175"/>
    <w:rsid w:val="003B20FA"/>
    <w:rsid w:val="003B3A82"/>
    <w:rsid w:val="003B3E86"/>
    <w:rsid w:val="003B49D6"/>
    <w:rsid w:val="003B5CC4"/>
    <w:rsid w:val="003B6902"/>
    <w:rsid w:val="003B6BA3"/>
    <w:rsid w:val="003B6BCE"/>
    <w:rsid w:val="003B7379"/>
    <w:rsid w:val="003C02F0"/>
    <w:rsid w:val="003C115D"/>
    <w:rsid w:val="003C1814"/>
    <w:rsid w:val="003C206D"/>
    <w:rsid w:val="003C20C4"/>
    <w:rsid w:val="003C2583"/>
    <w:rsid w:val="003C273E"/>
    <w:rsid w:val="003C2B0F"/>
    <w:rsid w:val="003C40E1"/>
    <w:rsid w:val="003C4F94"/>
    <w:rsid w:val="003C4FD8"/>
    <w:rsid w:val="003C55E8"/>
    <w:rsid w:val="003C5799"/>
    <w:rsid w:val="003C5822"/>
    <w:rsid w:val="003C5ED7"/>
    <w:rsid w:val="003C62BF"/>
    <w:rsid w:val="003C6920"/>
    <w:rsid w:val="003C6D88"/>
    <w:rsid w:val="003C6F11"/>
    <w:rsid w:val="003D090D"/>
    <w:rsid w:val="003D0D33"/>
    <w:rsid w:val="003D183D"/>
    <w:rsid w:val="003D2DB8"/>
    <w:rsid w:val="003D32EB"/>
    <w:rsid w:val="003D3753"/>
    <w:rsid w:val="003D4CD4"/>
    <w:rsid w:val="003D5477"/>
    <w:rsid w:val="003D549A"/>
    <w:rsid w:val="003D75C4"/>
    <w:rsid w:val="003D76CD"/>
    <w:rsid w:val="003D79E9"/>
    <w:rsid w:val="003D7EA0"/>
    <w:rsid w:val="003E00E9"/>
    <w:rsid w:val="003E029B"/>
    <w:rsid w:val="003E04A8"/>
    <w:rsid w:val="003E1046"/>
    <w:rsid w:val="003E185F"/>
    <w:rsid w:val="003E1C58"/>
    <w:rsid w:val="003E2126"/>
    <w:rsid w:val="003E223A"/>
    <w:rsid w:val="003E242E"/>
    <w:rsid w:val="003E34E1"/>
    <w:rsid w:val="003E40D1"/>
    <w:rsid w:val="003E436D"/>
    <w:rsid w:val="003E5584"/>
    <w:rsid w:val="003E69ED"/>
    <w:rsid w:val="003E7029"/>
    <w:rsid w:val="003E703D"/>
    <w:rsid w:val="003E718A"/>
    <w:rsid w:val="003E726B"/>
    <w:rsid w:val="003E7BC0"/>
    <w:rsid w:val="003F0F6B"/>
    <w:rsid w:val="003F181A"/>
    <w:rsid w:val="003F2958"/>
    <w:rsid w:val="003F3141"/>
    <w:rsid w:val="003F323C"/>
    <w:rsid w:val="003F36A6"/>
    <w:rsid w:val="003F3FCF"/>
    <w:rsid w:val="003F4049"/>
    <w:rsid w:val="003F4D09"/>
    <w:rsid w:val="003F4E88"/>
    <w:rsid w:val="003F521D"/>
    <w:rsid w:val="003F54AA"/>
    <w:rsid w:val="003F57B9"/>
    <w:rsid w:val="003F69F0"/>
    <w:rsid w:val="003F6E16"/>
    <w:rsid w:val="003F74B0"/>
    <w:rsid w:val="003F752B"/>
    <w:rsid w:val="003F7FA0"/>
    <w:rsid w:val="00400535"/>
    <w:rsid w:val="00400810"/>
    <w:rsid w:val="004009D9"/>
    <w:rsid w:val="004019A5"/>
    <w:rsid w:val="004026AE"/>
    <w:rsid w:val="00402761"/>
    <w:rsid w:val="0040346F"/>
    <w:rsid w:val="00403B17"/>
    <w:rsid w:val="00404C4A"/>
    <w:rsid w:val="00405B43"/>
    <w:rsid w:val="00405E4F"/>
    <w:rsid w:val="0040619E"/>
    <w:rsid w:val="004071C8"/>
    <w:rsid w:val="004074F7"/>
    <w:rsid w:val="00407A9C"/>
    <w:rsid w:val="00410CB2"/>
    <w:rsid w:val="00410E7D"/>
    <w:rsid w:val="004110B4"/>
    <w:rsid w:val="0041125D"/>
    <w:rsid w:val="0041152B"/>
    <w:rsid w:val="004120C4"/>
    <w:rsid w:val="004143B9"/>
    <w:rsid w:val="0041496A"/>
    <w:rsid w:val="0041517B"/>
    <w:rsid w:val="00415D47"/>
    <w:rsid w:val="004167DB"/>
    <w:rsid w:val="00416F1C"/>
    <w:rsid w:val="004200BB"/>
    <w:rsid w:val="0042170D"/>
    <w:rsid w:val="00421D0C"/>
    <w:rsid w:val="00421D28"/>
    <w:rsid w:val="00422B44"/>
    <w:rsid w:val="00423247"/>
    <w:rsid w:val="0042338F"/>
    <w:rsid w:val="004239BB"/>
    <w:rsid w:val="00423D37"/>
    <w:rsid w:val="004267F5"/>
    <w:rsid w:val="00426F8B"/>
    <w:rsid w:val="004270FA"/>
    <w:rsid w:val="00427132"/>
    <w:rsid w:val="00427B6F"/>
    <w:rsid w:val="00430311"/>
    <w:rsid w:val="00430540"/>
    <w:rsid w:val="0043085C"/>
    <w:rsid w:val="0043089F"/>
    <w:rsid w:val="0043139C"/>
    <w:rsid w:val="0043202B"/>
    <w:rsid w:val="00432D2E"/>
    <w:rsid w:val="00440274"/>
    <w:rsid w:val="0044100B"/>
    <w:rsid w:val="00441E69"/>
    <w:rsid w:val="004425B1"/>
    <w:rsid w:val="00442E62"/>
    <w:rsid w:val="004430E1"/>
    <w:rsid w:val="00444C95"/>
    <w:rsid w:val="00445FB0"/>
    <w:rsid w:val="004468E2"/>
    <w:rsid w:val="00446947"/>
    <w:rsid w:val="00446B08"/>
    <w:rsid w:val="00446E2E"/>
    <w:rsid w:val="004471FF"/>
    <w:rsid w:val="00450092"/>
    <w:rsid w:val="00450A34"/>
    <w:rsid w:val="00451858"/>
    <w:rsid w:val="00451B47"/>
    <w:rsid w:val="004522C2"/>
    <w:rsid w:val="00452409"/>
    <w:rsid w:val="00453542"/>
    <w:rsid w:val="004549D5"/>
    <w:rsid w:val="00454A93"/>
    <w:rsid w:val="00454A9C"/>
    <w:rsid w:val="00455BE6"/>
    <w:rsid w:val="00456810"/>
    <w:rsid w:val="00457A2E"/>
    <w:rsid w:val="00457EA7"/>
    <w:rsid w:val="00460075"/>
    <w:rsid w:val="00460484"/>
    <w:rsid w:val="0046112A"/>
    <w:rsid w:val="00461BD4"/>
    <w:rsid w:val="00462097"/>
    <w:rsid w:val="00462619"/>
    <w:rsid w:val="00462655"/>
    <w:rsid w:val="004626EE"/>
    <w:rsid w:val="0046279B"/>
    <w:rsid w:val="004635D0"/>
    <w:rsid w:val="00464911"/>
    <w:rsid w:val="00464C2F"/>
    <w:rsid w:val="0046552A"/>
    <w:rsid w:val="00465FB8"/>
    <w:rsid w:val="004664DB"/>
    <w:rsid w:val="004671F7"/>
    <w:rsid w:val="00467995"/>
    <w:rsid w:val="00470355"/>
    <w:rsid w:val="00470699"/>
    <w:rsid w:val="004716E3"/>
    <w:rsid w:val="00471902"/>
    <w:rsid w:val="00473769"/>
    <w:rsid w:val="00474AC0"/>
    <w:rsid w:val="00474DC4"/>
    <w:rsid w:val="00475225"/>
    <w:rsid w:val="0047549D"/>
    <w:rsid w:val="004757E6"/>
    <w:rsid w:val="00475940"/>
    <w:rsid w:val="00475B01"/>
    <w:rsid w:val="0047601F"/>
    <w:rsid w:val="00476676"/>
    <w:rsid w:val="004770C9"/>
    <w:rsid w:val="00477324"/>
    <w:rsid w:val="00480CBE"/>
    <w:rsid w:val="004815B3"/>
    <w:rsid w:val="00481EEF"/>
    <w:rsid w:val="004826F5"/>
    <w:rsid w:val="00482D96"/>
    <w:rsid w:val="004835F4"/>
    <w:rsid w:val="004842FC"/>
    <w:rsid w:val="00485664"/>
    <w:rsid w:val="004857DC"/>
    <w:rsid w:val="004861D0"/>
    <w:rsid w:val="00486267"/>
    <w:rsid w:val="0049049F"/>
    <w:rsid w:val="00490CE1"/>
    <w:rsid w:val="00491FC2"/>
    <w:rsid w:val="00492379"/>
    <w:rsid w:val="004923C6"/>
    <w:rsid w:val="00492908"/>
    <w:rsid w:val="00492D59"/>
    <w:rsid w:val="0049327B"/>
    <w:rsid w:val="00493980"/>
    <w:rsid w:val="00493EF1"/>
    <w:rsid w:val="0049492C"/>
    <w:rsid w:val="00494AAA"/>
    <w:rsid w:val="00494F9F"/>
    <w:rsid w:val="00495F54"/>
    <w:rsid w:val="00495FAD"/>
    <w:rsid w:val="00496A8B"/>
    <w:rsid w:val="004A0FB9"/>
    <w:rsid w:val="004A170D"/>
    <w:rsid w:val="004A270D"/>
    <w:rsid w:val="004A2F7D"/>
    <w:rsid w:val="004A3EAD"/>
    <w:rsid w:val="004A3FAB"/>
    <w:rsid w:val="004A4BF9"/>
    <w:rsid w:val="004A5A2F"/>
    <w:rsid w:val="004A61D5"/>
    <w:rsid w:val="004A6DBD"/>
    <w:rsid w:val="004B0012"/>
    <w:rsid w:val="004B00BA"/>
    <w:rsid w:val="004B01AF"/>
    <w:rsid w:val="004B143B"/>
    <w:rsid w:val="004B259A"/>
    <w:rsid w:val="004B485A"/>
    <w:rsid w:val="004B54C5"/>
    <w:rsid w:val="004B5687"/>
    <w:rsid w:val="004B5851"/>
    <w:rsid w:val="004B71EA"/>
    <w:rsid w:val="004B758D"/>
    <w:rsid w:val="004B786B"/>
    <w:rsid w:val="004B79FA"/>
    <w:rsid w:val="004B7D28"/>
    <w:rsid w:val="004C0583"/>
    <w:rsid w:val="004C0664"/>
    <w:rsid w:val="004C09C6"/>
    <w:rsid w:val="004C1ADD"/>
    <w:rsid w:val="004C1D5E"/>
    <w:rsid w:val="004C26E3"/>
    <w:rsid w:val="004C2D4F"/>
    <w:rsid w:val="004C361F"/>
    <w:rsid w:val="004C3681"/>
    <w:rsid w:val="004C3D80"/>
    <w:rsid w:val="004C4D81"/>
    <w:rsid w:val="004C59B1"/>
    <w:rsid w:val="004C5CA6"/>
    <w:rsid w:val="004C5D03"/>
    <w:rsid w:val="004C6163"/>
    <w:rsid w:val="004C6565"/>
    <w:rsid w:val="004C6755"/>
    <w:rsid w:val="004C70AF"/>
    <w:rsid w:val="004C77D6"/>
    <w:rsid w:val="004D05C7"/>
    <w:rsid w:val="004D0A79"/>
    <w:rsid w:val="004D0C23"/>
    <w:rsid w:val="004D11A3"/>
    <w:rsid w:val="004D1DEA"/>
    <w:rsid w:val="004D2183"/>
    <w:rsid w:val="004D2721"/>
    <w:rsid w:val="004D2732"/>
    <w:rsid w:val="004D3621"/>
    <w:rsid w:val="004D3D26"/>
    <w:rsid w:val="004D4C17"/>
    <w:rsid w:val="004D5CC0"/>
    <w:rsid w:val="004D6C80"/>
    <w:rsid w:val="004D7559"/>
    <w:rsid w:val="004E0A67"/>
    <w:rsid w:val="004E13D8"/>
    <w:rsid w:val="004E21DD"/>
    <w:rsid w:val="004E220E"/>
    <w:rsid w:val="004E22FE"/>
    <w:rsid w:val="004E29DB"/>
    <w:rsid w:val="004E300F"/>
    <w:rsid w:val="004E3264"/>
    <w:rsid w:val="004E35E3"/>
    <w:rsid w:val="004E4057"/>
    <w:rsid w:val="004E4755"/>
    <w:rsid w:val="004E49AE"/>
    <w:rsid w:val="004E4E72"/>
    <w:rsid w:val="004E56C5"/>
    <w:rsid w:val="004E591A"/>
    <w:rsid w:val="004E7279"/>
    <w:rsid w:val="004E7580"/>
    <w:rsid w:val="004F016D"/>
    <w:rsid w:val="004F0207"/>
    <w:rsid w:val="004F1927"/>
    <w:rsid w:val="004F1DB4"/>
    <w:rsid w:val="004F1FB5"/>
    <w:rsid w:val="004F3664"/>
    <w:rsid w:val="004F3ED4"/>
    <w:rsid w:val="004F4331"/>
    <w:rsid w:val="004F4481"/>
    <w:rsid w:val="004F4A41"/>
    <w:rsid w:val="004F4B6C"/>
    <w:rsid w:val="004F59A8"/>
    <w:rsid w:val="004F5C08"/>
    <w:rsid w:val="004F63D8"/>
    <w:rsid w:val="004F6A91"/>
    <w:rsid w:val="004F7400"/>
    <w:rsid w:val="00500704"/>
    <w:rsid w:val="0050120F"/>
    <w:rsid w:val="00501FE2"/>
    <w:rsid w:val="005020C4"/>
    <w:rsid w:val="005034E9"/>
    <w:rsid w:val="00503594"/>
    <w:rsid w:val="00503D1D"/>
    <w:rsid w:val="00504A86"/>
    <w:rsid w:val="00505326"/>
    <w:rsid w:val="005054C3"/>
    <w:rsid w:val="00507FD7"/>
    <w:rsid w:val="005108B5"/>
    <w:rsid w:val="00510B2F"/>
    <w:rsid w:val="0051142C"/>
    <w:rsid w:val="0051183C"/>
    <w:rsid w:val="00512491"/>
    <w:rsid w:val="00512FBC"/>
    <w:rsid w:val="00513ADC"/>
    <w:rsid w:val="00514464"/>
    <w:rsid w:val="00515158"/>
    <w:rsid w:val="005154DE"/>
    <w:rsid w:val="0051659F"/>
    <w:rsid w:val="00516AC3"/>
    <w:rsid w:val="005171D3"/>
    <w:rsid w:val="0051766C"/>
    <w:rsid w:val="00517F2F"/>
    <w:rsid w:val="005203E7"/>
    <w:rsid w:val="0052172A"/>
    <w:rsid w:val="00521A58"/>
    <w:rsid w:val="00521E54"/>
    <w:rsid w:val="00522392"/>
    <w:rsid w:val="0052247E"/>
    <w:rsid w:val="00522546"/>
    <w:rsid w:val="0052293E"/>
    <w:rsid w:val="00522E3F"/>
    <w:rsid w:val="0052334A"/>
    <w:rsid w:val="00524095"/>
    <w:rsid w:val="005243F3"/>
    <w:rsid w:val="00525277"/>
    <w:rsid w:val="00525823"/>
    <w:rsid w:val="00527C2A"/>
    <w:rsid w:val="0053013D"/>
    <w:rsid w:val="00530187"/>
    <w:rsid w:val="00530908"/>
    <w:rsid w:val="005310F8"/>
    <w:rsid w:val="00531303"/>
    <w:rsid w:val="005313FA"/>
    <w:rsid w:val="0053158D"/>
    <w:rsid w:val="0053273E"/>
    <w:rsid w:val="005329A9"/>
    <w:rsid w:val="0053310F"/>
    <w:rsid w:val="005332F0"/>
    <w:rsid w:val="0053383E"/>
    <w:rsid w:val="00535981"/>
    <w:rsid w:val="00535B67"/>
    <w:rsid w:val="00536825"/>
    <w:rsid w:val="00536C8F"/>
    <w:rsid w:val="0053709B"/>
    <w:rsid w:val="00537F17"/>
    <w:rsid w:val="0054053A"/>
    <w:rsid w:val="005409FA"/>
    <w:rsid w:val="00541AC7"/>
    <w:rsid w:val="00542F10"/>
    <w:rsid w:val="00543527"/>
    <w:rsid w:val="00543E32"/>
    <w:rsid w:val="00544CDA"/>
    <w:rsid w:val="0054576C"/>
    <w:rsid w:val="00545AAC"/>
    <w:rsid w:val="005466F8"/>
    <w:rsid w:val="00546729"/>
    <w:rsid w:val="00547263"/>
    <w:rsid w:val="00550419"/>
    <w:rsid w:val="00552315"/>
    <w:rsid w:val="00552DA9"/>
    <w:rsid w:val="0055312E"/>
    <w:rsid w:val="00553E31"/>
    <w:rsid w:val="00556DFA"/>
    <w:rsid w:val="00557088"/>
    <w:rsid w:val="00557178"/>
    <w:rsid w:val="00557271"/>
    <w:rsid w:val="005574B0"/>
    <w:rsid w:val="00560537"/>
    <w:rsid w:val="0056087E"/>
    <w:rsid w:val="0056100E"/>
    <w:rsid w:val="0056106A"/>
    <w:rsid w:val="00561941"/>
    <w:rsid w:val="00561D39"/>
    <w:rsid w:val="00562BE6"/>
    <w:rsid w:val="00564112"/>
    <w:rsid w:val="00564A89"/>
    <w:rsid w:val="00565E52"/>
    <w:rsid w:val="005661D3"/>
    <w:rsid w:val="0056692C"/>
    <w:rsid w:val="00566BFF"/>
    <w:rsid w:val="00567472"/>
    <w:rsid w:val="00567A9A"/>
    <w:rsid w:val="00567DDD"/>
    <w:rsid w:val="00570BEF"/>
    <w:rsid w:val="00570CAB"/>
    <w:rsid w:val="00571A7E"/>
    <w:rsid w:val="005720BA"/>
    <w:rsid w:val="005742BC"/>
    <w:rsid w:val="00574DEA"/>
    <w:rsid w:val="00575E01"/>
    <w:rsid w:val="00576E25"/>
    <w:rsid w:val="0057737B"/>
    <w:rsid w:val="00577382"/>
    <w:rsid w:val="00577978"/>
    <w:rsid w:val="00577F3D"/>
    <w:rsid w:val="00580B5F"/>
    <w:rsid w:val="00580D71"/>
    <w:rsid w:val="0058122A"/>
    <w:rsid w:val="00581D1A"/>
    <w:rsid w:val="005822E4"/>
    <w:rsid w:val="00582AF5"/>
    <w:rsid w:val="005839ED"/>
    <w:rsid w:val="00583E61"/>
    <w:rsid w:val="00584654"/>
    <w:rsid w:val="00584C7D"/>
    <w:rsid w:val="00585C60"/>
    <w:rsid w:val="00587017"/>
    <w:rsid w:val="005870A0"/>
    <w:rsid w:val="00587235"/>
    <w:rsid w:val="005874D9"/>
    <w:rsid w:val="005875CF"/>
    <w:rsid w:val="00587A03"/>
    <w:rsid w:val="00587E07"/>
    <w:rsid w:val="005906A7"/>
    <w:rsid w:val="00591121"/>
    <w:rsid w:val="00591EB1"/>
    <w:rsid w:val="0059212B"/>
    <w:rsid w:val="00592FED"/>
    <w:rsid w:val="005933B1"/>
    <w:rsid w:val="00593E72"/>
    <w:rsid w:val="005941DA"/>
    <w:rsid w:val="0059451A"/>
    <w:rsid w:val="00594653"/>
    <w:rsid w:val="005954C6"/>
    <w:rsid w:val="00595549"/>
    <w:rsid w:val="00595DE0"/>
    <w:rsid w:val="00595DFD"/>
    <w:rsid w:val="00596A91"/>
    <w:rsid w:val="00597942"/>
    <w:rsid w:val="005A05B3"/>
    <w:rsid w:val="005A0987"/>
    <w:rsid w:val="005A108A"/>
    <w:rsid w:val="005A10E3"/>
    <w:rsid w:val="005A1279"/>
    <w:rsid w:val="005A12DF"/>
    <w:rsid w:val="005A21DD"/>
    <w:rsid w:val="005A2DB5"/>
    <w:rsid w:val="005A348A"/>
    <w:rsid w:val="005A34BD"/>
    <w:rsid w:val="005A44FB"/>
    <w:rsid w:val="005A5202"/>
    <w:rsid w:val="005A53BC"/>
    <w:rsid w:val="005A5C63"/>
    <w:rsid w:val="005A5E94"/>
    <w:rsid w:val="005A6012"/>
    <w:rsid w:val="005A65A9"/>
    <w:rsid w:val="005A689C"/>
    <w:rsid w:val="005A6A9C"/>
    <w:rsid w:val="005A6FF1"/>
    <w:rsid w:val="005A7F44"/>
    <w:rsid w:val="005B0990"/>
    <w:rsid w:val="005B0AEF"/>
    <w:rsid w:val="005B2859"/>
    <w:rsid w:val="005B2C11"/>
    <w:rsid w:val="005B3E19"/>
    <w:rsid w:val="005B3E58"/>
    <w:rsid w:val="005B51C3"/>
    <w:rsid w:val="005B5221"/>
    <w:rsid w:val="005B710D"/>
    <w:rsid w:val="005B74BD"/>
    <w:rsid w:val="005B79F1"/>
    <w:rsid w:val="005B7E49"/>
    <w:rsid w:val="005C0CAB"/>
    <w:rsid w:val="005C1712"/>
    <w:rsid w:val="005C18DE"/>
    <w:rsid w:val="005C26D9"/>
    <w:rsid w:val="005C3C20"/>
    <w:rsid w:val="005C44DF"/>
    <w:rsid w:val="005C4BFC"/>
    <w:rsid w:val="005C50D3"/>
    <w:rsid w:val="005C582C"/>
    <w:rsid w:val="005C5D14"/>
    <w:rsid w:val="005C722D"/>
    <w:rsid w:val="005C746F"/>
    <w:rsid w:val="005C7AB5"/>
    <w:rsid w:val="005C7D6B"/>
    <w:rsid w:val="005D07BC"/>
    <w:rsid w:val="005D0D0C"/>
    <w:rsid w:val="005D25DF"/>
    <w:rsid w:val="005D286A"/>
    <w:rsid w:val="005D4433"/>
    <w:rsid w:val="005D45ED"/>
    <w:rsid w:val="005D4F75"/>
    <w:rsid w:val="005D5486"/>
    <w:rsid w:val="005D54B5"/>
    <w:rsid w:val="005D54BB"/>
    <w:rsid w:val="005D579C"/>
    <w:rsid w:val="005E0316"/>
    <w:rsid w:val="005E10A2"/>
    <w:rsid w:val="005E1A01"/>
    <w:rsid w:val="005E1E05"/>
    <w:rsid w:val="005E2979"/>
    <w:rsid w:val="005E36DE"/>
    <w:rsid w:val="005E3942"/>
    <w:rsid w:val="005E3A28"/>
    <w:rsid w:val="005E4420"/>
    <w:rsid w:val="005E47E0"/>
    <w:rsid w:val="005E484E"/>
    <w:rsid w:val="005E4BAC"/>
    <w:rsid w:val="005E4FE2"/>
    <w:rsid w:val="005E5D34"/>
    <w:rsid w:val="005E6092"/>
    <w:rsid w:val="005E66E5"/>
    <w:rsid w:val="005F0879"/>
    <w:rsid w:val="005F0970"/>
    <w:rsid w:val="005F0BEC"/>
    <w:rsid w:val="005F0C92"/>
    <w:rsid w:val="005F1448"/>
    <w:rsid w:val="005F169A"/>
    <w:rsid w:val="005F1701"/>
    <w:rsid w:val="005F1DBF"/>
    <w:rsid w:val="005F1E55"/>
    <w:rsid w:val="005F26D1"/>
    <w:rsid w:val="005F286B"/>
    <w:rsid w:val="005F2BAC"/>
    <w:rsid w:val="005F3938"/>
    <w:rsid w:val="005F3D9C"/>
    <w:rsid w:val="005F3F6F"/>
    <w:rsid w:val="005F4D4A"/>
    <w:rsid w:val="005F5116"/>
    <w:rsid w:val="005F519F"/>
    <w:rsid w:val="005F5E24"/>
    <w:rsid w:val="005F678F"/>
    <w:rsid w:val="005F68EE"/>
    <w:rsid w:val="005F792C"/>
    <w:rsid w:val="0060024F"/>
    <w:rsid w:val="00601472"/>
    <w:rsid w:val="006014D2"/>
    <w:rsid w:val="006026D0"/>
    <w:rsid w:val="00603398"/>
    <w:rsid w:val="00603B05"/>
    <w:rsid w:val="00603E6F"/>
    <w:rsid w:val="00604911"/>
    <w:rsid w:val="0060652D"/>
    <w:rsid w:val="00606DF6"/>
    <w:rsid w:val="0060704C"/>
    <w:rsid w:val="00607B71"/>
    <w:rsid w:val="0061173F"/>
    <w:rsid w:val="00613D28"/>
    <w:rsid w:val="00614B53"/>
    <w:rsid w:val="00615331"/>
    <w:rsid w:val="0061612A"/>
    <w:rsid w:val="0061615A"/>
    <w:rsid w:val="006166FF"/>
    <w:rsid w:val="00616D00"/>
    <w:rsid w:val="0061747A"/>
    <w:rsid w:val="00620C3E"/>
    <w:rsid w:val="00621552"/>
    <w:rsid w:val="00623AAD"/>
    <w:rsid w:val="006248DB"/>
    <w:rsid w:val="00624FE0"/>
    <w:rsid w:val="00625AAC"/>
    <w:rsid w:val="00625B93"/>
    <w:rsid w:val="00626F7B"/>
    <w:rsid w:val="00627C1D"/>
    <w:rsid w:val="00627E81"/>
    <w:rsid w:val="00631741"/>
    <w:rsid w:val="0063332F"/>
    <w:rsid w:val="00633425"/>
    <w:rsid w:val="00633713"/>
    <w:rsid w:val="00633D36"/>
    <w:rsid w:val="00633FC0"/>
    <w:rsid w:val="0063469F"/>
    <w:rsid w:val="00634825"/>
    <w:rsid w:val="00634C11"/>
    <w:rsid w:val="00635602"/>
    <w:rsid w:val="0063597C"/>
    <w:rsid w:val="006360A3"/>
    <w:rsid w:val="0063624A"/>
    <w:rsid w:val="00637013"/>
    <w:rsid w:val="0063744E"/>
    <w:rsid w:val="00637635"/>
    <w:rsid w:val="0064054E"/>
    <w:rsid w:val="00640DB5"/>
    <w:rsid w:val="00640E03"/>
    <w:rsid w:val="00640E87"/>
    <w:rsid w:val="0064195B"/>
    <w:rsid w:val="006419AC"/>
    <w:rsid w:val="006428B2"/>
    <w:rsid w:val="006429CD"/>
    <w:rsid w:val="006435C6"/>
    <w:rsid w:val="00643EC2"/>
    <w:rsid w:val="00644109"/>
    <w:rsid w:val="00644292"/>
    <w:rsid w:val="006442DD"/>
    <w:rsid w:val="006468CA"/>
    <w:rsid w:val="00646AA4"/>
    <w:rsid w:val="006476DD"/>
    <w:rsid w:val="00647EC3"/>
    <w:rsid w:val="00650F63"/>
    <w:rsid w:val="00651259"/>
    <w:rsid w:val="006513FA"/>
    <w:rsid w:val="00652EEC"/>
    <w:rsid w:val="00653029"/>
    <w:rsid w:val="00653035"/>
    <w:rsid w:val="00653676"/>
    <w:rsid w:val="006538D4"/>
    <w:rsid w:val="00654904"/>
    <w:rsid w:val="00654C92"/>
    <w:rsid w:val="00655926"/>
    <w:rsid w:val="00655C20"/>
    <w:rsid w:val="00655E4E"/>
    <w:rsid w:val="00655EB5"/>
    <w:rsid w:val="0065697C"/>
    <w:rsid w:val="006569A6"/>
    <w:rsid w:val="00656A0B"/>
    <w:rsid w:val="006600B8"/>
    <w:rsid w:val="006614F3"/>
    <w:rsid w:val="00661CD0"/>
    <w:rsid w:val="00661D08"/>
    <w:rsid w:val="00663295"/>
    <w:rsid w:val="006643E5"/>
    <w:rsid w:val="00664586"/>
    <w:rsid w:val="00664B78"/>
    <w:rsid w:val="00664DF2"/>
    <w:rsid w:val="00665129"/>
    <w:rsid w:val="006653A5"/>
    <w:rsid w:val="00665E39"/>
    <w:rsid w:val="00666CE2"/>
    <w:rsid w:val="00666EDE"/>
    <w:rsid w:val="0066711F"/>
    <w:rsid w:val="0066743F"/>
    <w:rsid w:val="006700B6"/>
    <w:rsid w:val="006709A1"/>
    <w:rsid w:val="006711B2"/>
    <w:rsid w:val="00671D34"/>
    <w:rsid w:val="0067248E"/>
    <w:rsid w:val="00672FDF"/>
    <w:rsid w:val="006730CE"/>
    <w:rsid w:val="00673275"/>
    <w:rsid w:val="00673D8B"/>
    <w:rsid w:val="0067471E"/>
    <w:rsid w:val="00674A0A"/>
    <w:rsid w:val="00675B30"/>
    <w:rsid w:val="0067783F"/>
    <w:rsid w:val="00677A78"/>
    <w:rsid w:val="0068016F"/>
    <w:rsid w:val="006807DF"/>
    <w:rsid w:val="0068109A"/>
    <w:rsid w:val="006810D4"/>
    <w:rsid w:val="00681B8F"/>
    <w:rsid w:val="00682018"/>
    <w:rsid w:val="0068539D"/>
    <w:rsid w:val="006858E6"/>
    <w:rsid w:val="00685A9A"/>
    <w:rsid w:val="00685F47"/>
    <w:rsid w:val="00686BE0"/>
    <w:rsid w:val="00686F3D"/>
    <w:rsid w:val="0068763F"/>
    <w:rsid w:val="00687F15"/>
    <w:rsid w:val="00690673"/>
    <w:rsid w:val="00690687"/>
    <w:rsid w:val="00690880"/>
    <w:rsid w:val="00692F71"/>
    <w:rsid w:val="00692FA4"/>
    <w:rsid w:val="00693574"/>
    <w:rsid w:val="00693A63"/>
    <w:rsid w:val="00694139"/>
    <w:rsid w:val="0069448F"/>
    <w:rsid w:val="006949B2"/>
    <w:rsid w:val="006952BF"/>
    <w:rsid w:val="006958DB"/>
    <w:rsid w:val="00695D45"/>
    <w:rsid w:val="006A0756"/>
    <w:rsid w:val="006A097A"/>
    <w:rsid w:val="006A217E"/>
    <w:rsid w:val="006A448D"/>
    <w:rsid w:val="006A569A"/>
    <w:rsid w:val="006A56A4"/>
    <w:rsid w:val="006A5C6A"/>
    <w:rsid w:val="006A5FAC"/>
    <w:rsid w:val="006B08AC"/>
    <w:rsid w:val="006B0FE5"/>
    <w:rsid w:val="006B1E40"/>
    <w:rsid w:val="006B1E66"/>
    <w:rsid w:val="006B3087"/>
    <w:rsid w:val="006B3862"/>
    <w:rsid w:val="006B3DB2"/>
    <w:rsid w:val="006B41E0"/>
    <w:rsid w:val="006B4688"/>
    <w:rsid w:val="006B46DC"/>
    <w:rsid w:val="006B5BCF"/>
    <w:rsid w:val="006B677B"/>
    <w:rsid w:val="006C0083"/>
    <w:rsid w:val="006C09AD"/>
    <w:rsid w:val="006C0C13"/>
    <w:rsid w:val="006C2285"/>
    <w:rsid w:val="006C2305"/>
    <w:rsid w:val="006C2460"/>
    <w:rsid w:val="006C3BFB"/>
    <w:rsid w:val="006C4433"/>
    <w:rsid w:val="006C4AA6"/>
    <w:rsid w:val="006C5D12"/>
    <w:rsid w:val="006C5D85"/>
    <w:rsid w:val="006C6040"/>
    <w:rsid w:val="006C6AF7"/>
    <w:rsid w:val="006D0395"/>
    <w:rsid w:val="006D1750"/>
    <w:rsid w:val="006D23B8"/>
    <w:rsid w:val="006D28BB"/>
    <w:rsid w:val="006D3F97"/>
    <w:rsid w:val="006D5E99"/>
    <w:rsid w:val="006D65AA"/>
    <w:rsid w:val="006D65EF"/>
    <w:rsid w:val="006D6A1D"/>
    <w:rsid w:val="006D7236"/>
    <w:rsid w:val="006D7269"/>
    <w:rsid w:val="006E048D"/>
    <w:rsid w:val="006E2194"/>
    <w:rsid w:val="006E2196"/>
    <w:rsid w:val="006E2A8F"/>
    <w:rsid w:val="006E2E24"/>
    <w:rsid w:val="006E318F"/>
    <w:rsid w:val="006E4019"/>
    <w:rsid w:val="006E4EBD"/>
    <w:rsid w:val="006E54F6"/>
    <w:rsid w:val="006E5551"/>
    <w:rsid w:val="006E55FA"/>
    <w:rsid w:val="006E62E8"/>
    <w:rsid w:val="006E64CC"/>
    <w:rsid w:val="006E7861"/>
    <w:rsid w:val="006E7977"/>
    <w:rsid w:val="006F0E91"/>
    <w:rsid w:val="006F12CA"/>
    <w:rsid w:val="006F1A8D"/>
    <w:rsid w:val="006F1AC8"/>
    <w:rsid w:val="006F3048"/>
    <w:rsid w:val="006F3F96"/>
    <w:rsid w:val="006F41F3"/>
    <w:rsid w:val="006F4AA6"/>
    <w:rsid w:val="006F558D"/>
    <w:rsid w:val="006F6456"/>
    <w:rsid w:val="006F6ADE"/>
    <w:rsid w:val="006F7BEC"/>
    <w:rsid w:val="007007B4"/>
    <w:rsid w:val="00700969"/>
    <w:rsid w:val="00700F6E"/>
    <w:rsid w:val="00701E6D"/>
    <w:rsid w:val="00702342"/>
    <w:rsid w:val="0070236E"/>
    <w:rsid w:val="00703663"/>
    <w:rsid w:val="007037EF"/>
    <w:rsid w:val="00704CB6"/>
    <w:rsid w:val="007055CA"/>
    <w:rsid w:val="00706139"/>
    <w:rsid w:val="00706391"/>
    <w:rsid w:val="00706FD6"/>
    <w:rsid w:val="007108AC"/>
    <w:rsid w:val="00710BBE"/>
    <w:rsid w:val="00710EB0"/>
    <w:rsid w:val="00711145"/>
    <w:rsid w:val="00711293"/>
    <w:rsid w:val="00711654"/>
    <w:rsid w:val="007118E3"/>
    <w:rsid w:val="00711A4D"/>
    <w:rsid w:val="00713082"/>
    <w:rsid w:val="00713326"/>
    <w:rsid w:val="007149D6"/>
    <w:rsid w:val="0071553F"/>
    <w:rsid w:val="00716262"/>
    <w:rsid w:val="007162ED"/>
    <w:rsid w:val="007163BE"/>
    <w:rsid w:val="00716B3C"/>
    <w:rsid w:val="00716C8E"/>
    <w:rsid w:val="00717EB9"/>
    <w:rsid w:val="0072047D"/>
    <w:rsid w:val="007215C4"/>
    <w:rsid w:val="0072191C"/>
    <w:rsid w:val="0072201F"/>
    <w:rsid w:val="00722156"/>
    <w:rsid w:val="007223A6"/>
    <w:rsid w:val="00722CE8"/>
    <w:rsid w:val="00723CF6"/>
    <w:rsid w:val="0072401B"/>
    <w:rsid w:val="007242D6"/>
    <w:rsid w:val="0072782C"/>
    <w:rsid w:val="00727A74"/>
    <w:rsid w:val="0073029D"/>
    <w:rsid w:val="00730550"/>
    <w:rsid w:val="00730DAF"/>
    <w:rsid w:val="00730E8A"/>
    <w:rsid w:val="007312EB"/>
    <w:rsid w:val="00731446"/>
    <w:rsid w:val="00732103"/>
    <w:rsid w:val="0073383A"/>
    <w:rsid w:val="00734C0D"/>
    <w:rsid w:val="00735502"/>
    <w:rsid w:val="00735504"/>
    <w:rsid w:val="007366FF"/>
    <w:rsid w:val="007374B1"/>
    <w:rsid w:val="0073772B"/>
    <w:rsid w:val="00737FEF"/>
    <w:rsid w:val="007410E9"/>
    <w:rsid w:val="00741D3D"/>
    <w:rsid w:val="00741EDE"/>
    <w:rsid w:val="007420F3"/>
    <w:rsid w:val="007424A1"/>
    <w:rsid w:val="007431A5"/>
    <w:rsid w:val="0074372D"/>
    <w:rsid w:val="00743C9A"/>
    <w:rsid w:val="00744199"/>
    <w:rsid w:val="007445E1"/>
    <w:rsid w:val="00745389"/>
    <w:rsid w:val="0074559A"/>
    <w:rsid w:val="00746941"/>
    <w:rsid w:val="00750CED"/>
    <w:rsid w:val="007517E7"/>
    <w:rsid w:val="00751AD1"/>
    <w:rsid w:val="00752DAF"/>
    <w:rsid w:val="00752FBE"/>
    <w:rsid w:val="00754139"/>
    <w:rsid w:val="00754369"/>
    <w:rsid w:val="00754DB7"/>
    <w:rsid w:val="00755004"/>
    <w:rsid w:val="00756C0A"/>
    <w:rsid w:val="00756CB9"/>
    <w:rsid w:val="007608F5"/>
    <w:rsid w:val="00760939"/>
    <w:rsid w:val="00760961"/>
    <w:rsid w:val="00760ACF"/>
    <w:rsid w:val="007612C2"/>
    <w:rsid w:val="007614F0"/>
    <w:rsid w:val="00761A92"/>
    <w:rsid w:val="00761EB2"/>
    <w:rsid w:val="00762D6F"/>
    <w:rsid w:val="00763457"/>
    <w:rsid w:val="00763B0C"/>
    <w:rsid w:val="00763CDD"/>
    <w:rsid w:val="0076497A"/>
    <w:rsid w:val="007664A7"/>
    <w:rsid w:val="00766779"/>
    <w:rsid w:val="00766C6B"/>
    <w:rsid w:val="00766D54"/>
    <w:rsid w:val="007672D1"/>
    <w:rsid w:val="00767583"/>
    <w:rsid w:val="0076762E"/>
    <w:rsid w:val="007677CA"/>
    <w:rsid w:val="00767972"/>
    <w:rsid w:val="00767A50"/>
    <w:rsid w:val="00770741"/>
    <w:rsid w:val="007716C5"/>
    <w:rsid w:val="00771A3B"/>
    <w:rsid w:val="00771AFF"/>
    <w:rsid w:val="00771C80"/>
    <w:rsid w:val="00772979"/>
    <w:rsid w:val="00772E0C"/>
    <w:rsid w:val="007732EC"/>
    <w:rsid w:val="00773960"/>
    <w:rsid w:val="00775AA6"/>
    <w:rsid w:val="00775D8F"/>
    <w:rsid w:val="00775ECC"/>
    <w:rsid w:val="00776490"/>
    <w:rsid w:val="00776A13"/>
    <w:rsid w:val="00776C33"/>
    <w:rsid w:val="0077705C"/>
    <w:rsid w:val="0077771E"/>
    <w:rsid w:val="00777D5A"/>
    <w:rsid w:val="00780DCD"/>
    <w:rsid w:val="00783319"/>
    <w:rsid w:val="00783A14"/>
    <w:rsid w:val="00783BC3"/>
    <w:rsid w:val="007854CC"/>
    <w:rsid w:val="00786062"/>
    <w:rsid w:val="0078643C"/>
    <w:rsid w:val="007866F6"/>
    <w:rsid w:val="00786C66"/>
    <w:rsid w:val="00787A21"/>
    <w:rsid w:val="00787E0B"/>
    <w:rsid w:val="007904F0"/>
    <w:rsid w:val="007926F3"/>
    <w:rsid w:val="00792734"/>
    <w:rsid w:val="007927FB"/>
    <w:rsid w:val="007935F9"/>
    <w:rsid w:val="0079366F"/>
    <w:rsid w:val="00793705"/>
    <w:rsid w:val="00794292"/>
    <w:rsid w:val="007948EF"/>
    <w:rsid w:val="00795449"/>
    <w:rsid w:val="00795A6B"/>
    <w:rsid w:val="00797599"/>
    <w:rsid w:val="00797680"/>
    <w:rsid w:val="00797AFD"/>
    <w:rsid w:val="007A0ACC"/>
    <w:rsid w:val="007A0CBC"/>
    <w:rsid w:val="007A1393"/>
    <w:rsid w:val="007A238A"/>
    <w:rsid w:val="007A2C7B"/>
    <w:rsid w:val="007A2FD2"/>
    <w:rsid w:val="007A47CF"/>
    <w:rsid w:val="007A48DC"/>
    <w:rsid w:val="007A4E1D"/>
    <w:rsid w:val="007A4FF5"/>
    <w:rsid w:val="007A78E1"/>
    <w:rsid w:val="007B00F2"/>
    <w:rsid w:val="007B0449"/>
    <w:rsid w:val="007B1163"/>
    <w:rsid w:val="007B145B"/>
    <w:rsid w:val="007B1DA6"/>
    <w:rsid w:val="007B2524"/>
    <w:rsid w:val="007B3B92"/>
    <w:rsid w:val="007B4A31"/>
    <w:rsid w:val="007B546D"/>
    <w:rsid w:val="007B6076"/>
    <w:rsid w:val="007B6C1F"/>
    <w:rsid w:val="007B6FDA"/>
    <w:rsid w:val="007C07D7"/>
    <w:rsid w:val="007C0E14"/>
    <w:rsid w:val="007C26D2"/>
    <w:rsid w:val="007C2820"/>
    <w:rsid w:val="007C3740"/>
    <w:rsid w:val="007C561C"/>
    <w:rsid w:val="007C5AA5"/>
    <w:rsid w:val="007C6556"/>
    <w:rsid w:val="007C6BA8"/>
    <w:rsid w:val="007C6CC2"/>
    <w:rsid w:val="007C7FA8"/>
    <w:rsid w:val="007C7FBB"/>
    <w:rsid w:val="007D0FFF"/>
    <w:rsid w:val="007D1110"/>
    <w:rsid w:val="007D1201"/>
    <w:rsid w:val="007D1601"/>
    <w:rsid w:val="007D1AF1"/>
    <w:rsid w:val="007D34F9"/>
    <w:rsid w:val="007D35FE"/>
    <w:rsid w:val="007D3702"/>
    <w:rsid w:val="007D3DDB"/>
    <w:rsid w:val="007D4728"/>
    <w:rsid w:val="007D4F3A"/>
    <w:rsid w:val="007D5330"/>
    <w:rsid w:val="007D5B88"/>
    <w:rsid w:val="007D6C90"/>
    <w:rsid w:val="007D750E"/>
    <w:rsid w:val="007E06FC"/>
    <w:rsid w:val="007E0834"/>
    <w:rsid w:val="007E09E8"/>
    <w:rsid w:val="007E1E15"/>
    <w:rsid w:val="007E1FF5"/>
    <w:rsid w:val="007E3E53"/>
    <w:rsid w:val="007E40F7"/>
    <w:rsid w:val="007E44EE"/>
    <w:rsid w:val="007E463E"/>
    <w:rsid w:val="007E5175"/>
    <w:rsid w:val="007E5307"/>
    <w:rsid w:val="007E5ADB"/>
    <w:rsid w:val="007E5C59"/>
    <w:rsid w:val="007E61CE"/>
    <w:rsid w:val="007E669D"/>
    <w:rsid w:val="007E6BD7"/>
    <w:rsid w:val="007E6C3D"/>
    <w:rsid w:val="007E6F08"/>
    <w:rsid w:val="007E719D"/>
    <w:rsid w:val="007E750F"/>
    <w:rsid w:val="007E7C71"/>
    <w:rsid w:val="007E7D59"/>
    <w:rsid w:val="007F0D7C"/>
    <w:rsid w:val="007F1685"/>
    <w:rsid w:val="007F171E"/>
    <w:rsid w:val="007F1FD1"/>
    <w:rsid w:val="007F208A"/>
    <w:rsid w:val="007F2A34"/>
    <w:rsid w:val="007F500A"/>
    <w:rsid w:val="007F5B64"/>
    <w:rsid w:val="007F5BCD"/>
    <w:rsid w:val="007F6025"/>
    <w:rsid w:val="007F687B"/>
    <w:rsid w:val="007F697D"/>
    <w:rsid w:val="007F69DF"/>
    <w:rsid w:val="007F78CC"/>
    <w:rsid w:val="008007E4"/>
    <w:rsid w:val="008010F0"/>
    <w:rsid w:val="008025E9"/>
    <w:rsid w:val="00804BDF"/>
    <w:rsid w:val="00805297"/>
    <w:rsid w:val="00806A4A"/>
    <w:rsid w:val="00807C05"/>
    <w:rsid w:val="00810446"/>
    <w:rsid w:val="0081061F"/>
    <w:rsid w:val="00810934"/>
    <w:rsid w:val="00810B5C"/>
    <w:rsid w:val="00810D11"/>
    <w:rsid w:val="00811F34"/>
    <w:rsid w:val="00813965"/>
    <w:rsid w:val="00813B65"/>
    <w:rsid w:val="00813C0F"/>
    <w:rsid w:val="00813F1B"/>
    <w:rsid w:val="0081420B"/>
    <w:rsid w:val="0081560B"/>
    <w:rsid w:val="00815B4D"/>
    <w:rsid w:val="00815D21"/>
    <w:rsid w:val="00817C8C"/>
    <w:rsid w:val="00817F35"/>
    <w:rsid w:val="0082029B"/>
    <w:rsid w:val="00821614"/>
    <w:rsid w:val="00821B0C"/>
    <w:rsid w:val="00823206"/>
    <w:rsid w:val="008233C8"/>
    <w:rsid w:val="00823F29"/>
    <w:rsid w:val="00824519"/>
    <w:rsid w:val="00824A08"/>
    <w:rsid w:val="00824EEF"/>
    <w:rsid w:val="00825249"/>
    <w:rsid w:val="008255F1"/>
    <w:rsid w:val="00825732"/>
    <w:rsid w:val="00825863"/>
    <w:rsid w:val="008266D1"/>
    <w:rsid w:val="00830243"/>
    <w:rsid w:val="008313BA"/>
    <w:rsid w:val="0083291A"/>
    <w:rsid w:val="00832E7C"/>
    <w:rsid w:val="00833923"/>
    <w:rsid w:val="008345D6"/>
    <w:rsid w:val="00834635"/>
    <w:rsid w:val="00834DC3"/>
    <w:rsid w:val="008352B9"/>
    <w:rsid w:val="00835F46"/>
    <w:rsid w:val="008363FA"/>
    <w:rsid w:val="00836CCF"/>
    <w:rsid w:val="00837859"/>
    <w:rsid w:val="00840001"/>
    <w:rsid w:val="00840E05"/>
    <w:rsid w:val="00841822"/>
    <w:rsid w:val="00841C8E"/>
    <w:rsid w:val="0084265F"/>
    <w:rsid w:val="008431C7"/>
    <w:rsid w:val="00844288"/>
    <w:rsid w:val="00845264"/>
    <w:rsid w:val="0084547E"/>
    <w:rsid w:val="00846B9B"/>
    <w:rsid w:val="00846E81"/>
    <w:rsid w:val="00847732"/>
    <w:rsid w:val="0085047A"/>
    <w:rsid w:val="00850620"/>
    <w:rsid w:val="00851EB5"/>
    <w:rsid w:val="00851EC8"/>
    <w:rsid w:val="00853573"/>
    <w:rsid w:val="00855DB7"/>
    <w:rsid w:val="00855EE7"/>
    <w:rsid w:val="008571CE"/>
    <w:rsid w:val="00857398"/>
    <w:rsid w:val="00857565"/>
    <w:rsid w:val="00857A75"/>
    <w:rsid w:val="00857C41"/>
    <w:rsid w:val="008605A6"/>
    <w:rsid w:val="00861DEA"/>
    <w:rsid w:val="008620DB"/>
    <w:rsid w:val="008622C6"/>
    <w:rsid w:val="00862431"/>
    <w:rsid w:val="00862D76"/>
    <w:rsid w:val="00862D7F"/>
    <w:rsid w:val="00862E0F"/>
    <w:rsid w:val="008646D8"/>
    <w:rsid w:val="00866746"/>
    <w:rsid w:val="00866A37"/>
    <w:rsid w:val="00867C92"/>
    <w:rsid w:val="0087029D"/>
    <w:rsid w:val="00870E92"/>
    <w:rsid w:val="00871AB2"/>
    <w:rsid w:val="00872553"/>
    <w:rsid w:val="00872842"/>
    <w:rsid w:val="008739C1"/>
    <w:rsid w:val="00874367"/>
    <w:rsid w:val="00874EAA"/>
    <w:rsid w:val="00876D82"/>
    <w:rsid w:val="00877F21"/>
    <w:rsid w:val="0088005F"/>
    <w:rsid w:val="00880197"/>
    <w:rsid w:val="00880432"/>
    <w:rsid w:val="0088070F"/>
    <w:rsid w:val="0088159F"/>
    <w:rsid w:val="008817A7"/>
    <w:rsid w:val="00881F89"/>
    <w:rsid w:val="0088201E"/>
    <w:rsid w:val="00882A8D"/>
    <w:rsid w:val="00883420"/>
    <w:rsid w:val="00884722"/>
    <w:rsid w:val="00884730"/>
    <w:rsid w:val="00884BB8"/>
    <w:rsid w:val="00884EEE"/>
    <w:rsid w:val="008854D9"/>
    <w:rsid w:val="00885A30"/>
    <w:rsid w:val="00886342"/>
    <w:rsid w:val="00886E56"/>
    <w:rsid w:val="008878DE"/>
    <w:rsid w:val="00887CA1"/>
    <w:rsid w:val="00887FBB"/>
    <w:rsid w:val="00891A43"/>
    <w:rsid w:val="00891DAA"/>
    <w:rsid w:val="00892DEE"/>
    <w:rsid w:val="0089386C"/>
    <w:rsid w:val="00894EA8"/>
    <w:rsid w:val="00894EE6"/>
    <w:rsid w:val="008959BC"/>
    <w:rsid w:val="00896E46"/>
    <w:rsid w:val="00896EE0"/>
    <w:rsid w:val="008975E7"/>
    <w:rsid w:val="00897B1C"/>
    <w:rsid w:val="008A0565"/>
    <w:rsid w:val="008A0764"/>
    <w:rsid w:val="008A0813"/>
    <w:rsid w:val="008A0A5B"/>
    <w:rsid w:val="008A14E6"/>
    <w:rsid w:val="008A18AC"/>
    <w:rsid w:val="008A1F32"/>
    <w:rsid w:val="008A2898"/>
    <w:rsid w:val="008A2AEB"/>
    <w:rsid w:val="008A574F"/>
    <w:rsid w:val="008A6371"/>
    <w:rsid w:val="008A675F"/>
    <w:rsid w:val="008A7852"/>
    <w:rsid w:val="008B1434"/>
    <w:rsid w:val="008B1A15"/>
    <w:rsid w:val="008B1BB3"/>
    <w:rsid w:val="008B2183"/>
    <w:rsid w:val="008B3ADF"/>
    <w:rsid w:val="008B3B26"/>
    <w:rsid w:val="008B44EF"/>
    <w:rsid w:val="008B5548"/>
    <w:rsid w:val="008B6241"/>
    <w:rsid w:val="008B676D"/>
    <w:rsid w:val="008B6ADD"/>
    <w:rsid w:val="008B7A7F"/>
    <w:rsid w:val="008B7C58"/>
    <w:rsid w:val="008C1168"/>
    <w:rsid w:val="008C1306"/>
    <w:rsid w:val="008C1A69"/>
    <w:rsid w:val="008C1BF6"/>
    <w:rsid w:val="008C319A"/>
    <w:rsid w:val="008C343F"/>
    <w:rsid w:val="008C4847"/>
    <w:rsid w:val="008C5815"/>
    <w:rsid w:val="008C5C8D"/>
    <w:rsid w:val="008C6E75"/>
    <w:rsid w:val="008C6EE2"/>
    <w:rsid w:val="008C7C94"/>
    <w:rsid w:val="008D0C74"/>
    <w:rsid w:val="008D0FEA"/>
    <w:rsid w:val="008D2271"/>
    <w:rsid w:val="008D27CA"/>
    <w:rsid w:val="008D2C26"/>
    <w:rsid w:val="008D2F48"/>
    <w:rsid w:val="008D30EB"/>
    <w:rsid w:val="008D745F"/>
    <w:rsid w:val="008D797B"/>
    <w:rsid w:val="008D7C5B"/>
    <w:rsid w:val="008D7E82"/>
    <w:rsid w:val="008E2523"/>
    <w:rsid w:val="008E2688"/>
    <w:rsid w:val="008E2904"/>
    <w:rsid w:val="008E38FC"/>
    <w:rsid w:val="008E3BFA"/>
    <w:rsid w:val="008E4028"/>
    <w:rsid w:val="008E4C65"/>
    <w:rsid w:val="008E4DD9"/>
    <w:rsid w:val="008E50B0"/>
    <w:rsid w:val="008E523E"/>
    <w:rsid w:val="008E57D9"/>
    <w:rsid w:val="008E5B2C"/>
    <w:rsid w:val="008E667C"/>
    <w:rsid w:val="008E7639"/>
    <w:rsid w:val="008E7A4E"/>
    <w:rsid w:val="008F07FB"/>
    <w:rsid w:val="008F259F"/>
    <w:rsid w:val="008F2770"/>
    <w:rsid w:val="008F32CB"/>
    <w:rsid w:val="008F3955"/>
    <w:rsid w:val="008F3F80"/>
    <w:rsid w:val="008F4517"/>
    <w:rsid w:val="008F4D9C"/>
    <w:rsid w:val="008F71B2"/>
    <w:rsid w:val="008F77B6"/>
    <w:rsid w:val="0090010C"/>
    <w:rsid w:val="00900417"/>
    <w:rsid w:val="0090060E"/>
    <w:rsid w:val="00900CE6"/>
    <w:rsid w:val="009014E0"/>
    <w:rsid w:val="0090168E"/>
    <w:rsid w:val="009016F2"/>
    <w:rsid w:val="0090272F"/>
    <w:rsid w:val="00904929"/>
    <w:rsid w:val="00904CC8"/>
    <w:rsid w:val="00906AF5"/>
    <w:rsid w:val="009114F2"/>
    <w:rsid w:val="0091192C"/>
    <w:rsid w:val="0091227D"/>
    <w:rsid w:val="00912A58"/>
    <w:rsid w:val="00912EE8"/>
    <w:rsid w:val="0091343B"/>
    <w:rsid w:val="00914311"/>
    <w:rsid w:val="009148E6"/>
    <w:rsid w:val="00914DF2"/>
    <w:rsid w:val="0091562C"/>
    <w:rsid w:val="009167C5"/>
    <w:rsid w:val="009201B4"/>
    <w:rsid w:val="00920368"/>
    <w:rsid w:val="0092065B"/>
    <w:rsid w:val="009211CF"/>
    <w:rsid w:val="0092149F"/>
    <w:rsid w:val="009215B5"/>
    <w:rsid w:val="0092170E"/>
    <w:rsid w:val="009231A6"/>
    <w:rsid w:val="009248E7"/>
    <w:rsid w:val="00925BAA"/>
    <w:rsid w:val="009275E4"/>
    <w:rsid w:val="009277D0"/>
    <w:rsid w:val="00931092"/>
    <w:rsid w:val="00931263"/>
    <w:rsid w:val="0093291F"/>
    <w:rsid w:val="00933D7A"/>
    <w:rsid w:val="009342CF"/>
    <w:rsid w:val="00935D3E"/>
    <w:rsid w:val="00935FF7"/>
    <w:rsid w:val="00936177"/>
    <w:rsid w:val="00936178"/>
    <w:rsid w:val="009368C9"/>
    <w:rsid w:val="00936A7C"/>
    <w:rsid w:val="00936C00"/>
    <w:rsid w:val="00936CC0"/>
    <w:rsid w:val="00936F63"/>
    <w:rsid w:val="00941012"/>
    <w:rsid w:val="00941958"/>
    <w:rsid w:val="009423F4"/>
    <w:rsid w:val="0094306C"/>
    <w:rsid w:val="0094340E"/>
    <w:rsid w:val="009442FF"/>
    <w:rsid w:val="009446CD"/>
    <w:rsid w:val="00944F72"/>
    <w:rsid w:val="00945207"/>
    <w:rsid w:val="0094558B"/>
    <w:rsid w:val="00945AA6"/>
    <w:rsid w:val="009464D3"/>
    <w:rsid w:val="00947330"/>
    <w:rsid w:val="00947FED"/>
    <w:rsid w:val="00950772"/>
    <w:rsid w:val="00951176"/>
    <w:rsid w:val="009516ED"/>
    <w:rsid w:val="009522E8"/>
    <w:rsid w:val="009522EB"/>
    <w:rsid w:val="0095340A"/>
    <w:rsid w:val="00953FAD"/>
    <w:rsid w:val="00954C8D"/>
    <w:rsid w:val="009551F8"/>
    <w:rsid w:val="009552B2"/>
    <w:rsid w:val="00957434"/>
    <w:rsid w:val="00957554"/>
    <w:rsid w:val="00957608"/>
    <w:rsid w:val="0096081A"/>
    <w:rsid w:val="00962683"/>
    <w:rsid w:val="009633BB"/>
    <w:rsid w:val="00966682"/>
    <w:rsid w:val="0096782F"/>
    <w:rsid w:val="00967D84"/>
    <w:rsid w:val="0097053C"/>
    <w:rsid w:val="009706C0"/>
    <w:rsid w:val="00970918"/>
    <w:rsid w:val="009715CA"/>
    <w:rsid w:val="0097177A"/>
    <w:rsid w:val="0097360B"/>
    <w:rsid w:val="00974110"/>
    <w:rsid w:val="0097427C"/>
    <w:rsid w:val="00974DE3"/>
    <w:rsid w:val="00974E5B"/>
    <w:rsid w:val="0097520C"/>
    <w:rsid w:val="009758F5"/>
    <w:rsid w:val="00975B73"/>
    <w:rsid w:val="00976902"/>
    <w:rsid w:val="00976E61"/>
    <w:rsid w:val="009773A6"/>
    <w:rsid w:val="0097781C"/>
    <w:rsid w:val="00977A3F"/>
    <w:rsid w:val="00981393"/>
    <w:rsid w:val="00981641"/>
    <w:rsid w:val="0098193A"/>
    <w:rsid w:val="009825C6"/>
    <w:rsid w:val="00983786"/>
    <w:rsid w:val="00983D92"/>
    <w:rsid w:val="00983FF8"/>
    <w:rsid w:val="00984153"/>
    <w:rsid w:val="0098452F"/>
    <w:rsid w:val="0098660E"/>
    <w:rsid w:val="009868F9"/>
    <w:rsid w:val="00987DF5"/>
    <w:rsid w:val="00992286"/>
    <w:rsid w:val="00993FA9"/>
    <w:rsid w:val="00994700"/>
    <w:rsid w:val="00994A3B"/>
    <w:rsid w:val="00995B50"/>
    <w:rsid w:val="00996B38"/>
    <w:rsid w:val="009A06BB"/>
    <w:rsid w:val="009A12F9"/>
    <w:rsid w:val="009A1836"/>
    <w:rsid w:val="009A1CE0"/>
    <w:rsid w:val="009A27DA"/>
    <w:rsid w:val="009A3839"/>
    <w:rsid w:val="009A3A08"/>
    <w:rsid w:val="009A4211"/>
    <w:rsid w:val="009A43E9"/>
    <w:rsid w:val="009A4604"/>
    <w:rsid w:val="009A4D5C"/>
    <w:rsid w:val="009A5AAE"/>
    <w:rsid w:val="009A5CEC"/>
    <w:rsid w:val="009A7470"/>
    <w:rsid w:val="009A7E72"/>
    <w:rsid w:val="009B0802"/>
    <w:rsid w:val="009B0D70"/>
    <w:rsid w:val="009B11AE"/>
    <w:rsid w:val="009B221E"/>
    <w:rsid w:val="009B29F7"/>
    <w:rsid w:val="009B3F79"/>
    <w:rsid w:val="009B41A9"/>
    <w:rsid w:val="009B4495"/>
    <w:rsid w:val="009B4B68"/>
    <w:rsid w:val="009B52E0"/>
    <w:rsid w:val="009B5676"/>
    <w:rsid w:val="009B5832"/>
    <w:rsid w:val="009B5DA6"/>
    <w:rsid w:val="009B65BE"/>
    <w:rsid w:val="009B6B0B"/>
    <w:rsid w:val="009B7701"/>
    <w:rsid w:val="009B7C70"/>
    <w:rsid w:val="009B7D97"/>
    <w:rsid w:val="009C0D13"/>
    <w:rsid w:val="009C0F7D"/>
    <w:rsid w:val="009C1605"/>
    <w:rsid w:val="009C1815"/>
    <w:rsid w:val="009C39F7"/>
    <w:rsid w:val="009C3EA5"/>
    <w:rsid w:val="009C46A3"/>
    <w:rsid w:val="009C5046"/>
    <w:rsid w:val="009C5312"/>
    <w:rsid w:val="009C6319"/>
    <w:rsid w:val="009C6366"/>
    <w:rsid w:val="009C718E"/>
    <w:rsid w:val="009C738A"/>
    <w:rsid w:val="009C7E1B"/>
    <w:rsid w:val="009C7E36"/>
    <w:rsid w:val="009D001A"/>
    <w:rsid w:val="009D0752"/>
    <w:rsid w:val="009D15F6"/>
    <w:rsid w:val="009D2378"/>
    <w:rsid w:val="009D2C9F"/>
    <w:rsid w:val="009D2E40"/>
    <w:rsid w:val="009D4E68"/>
    <w:rsid w:val="009D5B93"/>
    <w:rsid w:val="009D5E26"/>
    <w:rsid w:val="009D6F3C"/>
    <w:rsid w:val="009D7986"/>
    <w:rsid w:val="009D7EA7"/>
    <w:rsid w:val="009E0178"/>
    <w:rsid w:val="009E03AF"/>
    <w:rsid w:val="009E05CF"/>
    <w:rsid w:val="009E0B73"/>
    <w:rsid w:val="009E1C57"/>
    <w:rsid w:val="009E1F43"/>
    <w:rsid w:val="009E2CAC"/>
    <w:rsid w:val="009E5EB1"/>
    <w:rsid w:val="009E6129"/>
    <w:rsid w:val="009E612A"/>
    <w:rsid w:val="009E6304"/>
    <w:rsid w:val="009F00D0"/>
    <w:rsid w:val="009F29F8"/>
    <w:rsid w:val="009F2A28"/>
    <w:rsid w:val="009F35BB"/>
    <w:rsid w:val="009F4167"/>
    <w:rsid w:val="009F4421"/>
    <w:rsid w:val="009F581C"/>
    <w:rsid w:val="009F5B35"/>
    <w:rsid w:val="009F786D"/>
    <w:rsid w:val="009F7EB3"/>
    <w:rsid w:val="00A00678"/>
    <w:rsid w:val="00A0093F"/>
    <w:rsid w:val="00A00C94"/>
    <w:rsid w:val="00A0152A"/>
    <w:rsid w:val="00A01B55"/>
    <w:rsid w:val="00A028CE"/>
    <w:rsid w:val="00A03650"/>
    <w:rsid w:val="00A039C8"/>
    <w:rsid w:val="00A04E19"/>
    <w:rsid w:val="00A04FB6"/>
    <w:rsid w:val="00A052ED"/>
    <w:rsid w:val="00A056AD"/>
    <w:rsid w:val="00A06BA7"/>
    <w:rsid w:val="00A06D3D"/>
    <w:rsid w:val="00A0782F"/>
    <w:rsid w:val="00A07DF9"/>
    <w:rsid w:val="00A10034"/>
    <w:rsid w:val="00A1022B"/>
    <w:rsid w:val="00A10757"/>
    <w:rsid w:val="00A108A9"/>
    <w:rsid w:val="00A1113B"/>
    <w:rsid w:val="00A13629"/>
    <w:rsid w:val="00A15461"/>
    <w:rsid w:val="00A15988"/>
    <w:rsid w:val="00A15B31"/>
    <w:rsid w:val="00A16447"/>
    <w:rsid w:val="00A202E4"/>
    <w:rsid w:val="00A211C9"/>
    <w:rsid w:val="00A23647"/>
    <w:rsid w:val="00A23737"/>
    <w:rsid w:val="00A2415A"/>
    <w:rsid w:val="00A2486D"/>
    <w:rsid w:val="00A24AC3"/>
    <w:rsid w:val="00A24EDA"/>
    <w:rsid w:val="00A25E22"/>
    <w:rsid w:val="00A264A2"/>
    <w:rsid w:val="00A2654D"/>
    <w:rsid w:val="00A271C5"/>
    <w:rsid w:val="00A273BA"/>
    <w:rsid w:val="00A3232E"/>
    <w:rsid w:val="00A329C3"/>
    <w:rsid w:val="00A3332A"/>
    <w:rsid w:val="00A33638"/>
    <w:rsid w:val="00A33D38"/>
    <w:rsid w:val="00A346A8"/>
    <w:rsid w:val="00A34956"/>
    <w:rsid w:val="00A3554B"/>
    <w:rsid w:val="00A36A73"/>
    <w:rsid w:val="00A36E64"/>
    <w:rsid w:val="00A404A1"/>
    <w:rsid w:val="00A40DD6"/>
    <w:rsid w:val="00A41C60"/>
    <w:rsid w:val="00A4232A"/>
    <w:rsid w:val="00A4272D"/>
    <w:rsid w:val="00A4330F"/>
    <w:rsid w:val="00A4381E"/>
    <w:rsid w:val="00A43AE5"/>
    <w:rsid w:val="00A44EEF"/>
    <w:rsid w:val="00A45412"/>
    <w:rsid w:val="00A45FCB"/>
    <w:rsid w:val="00A4626D"/>
    <w:rsid w:val="00A475C8"/>
    <w:rsid w:val="00A4796A"/>
    <w:rsid w:val="00A47A05"/>
    <w:rsid w:val="00A506BA"/>
    <w:rsid w:val="00A524E4"/>
    <w:rsid w:val="00A526A7"/>
    <w:rsid w:val="00A527F3"/>
    <w:rsid w:val="00A53951"/>
    <w:rsid w:val="00A5397A"/>
    <w:rsid w:val="00A53CC0"/>
    <w:rsid w:val="00A54DEF"/>
    <w:rsid w:val="00A5505D"/>
    <w:rsid w:val="00A57026"/>
    <w:rsid w:val="00A57BBD"/>
    <w:rsid w:val="00A57CE4"/>
    <w:rsid w:val="00A6006C"/>
    <w:rsid w:val="00A60B5B"/>
    <w:rsid w:val="00A62940"/>
    <w:rsid w:val="00A632D9"/>
    <w:rsid w:val="00A63D29"/>
    <w:rsid w:val="00A64E00"/>
    <w:rsid w:val="00A65759"/>
    <w:rsid w:val="00A6671D"/>
    <w:rsid w:val="00A667CF"/>
    <w:rsid w:val="00A67FE9"/>
    <w:rsid w:val="00A703CC"/>
    <w:rsid w:val="00A711BC"/>
    <w:rsid w:val="00A72F89"/>
    <w:rsid w:val="00A7330F"/>
    <w:rsid w:val="00A73C09"/>
    <w:rsid w:val="00A73D9C"/>
    <w:rsid w:val="00A7407D"/>
    <w:rsid w:val="00A745BB"/>
    <w:rsid w:val="00A7574D"/>
    <w:rsid w:val="00A75B08"/>
    <w:rsid w:val="00A76AB5"/>
    <w:rsid w:val="00A76E85"/>
    <w:rsid w:val="00A77604"/>
    <w:rsid w:val="00A779C1"/>
    <w:rsid w:val="00A77F5B"/>
    <w:rsid w:val="00A8012E"/>
    <w:rsid w:val="00A80489"/>
    <w:rsid w:val="00A82932"/>
    <w:rsid w:val="00A82CB5"/>
    <w:rsid w:val="00A82FC2"/>
    <w:rsid w:val="00A83DB1"/>
    <w:rsid w:val="00A845FE"/>
    <w:rsid w:val="00A84AC3"/>
    <w:rsid w:val="00A84F05"/>
    <w:rsid w:val="00A85BD0"/>
    <w:rsid w:val="00A85CB5"/>
    <w:rsid w:val="00A870CD"/>
    <w:rsid w:val="00A87992"/>
    <w:rsid w:val="00A87A84"/>
    <w:rsid w:val="00A87CFF"/>
    <w:rsid w:val="00A90352"/>
    <w:rsid w:val="00A9055F"/>
    <w:rsid w:val="00A90A48"/>
    <w:rsid w:val="00A91D2A"/>
    <w:rsid w:val="00A9217F"/>
    <w:rsid w:val="00A9285D"/>
    <w:rsid w:val="00A9335F"/>
    <w:rsid w:val="00A947B3"/>
    <w:rsid w:val="00A948A5"/>
    <w:rsid w:val="00A9496A"/>
    <w:rsid w:val="00A94CED"/>
    <w:rsid w:val="00A951B4"/>
    <w:rsid w:val="00A955B3"/>
    <w:rsid w:val="00A95D96"/>
    <w:rsid w:val="00A95F74"/>
    <w:rsid w:val="00A96767"/>
    <w:rsid w:val="00A968D7"/>
    <w:rsid w:val="00A97322"/>
    <w:rsid w:val="00A97BC5"/>
    <w:rsid w:val="00AA0888"/>
    <w:rsid w:val="00AA0A1C"/>
    <w:rsid w:val="00AA2689"/>
    <w:rsid w:val="00AA2702"/>
    <w:rsid w:val="00AA2ECF"/>
    <w:rsid w:val="00AA3B40"/>
    <w:rsid w:val="00AA3BC6"/>
    <w:rsid w:val="00AA3CA9"/>
    <w:rsid w:val="00AA4AC1"/>
    <w:rsid w:val="00AA5F3D"/>
    <w:rsid w:val="00AA7205"/>
    <w:rsid w:val="00AA727F"/>
    <w:rsid w:val="00AA7CA1"/>
    <w:rsid w:val="00AA7F6C"/>
    <w:rsid w:val="00AB021F"/>
    <w:rsid w:val="00AB02A1"/>
    <w:rsid w:val="00AB1240"/>
    <w:rsid w:val="00AB1C08"/>
    <w:rsid w:val="00AB1DD6"/>
    <w:rsid w:val="00AB27AF"/>
    <w:rsid w:val="00AB27B0"/>
    <w:rsid w:val="00AB2D9A"/>
    <w:rsid w:val="00AB3214"/>
    <w:rsid w:val="00AB39EF"/>
    <w:rsid w:val="00AB43AE"/>
    <w:rsid w:val="00AB51A1"/>
    <w:rsid w:val="00AB5EC9"/>
    <w:rsid w:val="00AB6492"/>
    <w:rsid w:val="00AB698C"/>
    <w:rsid w:val="00AC00A6"/>
    <w:rsid w:val="00AC018B"/>
    <w:rsid w:val="00AC0437"/>
    <w:rsid w:val="00AC06E6"/>
    <w:rsid w:val="00AC1034"/>
    <w:rsid w:val="00AC1BAF"/>
    <w:rsid w:val="00AC272D"/>
    <w:rsid w:val="00AC2C8E"/>
    <w:rsid w:val="00AC4362"/>
    <w:rsid w:val="00AC7183"/>
    <w:rsid w:val="00AD0C0E"/>
    <w:rsid w:val="00AD1C32"/>
    <w:rsid w:val="00AD2FCC"/>
    <w:rsid w:val="00AD345B"/>
    <w:rsid w:val="00AD3652"/>
    <w:rsid w:val="00AD381A"/>
    <w:rsid w:val="00AD49A1"/>
    <w:rsid w:val="00AD4E02"/>
    <w:rsid w:val="00AD507A"/>
    <w:rsid w:val="00AD59DF"/>
    <w:rsid w:val="00AD617C"/>
    <w:rsid w:val="00AD6615"/>
    <w:rsid w:val="00AD72F3"/>
    <w:rsid w:val="00AD74BC"/>
    <w:rsid w:val="00AE0CE0"/>
    <w:rsid w:val="00AE11F8"/>
    <w:rsid w:val="00AE16BF"/>
    <w:rsid w:val="00AE266F"/>
    <w:rsid w:val="00AE41DB"/>
    <w:rsid w:val="00AE4D8A"/>
    <w:rsid w:val="00AE4E4E"/>
    <w:rsid w:val="00AE6757"/>
    <w:rsid w:val="00AE6C11"/>
    <w:rsid w:val="00AE73D4"/>
    <w:rsid w:val="00AE7BEC"/>
    <w:rsid w:val="00AF1501"/>
    <w:rsid w:val="00AF21CF"/>
    <w:rsid w:val="00AF299C"/>
    <w:rsid w:val="00AF3598"/>
    <w:rsid w:val="00AF37D8"/>
    <w:rsid w:val="00AF4232"/>
    <w:rsid w:val="00AF4CC1"/>
    <w:rsid w:val="00AF50E1"/>
    <w:rsid w:val="00AF60AA"/>
    <w:rsid w:val="00AF6344"/>
    <w:rsid w:val="00AF6775"/>
    <w:rsid w:val="00AF678A"/>
    <w:rsid w:val="00AF67D3"/>
    <w:rsid w:val="00AF692A"/>
    <w:rsid w:val="00AF76E1"/>
    <w:rsid w:val="00B004F9"/>
    <w:rsid w:val="00B00F2E"/>
    <w:rsid w:val="00B00F3B"/>
    <w:rsid w:val="00B01366"/>
    <w:rsid w:val="00B016DA"/>
    <w:rsid w:val="00B01948"/>
    <w:rsid w:val="00B019A8"/>
    <w:rsid w:val="00B01F40"/>
    <w:rsid w:val="00B028A5"/>
    <w:rsid w:val="00B03336"/>
    <w:rsid w:val="00B033AC"/>
    <w:rsid w:val="00B03BFA"/>
    <w:rsid w:val="00B04968"/>
    <w:rsid w:val="00B04C6E"/>
    <w:rsid w:val="00B05069"/>
    <w:rsid w:val="00B05F30"/>
    <w:rsid w:val="00B06B30"/>
    <w:rsid w:val="00B10F01"/>
    <w:rsid w:val="00B11A8E"/>
    <w:rsid w:val="00B12082"/>
    <w:rsid w:val="00B128CE"/>
    <w:rsid w:val="00B1368C"/>
    <w:rsid w:val="00B13F7A"/>
    <w:rsid w:val="00B14517"/>
    <w:rsid w:val="00B14533"/>
    <w:rsid w:val="00B14814"/>
    <w:rsid w:val="00B14B1E"/>
    <w:rsid w:val="00B1519F"/>
    <w:rsid w:val="00B15722"/>
    <w:rsid w:val="00B15E8F"/>
    <w:rsid w:val="00B15E9B"/>
    <w:rsid w:val="00B164C1"/>
    <w:rsid w:val="00B17085"/>
    <w:rsid w:val="00B20AE2"/>
    <w:rsid w:val="00B20DC3"/>
    <w:rsid w:val="00B20E2E"/>
    <w:rsid w:val="00B20E36"/>
    <w:rsid w:val="00B2293F"/>
    <w:rsid w:val="00B23302"/>
    <w:rsid w:val="00B23A01"/>
    <w:rsid w:val="00B23B0B"/>
    <w:rsid w:val="00B24EA1"/>
    <w:rsid w:val="00B250EF"/>
    <w:rsid w:val="00B25435"/>
    <w:rsid w:val="00B25481"/>
    <w:rsid w:val="00B25519"/>
    <w:rsid w:val="00B257C3"/>
    <w:rsid w:val="00B27349"/>
    <w:rsid w:val="00B27EC0"/>
    <w:rsid w:val="00B304A9"/>
    <w:rsid w:val="00B309BD"/>
    <w:rsid w:val="00B30BA4"/>
    <w:rsid w:val="00B31FFC"/>
    <w:rsid w:val="00B32D1D"/>
    <w:rsid w:val="00B334DB"/>
    <w:rsid w:val="00B33BCB"/>
    <w:rsid w:val="00B33FF7"/>
    <w:rsid w:val="00B340BA"/>
    <w:rsid w:val="00B343E1"/>
    <w:rsid w:val="00B345EB"/>
    <w:rsid w:val="00B34ED5"/>
    <w:rsid w:val="00B35602"/>
    <w:rsid w:val="00B362D0"/>
    <w:rsid w:val="00B36BF2"/>
    <w:rsid w:val="00B36FF9"/>
    <w:rsid w:val="00B37FCA"/>
    <w:rsid w:val="00B40077"/>
    <w:rsid w:val="00B4143A"/>
    <w:rsid w:val="00B448BC"/>
    <w:rsid w:val="00B45A4B"/>
    <w:rsid w:val="00B46C83"/>
    <w:rsid w:val="00B47516"/>
    <w:rsid w:val="00B5154D"/>
    <w:rsid w:val="00B521B4"/>
    <w:rsid w:val="00B52A3A"/>
    <w:rsid w:val="00B52C92"/>
    <w:rsid w:val="00B535B1"/>
    <w:rsid w:val="00B53C1C"/>
    <w:rsid w:val="00B54559"/>
    <w:rsid w:val="00B54872"/>
    <w:rsid w:val="00B54A15"/>
    <w:rsid w:val="00B54BC4"/>
    <w:rsid w:val="00B557EE"/>
    <w:rsid w:val="00B56526"/>
    <w:rsid w:val="00B56D26"/>
    <w:rsid w:val="00B57627"/>
    <w:rsid w:val="00B57909"/>
    <w:rsid w:val="00B60B02"/>
    <w:rsid w:val="00B610BA"/>
    <w:rsid w:val="00B61342"/>
    <w:rsid w:val="00B61427"/>
    <w:rsid w:val="00B6159A"/>
    <w:rsid w:val="00B61CB7"/>
    <w:rsid w:val="00B637ED"/>
    <w:rsid w:val="00B639E5"/>
    <w:rsid w:val="00B63A18"/>
    <w:rsid w:val="00B64B1A"/>
    <w:rsid w:val="00B65751"/>
    <w:rsid w:val="00B67424"/>
    <w:rsid w:val="00B679D0"/>
    <w:rsid w:val="00B67C4D"/>
    <w:rsid w:val="00B67E06"/>
    <w:rsid w:val="00B7014A"/>
    <w:rsid w:val="00B72726"/>
    <w:rsid w:val="00B72C4F"/>
    <w:rsid w:val="00B72C7C"/>
    <w:rsid w:val="00B72DBF"/>
    <w:rsid w:val="00B73F56"/>
    <w:rsid w:val="00B741EE"/>
    <w:rsid w:val="00B74E85"/>
    <w:rsid w:val="00B75B79"/>
    <w:rsid w:val="00B75BED"/>
    <w:rsid w:val="00B76DF7"/>
    <w:rsid w:val="00B8079A"/>
    <w:rsid w:val="00B80C2E"/>
    <w:rsid w:val="00B80CE6"/>
    <w:rsid w:val="00B812A5"/>
    <w:rsid w:val="00B8133C"/>
    <w:rsid w:val="00B813DF"/>
    <w:rsid w:val="00B82C47"/>
    <w:rsid w:val="00B82F34"/>
    <w:rsid w:val="00B84B7B"/>
    <w:rsid w:val="00B85897"/>
    <w:rsid w:val="00B86E1E"/>
    <w:rsid w:val="00B86F5E"/>
    <w:rsid w:val="00B87235"/>
    <w:rsid w:val="00B87338"/>
    <w:rsid w:val="00B879CB"/>
    <w:rsid w:val="00B87EAD"/>
    <w:rsid w:val="00B9076F"/>
    <w:rsid w:val="00B90777"/>
    <w:rsid w:val="00B90C43"/>
    <w:rsid w:val="00B9126E"/>
    <w:rsid w:val="00B92D5D"/>
    <w:rsid w:val="00B95699"/>
    <w:rsid w:val="00B967DE"/>
    <w:rsid w:val="00B967FD"/>
    <w:rsid w:val="00B96BAC"/>
    <w:rsid w:val="00B97222"/>
    <w:rsid w:val="00B97696"/>
    <w:rsid w:val="00B977BF"/>
    <w:rsid w:val="00B97BC3"/>
    <w:rsid w:val="00BA0372"/>
    <w:rsid w:val="00BA1339"/>
    <w:rsid w:val="00BA1908"/>
    <w:rsid w:val="00BA1C14"/>
    <w:rsid w:val="00BA21FB"/>
    <w:rsid w:val="00BA2CFE"/>
    <w:rsid w:val="00BA36DE"/>
    <w:rsid w:val="00BA421C"/>
    <w:rsid w:val="00BA4998"/>
    <w:rsid w:val="00BA5259"/>
    <w:rsid w:val="00BA6D27"/>
    <w:rsid w:val="00BA752C"/>
    <w:rsid w:val="00BA759B"/>
    <w:rsid w:val="00BA75C4"/>
    <w:rsid w:val="00BB0D81"/>
    <w:rsid w:val="00BB1208"/>
    <w:rsid w:val="00BB1F64"/>
    <w:rsid w:val="00BB257B"/>
    <w:rsid w:val="00BB27C8"/>
    <w:rsid w:val="00BB2AA5"/>
    <w:rsid w:val="00BB35EA"/>
    <w:rsid w:val="00BB3E77"/>
    <w:rsid w:val="00BB4C27"/>
    <w:rsid w:val="00BB4C7D"/>
    <w:rsid w:val="00BB5A9E"/>
    <w:rsid w:val="00BB63B2"/>
    <w:rsid w:val="00BB7451"/>
    <w:rsid w:val="00BB74DF"/>
    <w:rsid w:val="00BC0D6E"/>
    <w:rsid w:val="00BC0EDF"/>
    <w:rsid w:val="00BC1B2E"/>
    <w:rsid w:val="00BC1E25"/>
    <w:rsid w:val="00BC2654"/>
    <w:rsid w:val="00BC274C"/>
    <w:rsid w:val="00BC2893"/>
    <w:rsid w:val="00BC2E9D"/>
    <w:rsid w:val="00BC306A"/>
    <w:rsid w:val="00BC35F1"/>
    <w:rsid w:val="00BC3B7B"/>
    <w:rsid w:val="00BC40E1"/>
    <w:rsid w:val="00BC47F6"/>
    <w:rsid w:val="00BC4F8A"/>
    <w:rsid w:val="00BC5331"/>
    <w:rsid w:val="00BC5C85"/>
    <w:rsid w:val="00BC5E77"/>
    <w:rsid w:val="00BC5F43"/>
    <w:rsid w:val="00BC6428"/>
    <w:rsid w:val="00BC650A"/>
    <w:rsid w:val="00BC6F54"/>
    <w:rsid w:val="00BC7F0C"/>
    <w:rsid w:val="00BD0431"/>
    <w:rsid w:val="00BD062B"/>
    <w:rsid w:val="00BD241E"/>
    <w:rsid w:val="00BD26E4"/>
    <w:rsid w:val="00BD317C"/>
    <w:rsid w:val="00BD3646"/>
    <w:rsid w:val="00BD3D59"/>
    <w:rsid w:val="00BD409F"/>
    <w:rsid w:val="00BD5A9E"/>
    <w:rsid w:val="00BD5DBC"/>
    <w:rsid w:val="00BD77DE"/>
    <w:rsid w:val="00BD7951"/>
    <w:rsid w:val="00BD7BDC"/>
    <w:rsid w:val="00BE044E"/>
    <w:rsid w:val="00BE0D49"/>
    <w:rsid w:val="00BE10EB"/>
    <w:rsid w:val="00BE1338"/>
    <w:rsid w:val="00BE1806"/>
    <w:rsid w:val="00BE1F37"/>
    <w:rsid w:val="00BE2793"/>
    <w:rsid w:val="00BE2AA6"/>
    <w:rsid w:val="00BE2B00"/>
    <w:rsid w:val="00BE2F29"/>
    <w:rsid w:val="00BE30D2"/>
    <w:rsid w:val="00BE3371"/>
    <w:rsid w:val="00BE3D63"/>
    <w:rsid w:val="00BE4616"/>
    <w:rsid w:val="00BE4F4C"/>
    <w:rsid w:val="00BE57F0"/>
    <w:rsid w:val="00BE5D4F"/>
    <w:rsid w:val="00BE61C3"/>
    <w:rsid w:val="00BF1492"/>
    <w:rsid w:val="00BF3308"/>
    <w:rsid w:val="00BF3391"/>
    <w:rsid w:val="00BF3439"/>
    <w:rsid w:val="00BF370C"/>
    <w:rsid w:val="00BF4226"/>
    <w:rsid w:val="00BF4917"/>
    <w:rsid w:val="00BF4B47"/>
    <w:rsid w:val="00BF5305"/>
    <w:rsid w:val="00BF546C"/>
    <w:rsid w:val="00BF5FEE"/>
    <w:rsid w:val="00BF6310"/>
    <w:rsid w:val="00BF6653"/>
    <w:rsid w:val="00BF68B0"/>
    <w:rsid w:val="00BF762C"/>
    <w:rsid w:val="00BF7B05"/>
    <w:rsid w:val="00BF7B35"/>
    <w:rsid w:val="00BF7FBF"/>
    <w:rsid w:val="00C001E4"/>
    <w:rsid w:val="00C0029B"/>
    <w:rsid w:val="00C00A7D"/>
    <w:rsid w:val="00C01012"/>
    <w:rsid w:val="00C018D5"/>
    <w:rsid w:val="00C02833"/>
    <w:rsid w:val="00C02F0C"/>
    <w:rsid w:val="00C04272"/>
    <w:rsid w:val="00C0436E"/>
    <w:rsid w:val="00C04A30"/>
    <w:rsid w:val="00C04DDA"/>
    <w:rsid w:val="00C0547F"/>
    <w:rsid w:val="00C056B5"/>
    <w:rsid w:val="00C05B86"/>
    <w:rsid w:val="00C06ACC"/>
    <w:rsid w:val="00C075E8"/>
    <w:rsid w:val="00C103C7"/>
    <w:rsid w:val="00C10F93"/>
    <w:rsid w:val="00C10FF7"/>
    <w:rsid w:val="00C114A0"/>
    <w:rsid w:val="00C12C7B"/>
    <w:rsid w:val="00C1334F"/>
    <w:rsid w:val="00C13472"/>
    <w:rsid w:val="00C13F67"/>
    <w:rsid w:val="00C151F9"/>
    <w:rsid w:val="00C159CB"/>
    <w:rsid w:val="00C16566"/>
    <w:rsid w:val="00C200C0"/>
    <w:rsid w:val="00C205CB"/>
    <w:rsid w:val="00C20CA9"/>
    <w:rsid w:val="00C21727"/>
    <w:rsid w:val="00C22D1A"/>
    <w:rsid w:val="00C23FDE"/>
    <w:rsid w:val="00C2442F"/>
    <w:rsid w:val="00C245C7"/>
    <w:rsid w:val="00C2461A"/>
    <w:rsid w:val="00C249D5"/>
    <w:rsid w:val="00C25319"/>
    <w:rsid w:val="00C257A9"/>
    <w:rsid w:val="00C25DD1"/>
    <w:rsid w:val="00C2608B"/>
    <w:rsid w:val="00C2657A"/>
    <w:rsid w:val="00C3305D"/>
    <w:rsid w:val="00C332AA"/>
    <w:rsid w:val="00C33799"/>
    <w:rsid w:val="00C33958"/>
    <w:rsid w:val="00C34357"/>
    <w:rsid w:val="00C34A94"/>
    <w:rsid w:val="00C34E0E"/>
    <w:rsid w:val="00C35068"/>
    <w:rsid w:val="00C3724B"/>
    <w:rsid w:val="00C405D7"/>
    <w:rsid w:val="00C40C95"/>
    <w:rsid w:val="00C412CF"/>
    <w:rsid w:val="00C41630"/>
    <w:rsid w:val="00C41E1C"/>
    <w:rsid w:val="00C425EB"/>
    <w:rsid w:val="00C42AC4"/>
    <w:rsid w:val="00C42C03"/>
    <w:rsid w:val="00C43C39"/>
    <w:rsid w:val="00C44D9F"/>
    <w:rsid w:val="00C46731"/>
    <w:rsid w:val="00C471DD"/>
    <w:rsid w:val="00C47834"/>
    <w:rsid w:val="00C47BEE"/>
    <w:rsid w:val="00C50E67"/>
    <w:rsid w:val="00C5128B"/>
    <w:rsid w:val="00C5224B"/>
    <w:rsid w:val="00C52D17"/>
    <w:rsid w:val="00C53682"/>
    <w:rsid w:val="00C5386B"/>
    <w:rsid w:val="00C53AB7"/>
    <w:rsid w:val="00C53DC4"/>
    <w:rsid w:val="00C54BF5"/>
    <w:rsid w:val="00C55139"/>
    <w:rsid w:val="00C55D2C"/>
    <w:rsid w:val="00C56813"/>
    <w:rsid w:val="00C57550"/>
    <w:rsid w:val="00C57599"/>
    <w:rsid w:val="00C577F1"/>
    <w:rsid w:val="00C61742"/>
    <w:rsid w:val="00C61F7D"/>
    <w:rsid w:val="00C6310E"/>
    <w:rsid w:val="00C63B29"/>
    <w:rsid w:val="00C63FAA"/>
    <w:rsid w:val="00C6509E"/>
    <w:rsid w:val="00C65B29"/>
    <w:rsid w:val="00C666B0"/>
    <w:rsid w:val="00C66BBF"/>
    <w:rsid w:val="00C6720C"/>
    <w:rsid w:val="00C676AA"/>
    <w:rsid w:val="00C67BC7"/>
    <w:rsid w:val="00C7105E"/>
    <w:rsid w:val="00C715C4"/>
    <w:rsid w:val="00C71705"/>
    <w:rsid w:val="00C71996"/>
    <w:rsid w:val="00C721C3"/>
    <w:rsid w:val="00C7244D"/>
    <w:rsid w:val="00C72EBE"/>
    <w:rsid w:val="00C733D0"/>
    <w:rsid w:val="00C73958"/>
    <w:rsid w:val="00C73C20"/>
    <w:rsid w:val="00C741A8"/>
    <w:rsid w:val="00C7459C"/>
    <w:rsid w:val="00C74A8F"/>
    <w:rsid w:val="00C74AB5"/>
    <w:rsid w:val="00C7586B"/>
    <w:rsid w:val="00C75A36"/>
    <w:rsid w:val="00C76691"/>
    <w:rsid w:val="00C773D4"/>
    <w:rsid w:val="00C80126"/>
    <w:rsid w:val="00C80861"/>
    <w:rsid w:val="00C80891"/>
    <w:rsid w:val="00C8291C"/>
    <w:rsid w:val="00C83369"/>
    <w:rsid w:val="00C86078"/>
    <w:rsid w:val="00C86A41"/>
    <w:rsid w:val="00C87EF8"/>
    <w:rsid w:val="00C87F49"/>
    <w:rsid w:val="00C90257"/>
    <w:rsid w:val="00C90322"/>
    <w:rsid w:val="00C90498"/>
    <w:rsid w:val="00C90C04"/>
    <w:rsid w:val="00C919AC"/>
    <w:rsid w:val="00C91FEF"/>
    <w:rsid w:val="00C923D7"/>
    <w:rsid w:val="00C92658"/>
    <w:rsid w:val="00C939C3"/>
    <w:rsid w:val="00C93B67"/>
    <w:rsid w:val="00C93C3D"/>
    <w:rsid w:val="00C94A6C"/>
    <w:rsid w:val="00C956F0"/>
    <w:rsid w:val="00C96540"/>
    <w:rsid w:val="00C9656D"/>
    <w:rsid w:val="00C9684F"/>
    <w:rsid w:val="00C968E9"/>
    <w:rsid w:val="00C96E08"/>
    <w:rsid w:val="00C97583"/>
    <w:rsid w:val="00C97980"/>
    <w:rsid w:val="00CA0174"/>
    <w:rsid w:val="00CA0D6A"/>
    <w:rsid w:val="00CA0EB4"/>
    <w:rsid w:val="00CA0ED2"/>
    <w:rsid w:val="00CA3386"/>
    <w:rsid w:val="00CA4092"/>
    <w:rsid w:val="00CA4D37"/>
    <w:rsid w:val="00CA4FA7"/>
    <w:rsid w:val="00CA5208"/>
    <w:rsid w:val="00CA7757"/>
    <w:rsid w:val="00CA7894"/>
    <w:rsid w:val="00CA7A4C"/>
    <w:rsid w:val="00CA7CBE"/>
    <w:rsid w:val="00CB0ED6"/>
    <w:rsid w:val="00CB120C"/>
    <w:rsid w:val="00CB18EE"/>
    <w:rsid w:val="00CB22C3"/>
    <w:rsid w:val="00CB36CB"/>
    <w:rsid w:val="00CB42DB"/>
    <w:rsid w:val="00CB4947"/>
    <w:rsid w:val="00CB6316"/>
    <w:rsid w:val="00CB6424"/>
    <w:rsid w:val="00CB6CAF"/>
    <w:rsid w:val="00CB721D"/>
    <w:rsid w:val="00CB76F0"/>
    <w:rsid w:val="00CB7C29"/>
    <w:rsid w:val="00CB7FEC"/>
    <w:rsid w:val="00CC00A5"/>
    <w:rsid w:val="00CC0135"/>
    <w:rsid w:val="00CC0292"/>
    <w:rsid w:val="00CC04FC"/>
    <w:rsid w:val="00CC066B"/>
    <w:rsid w:val="00CC09A2"/>
    <w:rsid w:val="00CC11DA"/>
    <w:rsid w:val="00CC14A2"/>
    <w:rsid w:val="00CC1635"/>
    <w:rsid w:val="00CC228B"/>
    <w:rsid w:val="00CC2883"/>
    <w:rsid w:val="00CC2B69"/>
    <w:rsid w:val="00CC32B6"/>
    <w:rsid w:val="00CC3449"/>
    <w:rsid w:val="00CC3DAB"/>
    <w:rsid w:val="00CC4AA9"/>
    <w:rsid w:val="00CC4BE3"/>
    <w:rsid w:val="00CC4D78"/>
    <w:rsid w:val="00CC5A20"/>
    <w:rsid w:val="00CC7016"/>
    <w:rsid w:val="00CC7381"/>
    <w:rsid w:val="00CC7C06"/>
    <w:rsid w:val="00CD00A1"/>
    <w:rsid w:val="00CD063D"/>
    <w:rsid w:val="00CD0AD2"/>
    <w:rsid w:val="00CD1B7C"/>
    <w:rsid w:val="00CD1FA8"/>
    <w:rsid w:val="00CD32F9"/>
    <w:rsid w:val="00CD4062"/>
    <w:rsid w:val="00CD4192"/>
    <w:rsid w:val="00CD4621"/>
    <w:rsid w:val="00CD4E79"/>
    <w:rsid w:val="00CD65B8"/>
    <w:rsid w:val="00CD6A22"/>
    <w:rsid w:val="00CD6BC5"/>
    <w:rsid w:val="00CD6D53"/>
    <w:rsid w:val="00CD74E9"/>
    <w:rsid w:val="00CE16A9"/>
    <w:rsid w:val="00CE1BF1"/>
    <w:rsid w:val="00CE21F7"/>
    <w:rsid w:val="00CE245A"/>
    <w:rsid w:val="00CE26DC"/>
    <w:rsid w:val="00CE35C5"/>
    <w:rsid w:val="00CE385E"/>
    <w:rsid w:val="00CE4625"/>
    <w:rsid w:val="00CE4DB4"/>
    <w:rsid w:val="00CE538F"/>
    <w:rsid w:val="00CE747B"/>
    <w:rsid w:val="00CE7D94"/>
    <w:rsid w:val="00CF047E"/>
    <w:rsid w:val="00CF1A0F"/>
    <w:rsid w:val="00CF2FEF"/>
    <w:rsid w:val="00CF361D"/>
    <w:rsid w:val="00CF4329"/>
    <w:rsid w:val="00CF59CB"/>
    <w:rsid w:val="00CF5B66"/>
    <w:rsid w:val="00CF6AC4"/>
    <w:rsid w:val="00CF79C0"/>
    <w:rsid w:val="00CF7EE2"/>
    <w:rsid w:val="00D001C2"/>
    <w:rsid w:val="00D005BA"/>
    <w:rsid w:val="00D008DF"/>
    <w:rsid w:val="00D01072"/>
    <w:rsid w:val="00D015E9"/>
    <w:rsid w:val="00D02B07"/>
    <w:rsid w:val="00D03A74"/>
    <w:rsid w:val="00D03AE3"/>
    <w:rsid w:val="00D04375"/>
    <w:rsid w:val="00D044C4"/>
    <w:rsid w:val="00D04790"/>
    <w:rsid w:val="00D04E61"/>
    <w:rsid w:val="00D061C8"/>
    <w:rsid w:val="00D06412"/>
    <w:rsid w:val="00D06F15"/>
    <w:rsid w:val="00D07F84"/>
    <w:rsid w:val="00D07F87"/>
    <w:rsid w:val="00D108D7"/>
    <w:rsid w:val="00D10938"/>
    <w:rsid w:val="00D10A8B"/>
    <w:rsid w:val="00D112F6"/>
    <w:rsid w:val="00D1143E"/>
    <w:rsid w:val="00D1238D"/>
    <w:rsid w:val="00D12E53"/>
    <w:rsid w:val="00D136CE"/>
    <w:rsid w:val="00D13EFC"/>
    <w:rsid w:val="00D142C1"/>
    <w:rsid w:val="00D143D8"/>
    <w:rsid w:val="00D148B3"/>
    <w:rsid w:val="00D149ED"/>
    <w:rsid w:val="00D16499"/>
    <w:rsid w:val="00D16BAB"/>
    <w:rsid w:val="00D1767D"/>
    <w:rsid w:val="00D17682"/>
    <w:rsid w:val="00D177FF"/>
    <w:rsid w:val="00D17821"/>
    <w:rsid w:val="00D178B7"/>
    <w:rsid w:val="00D17926"/>
    <w:rsid w:val="00D17F47"/>
    <w:rsid w:val="00D20537"/>
    <w:rsid w:val="00D20EF1"/>
    <w:rsid w:val="00D21236"/>
    <w:rsid w:val="00D21438"/>
    <w:rsid w:val="00D2143E"/>
    <w:rsid w:val="00D23035"/>
    <w:rsid w:val="00D234E7"/>
    <w:rsid w:val="00D23FCD"/>
    <w:rsid w:val="00D245D8"/>
    <w:rsid w:val="00D2635E"/>
    <w:rsid w:val="00D263B7"/>
    <w:rsid w:val="00D26DC8"/>
    <w:rsid w:val="00D27641"/>
    <w:rsid w:val="00D276A3"/>
    <w:rsid w:val="00D30499"/>
    <w:rsid w:val="00D3079F"/>
    <w:rsid w:val="00D3095B"/>
    <w:rsid w:val="00D312EB"/>
    <w:rsid w:val="00D3197F"/>
    <w:rsid w:val="00D33A5A"/>
    <w:rsid w:val="00D33BC0"/>
    <w:rsid w:val="00D33DD8"/>
    <w:rsid w:val="00D34737"/>
    <w:rsid w:val="00D34F01"/>
    <w:rsid w:val="00D3578A"/>
    <w:rsid w:val="00D35844"/>
    <w:rsid w:val="00D36590"/>
    <w:rsid w:val="00D41032"/>
    <w:rsid w:val="00D41385"/>
    <w:rsid w:val="00D41BC3"/>
    <w:rsid w:val="00D41BD6"/>
    <w:rsid w:val="00D420C1"/>
    <w:rsid w:val="00D43107"/>
    <w:rsid w:val="00D431D1"/>
    <w:rsid w:val="00D435DD"/>
    <w:rsid w:val="00D43B6B"/>
    <w:rsid w:val="00D45281"/>
    <w:rsid w:val="00D45315"/>
    <w:rsid w:val="00D459EB"/>
    <w:rsid w:val="00D45B62"/>
    <w:rsid w:val="00D47785"/>
    <w:rsid w:val="00D47FCE"/>
    <w:rsid w:val="00D50CD4"/>
    <w:rsid w:val="00D513C5"/>
    <w:rsid w:val="00D51511"/>
    <w:rsid w:val="00D51C97"/>
    <w:rsid w:val="00D5236A"/>
    <w:rsid w:val="00D52831"/>
    <w:rsid w:val="00D52D75"/>
    <w:rsid w:val="00D533A2"/>
    <w:rsid w:val="00D53FFF"/>
    <w:rsid w:val="00D54976"/>
    <w:rsid w:val="00D555DE"/>
    <w:rsid w:val="00D57485"/>
    <w:rsid w:val="00D57E98"/>
    <w:rsid w:val="00D57F62"/>
    <w:rsid w:val="00D60026"/>
    <w:rsid w:val="00D609F9"/>
    <w:rsid w:val="00D60E03"/>
    <w:rsid w:val="00D60E58"/>
    <w:rsid w:val="00D61729"/>
    <w:rsid w:val="00D62DC3"/>
    <w:rsid w:val="00D63244"/>
    <w:rsid w:val="00D6350F"/>
    <w:rsid w:val="00D64DC7"/>
    <w:rsid w:val="00D66A4F"/>
    <w:rsid w:val="00D67737"/>
    <w:rsid w:val="00D70245"/>
    <w:rsid w:val="00D70FBF"/>
    <w:rsid w:val="00D710E3"/>
    <w:rsid w:val="00D7167E"/>
    <w:rsid w:val="00D7175B"/>
    <w:rsid w:val="00D71F7D"/>
    <w:rsid w:val="00D7229E"/>
    <w:rsid w:val="00D72D13"/>
    <w:rsid w:val="00D7328A"/>
    <w:rsid w:val="00D736A6"/>
    <w:rsid w:val="00D73E0B"/>
    <w:rsid w:val="00D7400E"/>
    <w:rsid w:val="00D7455F"/>
    <w:rsid w:val="00D74CD5"/>
    <w:rsid w:val="00D74D30"/>
    <w:rsid w:val="00D751DC"/>
    <w:rsid w:val="00D754E9"/>
    <w:rsid w:val="00D763AC"/>
    <w:rsid w:val="00D76C44"/>
    <w:rsid w:val="00D77A26"/>
    <w:rsid w:val="00D77CD5"/>
    <w:rsid w:val="00D80953"/>
    <w:rsid w:val="00D816C7"/>
    <w:rsid w:val="00D81878"/>
    <w:rsid w:val="00D82B15"/>
    <w:rsid w:val="00D82F6C"/>
    <w:rsid w:val="00D83310"/>
    <w:rsid w:val="00D833B1"/>
    <w:rsid w:val="00D83B51"/>
    <w:rsid w:val="00D84AFF"/>
    <w:rsid w:val="00D85610"/>
    <w:rsid w:val="00D85BB2"/>
    <w:rsid w:val="00D85C48"/>
    <w:rsid w:val="00D85DE1"/>
    <w:rsid w:val="00D86973"/>
    <w:rsid w:val="00D8759B"/>
    <w:rsid w:val="00D87838"/>
    <w:rsid w:val="00D92BBA"/>
    <w:rsid w:val="00D9309D"/>
    <w:rsid w:val="00D9360D"/>
    <w:rsid w:val="00D940F4"/>
    <w:rsid w:val="00D9441E"/>
    <w:rsid w:val="00D94AD4"/>
    <w:rsid w:val="00D95013"/>
    <w:rsid w:val="00D959BA"/>
    <w:rsid w:val="00D959E6"/>
    <w:rsid w:val="00D95B08"/>
    <w:rsid w:val="00D96AD9"/>
    <w:rsid w:val="00D976A1"/>
    <w:rsid w:val="00DA1100"/>
    <w:rsid w:val="00DA133C"/>
    <w:rsid w:val="00DA164C"/>
    <w:rsid w:val="00DA1D5B"/>
    <w:rsid w:val="00DA22A8"/>
    <w:rsid w:val="00DA2E6A"/>
    <w:rsid w:val="00DA3875"/>
    <w:rsid w:val="00DA4CAA"/>
    <w:rsid w:val="00DA5D73"/>
    <w:rsid w:val="00DA64B0"/>
    <w:rsid w:val="00DA6BDD"/>
    <w:rsid w:val="00DA6E74"/>
    <w:rsid w:val="00DA70A4"/>
    <w:rsid w:val="00DA727A"/>
    <w:rsid w:val="00DA782A"/>
    <w:rsid w:val="00DB00B4"/>
    <w:rsid w:val="00DB270E"/>
    <w:rsid w:val="00DB2C88"/>
    <w:rsid w:val="00DB734B"/>
    <w:rsid w:val="00DB7B00"/>
    <w:rsid w:val="00DB7BD6"/>
    <w:rsid w:val="00DC15A7"/>
    <w:rsid w:val="00DC1B5D"/>
    <w:rsid w:val="00DC1B71"/>
    <w:rsid w:val="00DC209C"/>
    <w:rsid w:val="00DC2396"/>
    <w:rsid w:val="00DC3226"/>
    <w:rsid w:val="00DC401C"/>
    <w:rsid w:val="00DC4B88"/>
    <w:rsid w:val="00DC5269"/>
    <w:rsid w:val="00DC553F"/>
    <w:rsid w:val="00DC6181"/>
    <w:rsid w:val="00DC72DA"/>
    <w:rsid w:val="00DC7453"/>
    <w:rsid w:val="00DC7918"/>
    <w:rsid w:val="00DD0512"/>
    <w:rsid w:val="00DD05B3"/>
    <w:rsid w:val="00DD079B"/>
    <w:rsid w:val="00DD2F61"/>
    <w:rsid w:val="00DD3174"/>
    <w:rsid w:val="00DD583F"/>
    <w:rsid w:val="00DD5992"/>
    <w:rsid w:val="00DD5CEC"/>
    <w:rsid w:val="00DD7181"/>
    <w:rsid w:val="00DD744F"/>
    <w:rsid w:val="00DE066A"/>
    <w:rsid w:val="00DE067A"/>
    <w:rsid w:val="00DE06A2"/>
    <w:rsid w:val="00DE0E90"/>
    <w:rsid w:val="00DE1A4E"/>
    <w:rsid w:val="00DE2896"/>
    <w:rsid w:val="00DE2E59"/>
    <w:rsid w:val="00DE339A"/>
    <w:rsid w:val="00DE37F9"/>
    <w:rsid w:val="00DE3810"/>
    <w:rsid w:val="00DE3F23"/>
    <w:rsid w:val="00DE5438"/>
    <w:rsid w:val="00DE7348"/>
    <w:rsid w:val="00DE7735"/>
    <w:rsid w:val="00DE7E57"/>
    <w:rsid w:val="00DF01CE"/>
    <w:rsid w:val="00DF065E"/>
    <w:rsid w:val="00DF1054"/>
    <w:rsid w:val="00DF2476"/>
    <w:rsid w:val="00DF450A"/>
    <w:rsid w:val="00DF6CCD"/>
    <w:rsid w:val="00DF77D3"/>
    <w:rsid w:val="00DF7F80"/>
    <w:rsid w:val="00E00BB6"/>
    <w:rsid w:val="00E01406"/>
    <w:rsid w:val="00E014BB"/>
    <w:rsid w:val="00E015DD"/>
    <w:rsid w:val="00E0350D"/>
    <w:rsid w:val="00E03B2F"/>
    <w:rsid w:val="00E04617"/>
    <w:rsid w:val="00E05244"/>
    <w:rsid w:val="00E06393"/>
    <w:rsid w:val="00E06396"/>
    <w:rsid w:val="00E06DC8"/>
    <w:rsid w:val="00E07DC2"/>
    <w:rsid w:val="00E105C6"/>
    <w:rsid w:val="00E11D3F"/>
    <w:rsid w:val="00E11FA7"/>
    <w:rsid w:val="00E124F0"/>
    <w:rsid w:val="00E1275B"/>
    <w:rsid w:val="00E13717"/>
    <w:rsid w:val="00E157CC"/>
    <w:rsid w:val="00E1676A"/>
    <w:rsid w:val="00E173FE"/>
    <w:rsid w:val="00E1765C"/>
    <w:rsid w:val="00E20153"/>
    <w:rsid w:val="00E208B0"/>
    <w:rsid w:val="00E20DC0"/>
    <w:rsid w:val="00E22D36"/>
    <w:rsid w:val="00E23AE0"/>
    <w:rsid w:val="00E24620"/>
    <w:rsid w:val="00E246CD"/>
    <w:rsid w:val="00E2509C"/>
    <w:rsid w:val="00E2533B"/>
    <w:rsid w:val="00E25412"/>
    <w:rsid w:val="00E271D8"/>
    <w:rsid w:val="00E27536"/>
    <w:rsid w:val="00E30171"/>
    <w:rsid w:val="00E30DE6"/>
    <w:rsid w:val="00E30F5E"/>
    <w:rsid w:val="00E311BC"/>
    <w:rsid w:val="00E31EAD"/>
    <w:rsid w:val="00E3233F"/>
    <w:rsid w:val="00E3242A"/>
    <w:rsid w:val="00E32B88"/>
    <w:rsid w:val="00E32BDE"/>
    <w:rsid w:val="00E33D8A"/>
    <w:rsid w:val="00E348C0"/>
    <w:rsid w:val="00E354ED"/>
    <w:rsid w:val="00E35CA0"/>
    <w:rsid w:val="00E36D69"/>
    <w:rsid w:val="00E4126A"/>
    <w:rsid w:val="00E412B3"/>
    <w:rsid w:val="00E4137E"/>
    <w:rsid w:val="00E41D38"/>
    <w:rsid w:val="00E428D1"/>
    <w:rsid w:val="00E429E8"/>
    <w:rsid w:val="00E42D22"/>
    <w:rsid w:val="00E42EDA"/>
    <w:rsid w:val="00E4315C"/>
    <w:rsid w:val="00E43F37"/>
    <w:rsid w:val="00E44EB7"/>
    <w:rsid w:val="00E4560A"/>
    <w:rsid w:val="00E45E31"/>
    <w:rsid w:val="00E45E96"/>
    <w:rsid w:val="00E45F03"/>
    <w:rsid w:val="00E4672E"/>
    <w:rsid w:val="00E46940"/>
    <w:rsid w:val="00E476B6"/>
    <w:rsid w:val="00E47835"/>
    <w:rsid w:val="00E509D2"/>
    <w:rsid w:val="00E5129D"/>
    <w:rsid w:val="00E5283C"/>
    <w:rsid w:val="00E52B98"/>
    <w:rsid w:val="00E538FE"/>
    <w:rsid w:val="00E53D70"/>
    <w:rsid w:val="00E54D35"/>
    <w:rsid w:val="00E54DD0"/>
    <w:rsid w:val="00E553F8"/>
    <w:rsid w:val="00E555A0"/>
    <w:rsid w:val="00E55C09"/>
    <w:rsid w:val="00E55F61"/>
    <w:rsid w:val="00E568C4"/>
    <w:rsid w:val="00E56BDC"/>
    <w:rsid w:val="00E56E5C"/>
    <w:rsid w:val="00E60987"/>
    <w:rsid w:val="00E60DF0"/>
    <w:rsid w:val="00E614E2"/>
    <w:rsid w:val="00E61628"/>
    <w:rsid w:val="00E61A4F"/>
    <w:rsid w:val="00E635ED"/>
    <w:rsid w:val="00E63ADD"/>
    <w:rsid w:val="00E63BEA"/>
    <w:rsid w:val="00E63E13"/>
    <w:rsid w:val="00E6469F"/>
    <w:rsid w:val="00E64EFF"/>
    <w:rsid w:val="00E653D3"/>
    <w:rsid w:val="00E6574F"/>
    <w:rsid w:val="00E65C6F"/>
    <w:rsid w:val="00E66814"/>
    <w:rsid w:val="00E66E91"/>
    <w:rsid w:val="00E67AB8"/>
    <w:rsid w:val="00E73163"/>
    <w:rsid w:val="00E73A98"/>
    <w:rsid w:val="00E73CA4"/>
    <w:rsid w:val="00E74E3B"/>
    <w:rsid w:val="00E750AE"/>
    <w:rsid w:val="00E757FF"/>
    <w:rsid w:val="00E76578"/>
    <w:rsid w:val="00E76F16"/>
    <w:rsid w:val="00E76FDB"/>
    <w:rsid w:val="00E77B56"/>
    <w:rsid w:val="00E77DFF"/>
    <w:rsid w:val="00E80587"/>
    <w:rsid w:val="00E810DD"/>
    <w:rsid w:val="00E817FB"/>
    <w:rsid w:val="00E82487"/>
    <w:rsid w:val="00E82F49"/>
    <w:rsid w:val="00E838F4"/>
    <w:rsid w:val="00E83C2F"/>
    <w:rsid w:val="00E840FB"/>
    <w:rsid w:val="00E851DF"/>
    <w:rsid w:val="00E853CC"/>
    <w:rsid w:val="00E85477"/>
    <w:rsid w:val="00E869D8"/>
    <w:rsid w:val="00E87624"/>
    <w:rsid w:val="00E87783"/>
    <w:rsid w:val="00E87B52"/>
    <w:rsid w:val="00E9058C"/>
    <w:rsid w:val="00E90B48"/>
    <w:rsid w:val="00E91046"/>
    <w:rsid w:val="00E92C35"/>
    <w:rsid w:val="00E92CF9"/>
    <w:rsid w:val="00E93051"/>
    <w:rsid w:val="00E931D9"/>
    <w:rsid w:val="00E933B9"/>
    <w:rsid w:val="00E93740"/>
    <w:rsid w:val="00E93FE5"/>
    <w:rsid w:val="00E94D37"/>
    <w:rsid w:val="00E9526F"/>
    <w:rsid w:val="00E96095"/>
    <w:rsid w:val="00E96720"/>
    <w:rsid w:val="00E97DEE"/>
    <w:rsid w:val="00EA0112"/>
    <w:rsid w:val="00EA0E80"/>
    <w:rsid w:val="00EA2549"/>
    <w:rsid w:val="00EA263A"/>
    <w:rsid w:val="00EA27B7"/>
    <w:rsid w:val="00EA3B24"/>
    <w:rsid w:val="00EA3B57"/>
    <w:rsid w:val="00EA3D10"/>
    <w:rsid w:val="00EA3DB9"/>
    <w:rsid w:val="00EA441D"/>
    <w:rsid w:val="00EA537F"/>
    <w:rsid w:val="00EA6250"/>
    <w:rsid w:val="00EA636C"/>
    <w:rsid w:val="00EA75C8"/>
    <w:rsid w:val="00EA7EC8"/>
    <w:rsid w:val="00EB1971"/>
    <w:rsid w:val="00EB1E20"/>
    <w:rsid w:val="00EB2863"/>
    <w:rsid w:val="00EB2EE1"/>
    <w:rsid w:val="00EB3436"/>
    <w:rsid w:val="00EB4160"/>
    <w:rsid w:val="00EB44BA"/>
    <w:rsid w:val="00EB4506"/>
    <w:rsid w:val="00EB52C8"/>
    <w:rsid w:val="00EB54DA"/>
    <w:rsid w:val="00EB592B"/>
    <w:rsid w:val="00EB5A4D"/>
    <w:rsid w:val="00EB6557"/>
    <w:rsid w:val="00EB70B7"/>
    <w:rsid w:val="00EB748E"/>
    <w:rsid w:val="00EC3559"/>
    <w:rsid w:val="00EC3686"/>
    <w:rsid w:val="00EC37D0"/>
    <w:rsid w:val="00EC3C7C"/>
    <w:rsid w:val="00EC42FC"/>
    <w:rsid w:val="00EC7B97"/>
    <w:rsid w:val="00ED00B6"/>
    <w:rsid w:val="00ED2252"/>
    <w:rsid w:val="00ED2361"/>
    <w:rsid w:val="00ED329B"/>
    <w:rsid w:val="00ED4231"/>
    <w:rsid w:val="00ED4535"/>
    <w:rsid w:val="00ED4571"/>
    <w:rsid w:val="00ED4914"/>
    <w:rsid w:val="00ED4B5D"/>
    <w:rsid w:val="00ED4F4F"/>
    <w:rsid w:val="00ED5037"/>
    <w:rsid w:val="00ED5BA1"/>
    <w:rsid w:val="00ED7C16"/>
    <w:rsid w:val="00ED7EFB"/>
    <w:rsid w:val="00EE0C91"/>
    <w:rsid w:val="00EE182D"/>
    <w:rsid w:val="00EE1FC7"/>
    <w:rsid w:val="00EE2427"/>
    <w:rsid w:val="00EE2755"/>
    <w:rsid w:val="00EE41E4"/>
    <w:rsid w:val="00EE4654"/>
    <w:rsid w:val="00EE54E0"/>
    <w:rsid w:val="00EE5500"/>
    <w:rsid w:val="00EE5766"/>
    <w:rsid w:val="00EE599F"/>
    <w:rsid w:val="00EE6031"/>
    <w:rsid w:val="00EE7366"/>
    <w:rsid w:val="00EE78DC"/>
    <w:rsid w:val="00EE7A74"/>
    <w:rsid w:val="00EE7DAD"/>
    <w:rsid w:val="00EF041E"/>
    <w:rsid w:val="00EF0B2E"/>
    <w:rsid w:val="00EF0C42"/>
    <w:rsid w:val="00EF1E78"/>
    <w:rsid w:val="00EF31BE"/>
    <w:rsid w:val="00EF3450"/>
    <w:rsid w:val="00EF3605"/>
    <w:rsid w:val="00EF55D1"/>
    <w:rsid w:val="00EF5664"/>
    <w:rsid w:val="00EF5E92"/>
    <w:rsid w:val="00EF60DD"/>
    <w:rsid w:val="00EF699B"/>
    <w:rsid w:val="00F010C1"/>
    <w:rsid w:val="00F01EF0"/>
    <w:rsid w:val="00F02F57"/>
    <w:rsid w:val="00F04160"/>
    <w:rsid w:val="00F05249"/>
    <w:rsid w:val="00F0547A"/>
    <w:rsid w:val="00F055DA"/>
    <w:rsid w:val="00F05E24"/>
    <w:rsid w:val="00F05EFC"/>
    <w:rsid w:val="00F06D6B"/>
    <w:rsid w:val="00F07981"/>
    <w:rsid w:val="00F11240"/>
    <w:rsid w:val="00F1202F"/>
    <w:rsid w:val="00F124A7"/>
    <w:rsid w:val="00F1360E"/>
    <w:rsid w:val="00F13617"/>
    <w:rsid w:val="00F13871"/>
    <w:rsid w:val="00F1436C"/>
    <w:rsid w:val="00F15172"/>
    <w:rsid w:val="00F15B67"/>
    <w:rsid w:val="00F16746"/>
    <w:rsid w:val="00F175AF"/>
    <w:rsid w:val="00F211A2"/>
    <w:rsid w:val="00F218B5"/>
    <w:rsid w:val="00F22C10"/>
    <w:rsid w:val="00F237C7"/>
    <w:rsid w:val="00F23DA2"/>
    <w:rsid w:val="00F23ECF"/>
    <w:rsid w:val="00F248A4"/>
    <w:rsid w:val="00F25013"/>
    <w:rsid w:val="00F25D5C"/>
    <w:rsid w:val="00F26A80"/>
    <w:rsid w:val="00F26F29"/>
    <w:rsid w:val="00F279E5"/>
    <w:rsid w:val="00F30E9F"/>
    <w:rsid w:val="00F314B4"/>
    <w:rsid w:val="00F32218"/>
    <w:rsid w:val="00F328C3"/>
    <w:rsid w:val="00F340F3"/>
    <w:rsid w:val="00F34485"/>
    <w:rsid w:val="00F35670"/>
    <w:rsid w:val="00F36030"/>
    <w:rsid w:val="00F4119B"/>
    <w:rsid w:val="00F41963"/>
    <w:rsid w:val="00F419E0"/>
    <w:rsid w:val="00F4239A"/>
    <w:rsid w:val="00F436F7"/>
    <w:rsid w:val="00F43C01"/>
    <w:rsid w:val="00F4431F"/>
    <w:rsid w:val="00F44A32"/>
    <w:rsid w:val="00F44BB2"/>
    <w:rsid w:val="00F45B07"/>
    <w:rsid w:val="00F46A93"/>
    <w:rsid w:val="00F475F9"/>
    <w:rsid w:val="00F47A50"/>
    <w:rsid w:val="00F47F41"/>
    <w:rsid w:val="00F50606"/>
    <w:rsid w:val="00F50750"/>
    <w:rsid w:val="00F50D8B"/>
    <w:rsid w:val="00F52725"/>
    <w:rsid w:val="00F53923"/>
    <w:rsid w:val="00F53A2A"/>
    <w:rsid w:val="00F5496A"/>
    <w:rsid w:val="00F55520"/>
    <w:rsid w:val="00F5555B"/>
    <w:rsid w:val="00F5563A"/>
    <w:rsid w:val="00F55CA2"/>
    <w:rsid w:val="00F565F9"/>
    <w:rsid w:val="00F56C44"/>
    <w:rsid w:val="00F575B8"/>
    <w:rsid w:val="00F57901"/>
    <w:rsid w:val="00F57D4C"/>
    <w:rsid w:val="00F57E71"/>
    <w:rsid w:val="00F57F7F"/>
    <w:rsid w:val="00F60978"/>
    <w:rsid w:val="00F60E73"/>
    <w:rsid w:val="00F6138E"/>
    <w:rsid w:val="00F61BF5"/>
    <w:rsid w:val="00F62A70"/>
    <w:rsid w:val="00F62AB2"/>
    <w:rsid w:val="00F646AD"/>
    <w:rsid w:val="00F647F1"/>
    <w:rsid w:val="00F64FF7"/>
    <w:rsid w:val="00F651DA"/>
    <w:rsid w:val="00F65778"/>
    <w:rsid w:val="00F672F7"/>
    <w:rsid w:val="00F71A21"/>
    <w:rsid w:val="00F71AE0"/>
    <w:rsid w:val="00F72734"/>
    <w:rsid w:val="00F72A1A"/>
    <w:rsid w:val="00F7437B"/>
    <w:rsid w:val="00F754F4"/>
    <w:rsid w:val="00F754F9"/>
    <w:rsid w:val="00F7555B"/>
    <w:rsid w:val="00F7614D"/>
    <w:rsid w:val="00F76352"/>
    <w:rsid w:val="00F7638B"/>
    <w:rsid w:val="00F76575"/>
    <w:rsid w:val="00F7685A"/>
    <w:rsid w:val="00F76FB1"/>
    <w:rsid w:val="00F7711C"/>
    <w:rsid w:val="00F7790B"/>
    <w:rsid w:val="00F81B51"/>
    <w:rsid w:val="00F81B8B"/>
    <w:rsid w:val="00F82319"/>
    <w:rsid w:val="00F82EFE"/>
    <w:rsid w:val="00F83B02"/>
    <w:rsid w:val="00F83C12"/>
    <w:rsid w:val="00F8418F"/>
    <w:rsid w:val="00F842E7"/>
    <w:rsid w:val="00F84E5B"/>
    <w:rsid w:val="00F84F1B"/>
    <w:rsid w:val="00F85EBD"/>
    <w:rsid w:val="00F86B18"/>
    <w:rsid w:val="00F86BF7"/>
    <w:rsid w:val="00F87A17"/>
    <w:rsid w:val="00F87DDE"/>
    <w:rsid w:val="00F90494"/>
    <w:rsid w:val="00F907F6"/>
    <w:rsid w:val="00F90A06"/>
    <w:rsid w:val="00F91373"/>
    <w:rsid w:val="00F919AC"/>
    <w:rsid w:val="00F91C08"/>
    <w:rsid w:val="00F93157"/>
    <w:rsid w:val="00F93358"/>
    <w:rsid w:val="00F936AB"/>
    <w:rsid w:val="00F946EC"/>
    <w:rsid w:val="00F9573F"/>
    <w:rsid w:val="00F95B44"/>
    <w:rsid w:val="00F96597"/>
    <w:rsid w:val="00F97EF9"/>
    <w:rsid w:val="00FA03FB"/>
    <w:rsid w:val="00FA0A60"/>
    <w:rsid w:val="00FA143A"/>
    <w:rsid w:val="00FA1689"/>
    <w:rsid w:val="00FA16BF"/>
    <w:rsid w:val="00FA1A20"/>
    <w:rsid w:val="00FA2224"/>
    <w:rsid w:val="00FA2E1C"/>
    <w:rsid w:val="00FA33D4"/>
    <w:rsid w:val="00FA3DCE"/>
    <w:rsid w:val="00FA40F8"/>
    <w:rsid w:val="00FA47F6"/>
    <w:rsid w:val="00FA5674"/>
    <w:rsid w:val="00FA5A61"/>
    <w:rsid w:val="00FA6247"/>
    <w:rsid w:val="00FA66B3"/>
    <w:rsid w:val="00FA6A6F"/>
    <w:rsid w:val="00FB049E"/>
    <w:rsid w:val="00FB0718"/>
    <w:rsid w:val="00FB08FA"/>
    <w:rsid w:val="00FB0C63"/>
    <w:rsid w:val="00FB111D"/>
    <w:rsid w:val="00FB11C5"/>
    <w:rsid w:val="00FB1EFA"/>
    <w:rsid w:val="00FB3180"/>
    <w:rsid w:val="00FB45AD"/>
    <w:rsid w:val="00FB465C"/>
    <w:rsid w:val="00FB4AED"/>
    <w:rsid w:val="00FB68C9"/>
    <w:rsid w:val="00FB6C2A"/>
    <w:rsid w:val="00FB6EAC"/>
    <w:rsid w:val="00FC0956"/>
    <w:rsid w:val="00FC0BA2"/>
    <w:rsid w:val="00FC16D3"/>
    <w:rsid w:val="00FC1BD8"/>
    <w:rsid w:val="00FC2094"/>
    <w:rsid w:val="00FC27E5"/>
    <w:rsid w:val="00FC2CD8"/>
    <w:rsid w:val="00FC31A2"/>
    <w:rsid w:val="00FC501A"/>
    <w:rsid w:val="00FC5985"/>
    <w:rsid w:val="00FC6EF3"/>
    <w:rsid w:val="00FC7242"/>
    <w:rsid w:val="00FC72C6"/>
    <w:rsid w:val="00FD039D"/>
    <w:rsid w:val="00FD0839"/>
    <w:rsid w:val="00FD09B4"/>
    <w:rsid w:val="00FD0D22"/>
    <w:rsid w:val="00FD2619"/>
    <w:rsid w:val="00FD28E7"/>
    <w:rsid w:val="00FD2D74"/>
    <w:rsid w:val="00FD2D89"/>
    <w:rsid w:val="00FD394B"/>
    <w:rsid w:val="00FD39D6"/>
    <w:rsid w:val="00FD3C6E"/>
    <w:rsid w:val="00FD3CC8"/>
    <w:rsid w:val="00FD3E4E"/>
    <w:rsid w:val="00FD40FD"/>
    <w:rsid w:val="00FD4E9B"/>
    <w:rsid w:val="00FD659D"/>
    <w:rsid w:val="00FD6674"/>
    <w:rsid w:val="00FD6DD9"/>
    <w:rsid w:val="00FE097A"/>
    <w:rsid w:val="00FE0E81"/>
    <w:rsid w:val="00FE216F"/>
    <w:rsid w:val="00FE2476"/>
    <w:rsid w:val="00FE2582"/>
    <w:rsid w:val="00FE31D8"/>
    <w:rsid w:val="00FE323D"/>
    <w:rsid w:val="00FE3C6E"/>
    <w:rsid w:val="00FE46C9"/>
    <w:rsid w:val="00FE4881"/>
    <w:rsid w:val="00FE4CBA"/>
    <w:rsid w:val="00FE4DB2"/>
    <w:rsid w:val="00FE5434"/>
    <w:rsid w:val="00FE5B91"/>
    <w:rsid w:val="00FE6916"/>
    <w:rsid w:val="00FF08DA"/>
    <w:rsid w:val="00FF0B29"/>
    <w:rsid w:val="00FF0C93"/>
    <w:rsid w:val="00FF125F"/>
    <w:rsid w:val="00FF1942"/>
    <w:rsid w:val="00FF2056"/>
    <w:rsid w:val="00FF2DC3"/>
    <w:rsid w:val="00FF2E0C"/>
    <w:rsid w:val="00FF2E10"/>
    <w:rsid w:val="00FF38B8"/>
    <w:rsid w:val="00FF3E5B"/>
    <w:rsid w:val="00FF4B8D"/>
    <w:rsid w:val="00FF603D"/>
    <w:rsid w:val="00FF689C"/>
    <w:rsid w:val="00FF6976"/>
    <w:rsid w:val="00FF720E"/>
  </w:rsids>
  <m:mathPr>
    <m:mathFont m:val="Cambria Math"/>
    <m:brkBin m:val="before"/>
    <m:brkBinSub m:val="--"/>
    <m:smallFrac m:val="0"/>
    <m:dispDef/>
    <m:lMargin m:val="0"/>
    <m:rMargin m:val="0"/>
    <m:defJc m:val="centerGroup"/>
    <m:wrapIndent m:val="1440"/>
    <m:intLim m:val="subSup"/>
    <m:naryLim m:val="undOvr"/>
  </m:mathPr>
  <w:themeFontLang w:val="uk-UA"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A97B7"/>
  <w15:docId w15:val="{4A3F245A-4AEE-4DAE-9633-9F63C9D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uk-UA" w:eastAsia="uk-U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utoRedefine/>
    <w:qFormat/>
    <w:rsid w:val="0049327B"/>
    <w:pPr>
      <w:widowControl w:val="0"/>
      <w:ind w:firstLine="425"/>
      <w:jc w:val="both"/>
    </w:pPr>
    <w:rPr>
      <w:lang w:eastAsia="ru-RU"/>
    </w:rPr>
  </w:style>
  <w:style w:type="paragraph" w:styleId="Heading1">
    <w:name w:val="heading 1"/>
    <w:basedOn w:val="107"/>
    <w:next w:val="107"/>
    <w:qFormat/>
    <w:rsid w:val="0012398E"/>
    <w:pPr>
      <w:keepNext/>
      <w:spacing w:before="240" w:after="60"/>
      <w:outlineLvl w:val="0"/>
    </w:pPr>
    <w:rPr>
      <w:rFonts w:ascii="Arial" w:hAnsi="Arial" w:cs="Arial"/>
      <w:b/>
      <w:bCs/>
      <w:kern w:val="32"/>
      <w:sz w:val="32"/>
      <w:szCs w:val="32"/>
    </w:rPr>
  </w:style>
  <w:style w:type="paragraph" w:styleId="Heading2">
    <w:name w:val="heading 2"/>
    <w:basedOn w:val="107"/>
    <w:next w:val="Normal"/>
    <w:qFormat/>
    <w:rsid w:val="00DD0512"/>
    <w:pPr>
      <w:keepNext/>
      <w:ind w:firstLine="0"/>
      <w:jc w:val="right"/>
      <w:outlineLvl w:val="1"/>
    </w:pPr>
    <w:rPr>
      <w:rFonts w:ascii="TimesET" w:hAnsi="TimesET"/>
      <w:i/>
      <w:iCs/>
      <w:sz w:val="16"/>
    </w:rPr>
  </w:style>
  <w:style w:type="paragraph" w:styleId="Heading3">
    <w:name w:val="heading 3"/>
    <w:basedOn w:val="107"/>
    <w:next w:val="107"/>
    <w:qFormat/>
    <w:rsid w:val="00DD0512"/>
    <w:pPr>
      <w:keepNext/>
      <w:pBdr>
        <w:top w:val="single" w:sz="4" w:space="1" w:color="auto"/>
        <w:left w:val="single" w:sz="4" w:space="4" w:color="auto"/>
        <w:bottom w:val="single" w:sz="4" w:space="1" w:color="auto"/>
        <w:right w:val="single" w:sz="4" w:space="4" w:color="auto"/>
      </w:pBdr>
      <w:ind w:firstLine="0"/>
      <w:jc w:val="center"/>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
    <w:name w:val="1_07__Звичайний (укр)"/>
    <w:basedOn w:val="Normal"/>
    <w:link w:val="1070"/>
    <w:autoRedefine/>
    <w:rsid w:val="000B11A3"/>
    <w:pPr>
      <w:widowControl/>
    </w:pPr>
    <w:rPr>
      <w:lang w:val="ru-RU"/>
    </w:rPr>
  </w:style>
  <w:style w:type="character" w:customStyle="1" w:styleId="1070">
    <w:name w:val="1_07__Звичайний (укр) Знак"/>
    <w:link w:val="107"/>
    <w:rsid w:val="000B11A3"/>
    <w:rPr>
      <w:lang w:val="ru-RU" w:eastAsia="ru-RU"/>
    </w:rPr>
  </w:style>
  <w:style w:type="paragraph" w:styleId="TOC1">
    <w:name w:val="toc 1"/>
    <w:basedOn w:val="Normal"/>
    <w:next w:val="Normal"/>
    <w:autoRedefine/>
    <w:uiPriority w:val="39"/>
    <w:rsid w:val="00D77CD5"/>
    <w:pPr>
      <w:tabs>
        <w:tab w:val="right" w:leader="dot" w:pos="9696"/>
      </w:tabs>
      <w:ind w:right="340" w:firstLine="0"/>
    </w:pPr>
  </w:style>
  <w:style w:type="paragraph" w:customStyle="1" w:styleId="101">
    <w:name w:val="1_01_УДК (укр)"/>
    <w:basedOn w:val="107"/>
    <w:next w:val="Normal"/>
    <w:autoRedefine/>
    <w:rsid w:val="0074372D"/>
    <w:pPr>
      <w:keepNext/>
      <w:spacing w:after="120"/>
      <w:ind w:firstLine="0"/>
      <w:jc w:val="left"/>
    </w:pPr>
  </w:style>
  <w:style w:type="paragraph" w:customStyle="1" w:styleId="30201Abouttheauthorseng">
    <w:name w:val="3_02_01_About the authors (eng)"/>
    <w:basedOn w:val="10201"/>
    <w:autoRedefine/>
    <w:rsid w:val="00C57550"/>
    <w:rPr>
      <w:lang w:val="en-US"/>
    </w:rPr>
  </w:style>
  <w:style w:type="paragraph" w:customStyle="1" w:styleId="10301">
    <w:name w:val="1_03_01_Назва статті (укр)"/>
    <w:basedOn w:val="107"/>
    <w:next w:val="104"/>
    <w:autoRedefine/>
    <w:rsid w:val="006E64CC"/>
    <w:pPr>
      <w:keepNext/>
      <w:keepLines/>
      <w:suppressAutoHyphens/>
      <w:spacing w:before="120" w:after="120"/>
      <w:ind w:firstLine="0"/>
      <w:jc w:val="center"/>
      <w:outlineLvl w:val="0"/>
    </w:pPr>
    <w:rPr>
      <w:b/>
      <w:caps/>
      <w:lang w:val="uk-UA"/>
    </w:rPr>
  </w:style>
  <w:style w:type="paragraph" w:customStyle="1" w:styleId="104">
    <w:name w:val="1_04_Анотація (укр)"/>
    <w:basedOn w:val="0001"/>
    <w:next w:val="105"/>
    <w:autoRedefine/>
    <w:rsid w:val="004A170D"/>
    <w:pPr>
      <w:keepNext/>
    </w:pPr>
  </w:style>
  <w:style w:type="paragraph" w:customStyle="1" w:styleId="0001">
    <w:name w:val="00_01_ Шрифт Анотації (укр)"/>
    <w:basedOn w:val="107"/>
    <w:autoRedefine/>
    <w:rsid w:val="004D5CC0"/>
    <w:pPr>
      <w:ind w:firstLine="0"/>
    </w:pPr>
    <w:rPr>
      <w:sz w:val="16"/>
    </w:rPr>
  </w:style>
  <w:style w:type="paragraph" w:customStyle="1" w:styleId="105">
    <w:name w:val="1_05_Ключові слова (укр)"/>
    <w:basedOn w:val="104"/>
    <w:next w:val="107"/>
    <w:autoRedefine/>
    <w:rsid w:val="003B0A12"/>
    <w:pPr>
      <w:keepNext w:val="0"/>
      <w:spacing w:after="180"/>
      <w:ind w:firstLine="425"/>
    </w:pPr>
  </w:style>
  <w:style w:type="paragraph" w:customStyle="1" w:styleId="203">
    <w:name w:val="2_03__Название статьи (рус)"/>
    <w:basedOn w:val="10301"/>
    <w:next w:val="204"/>
    <w:autoRedefine/>
    <w:rsid w:val="00760961"/>
  </w:style>
  <w:style w:type="paragraph" w:customStyle="1" w:styleId="204">
    <w:name w:val="2_04_Аннотация (рус)"/>
    <w:basedOn w:val="104"/>
    <w:next w:val="205"/>
    <w:autoRedefine/>
    <w:rsid w:val="0083291A"/>
  </w:style>
  <w:style w:type="paragraph" w:customStyle="1" w:styleId="205">
    <w:name w:val="2_05_Ключевые слова (рус)"/>
    <w:basedOn w:val="105"/>
    <w:next w:val="207"/>
    <w:autoRedefine/>
    <w:rsid w:val="00395A77"/>
  </w:style>
  <w:style w:type="paragraph" w:customStyle="1" w:styleId="207">
    <w:name w:val="2_07__Обычный (рус)"/>
    <w:basedOn w:val="107"/>
    <w:autoRedefine/>
    <w:rsid w:val="00BA1908"/>
  </w:style>
  <w:style w:type="paragraph" w:customStyle="1" w:styleId="304Annotationeng">
    <w:name w:val="3_04_Annotation (eng)"/>
    <w:basedOn w:val="104"/>
    <w:next w:val="305Keywordseng"/>
    <w:autoRedefine/>
    <w:rsid w:val="00A95F74"/>
    <w:rPr>
      <w:lang w:val="en-US"/>
    </w:rPr>
  </w:style>
  <w:style w:type="paragraph" w:customStyle="1" w:styleId="305Keywordseng">
    <w:name w:val="3_05_Keywords (eng)"/>
    <w:basedOn w:val="105"/>
    <w:next w:val="307Normaleng"/>
    <w:autoRedefine/>
    <w:rsid w:val="00931263"/>
    <w:pPr>
      <w:ind w:left="14"/>
    </w:pPr>
    <w:rPr>
      <w:lang w:val="en-US"/>
    </w:rPr>
  </w:style>
  <w:style w:type="paragraph" w:customStyle="1" w:styleId="307Normaleng">
    <w:name w:val="3_07__Normal (eng)"/>
    <w:basedOn w:val="107"/>
    <w:link w:val="307Normaleng0"/>
    <w:autoRedefine/>
    <w:rsid w:val="006858E6"/>
    <w:rPr>
      <w:lang w:val="en-US"/>
    </w:rPr>
  </w:style>
  <w:style w:type="character" w:customStyle="1" w:styleId="307Normaleng0">
    <w:name w:val="3_07__Normal (eng) Знак"/>
    <w:link w:val="307Normaleng"/>
    <w:rsid w:val="006858E6"/>
    <w:rPr>
      <w:lang w:val="en-US" w:eastAsia="ru-RU"/>
    </w:rPr>
  </w:style>
  <w:style w:type="paragraph" w:customStyle="1" w:styleId="109">
    <w:name w:val="1_09_Література (укр)"/>
    <w:basedOn w:val="104"/>
    <w:autoRedefine/>
    <w:rsid w:val="00E87624"/>
    <w:pPr>
      <w:keepNext w:val="0"/>
      <w:tabs>
        <w:tab w:val="left" w:pos="284"/>
      </w:tabs>
      <w:ind w:left="284" w:hanging="284"/>
    </w:pPr>
  </w:style>
  <w:style w:type="paragraph" w:customStyle="1" w:styleId="309Referenceseng">
    <w:name w:val="3_09_References (eng)"/>
    <w:basedOn w:val="109"/>
    <w:autoRedefine/>
    <w:rsid w:val="009F786D"/>
    <w:rPr>
      <w:lang w:val="en-US"/>
    </w:rPr>
  </w:style>
  <w:style w:type="paragraph" w:customStyle="1" w:styleId="211">
    <w:name w:val="2_11_Сведения об авторах (рус)"/>
    <w:basedOn w:val="Normal"/>
    <w:next w:val="207"/>
    <w:autoRedefine/>
    <w:rsid w:val="00C57550"/>
    <w:pPr>
      <w:keepNext/>
      <w:widowControl/>
      <w:ind w:left="425" w:firstLine="0"/>
    </w:pPr>
    <w:rPr>
      <w:sz w:val="16"/>
    </w:rPr>
  </w:style>
  <w:style w:type="character" w:customStyle="1" w:styleId="30202Authoreng">
    <w:name w:val="3_02_02_Author (eng)"/>
    <w:basedOn w:val="DefaultParagraphFont"/>
    <w:uiPriority w:val="1"/>
    <w:rsid w:val="00C90C04"/>
    <w:rPr>
      <w:b/>
      <w:i/>
      <w:caps/>
      <w:smallCaps w:val="0"/>
      <w:sz w:val="20"/>
      <w:lang w:val="en-US"/>
    </w:rPr>
  </w:style>
  <w:style w:type="paragraph" w:customStyle="1" w:styleId="10702">
    <w:name w:val="1_07_02_Звичайний По центру (укр)"/>
    <w:basedOn w:val="107"/>
    <w:next w:val="107"/>
    <w:autoRedefine/>
    <w:rsid w:val="006730CE"/>
    <w:pPr>
      <w:ind w:firstLine="0"/>
      <w:jc w:val="center"/>
    </w:pPr>
  </w:style>
  <w:style w:type="paragraph" w:customStyle="1" w:styleId="210">
    <w:name w:val="2_10_Поступила (рус)"/>
    <w:basedOn w:val="110"/>
    <w:next w:val="207"/>
    <w:autoRedefine/>
    <w:rsid w:val="000B0097"/>
    <w:rPr>
      <w:lang w:val="ru-RU"/>
    </w:rPr>
  </w:style>
  <w:style w:type="paragraph" w:customStyle="1" w:styleId="110">
    <w:name w:val="1_10_Надійшла (укр)"/>
    <w:basedOn w:val="Normal"/>
    <w:next w:val="107"/>
    <w:autoRedefine/>
    <w:rsid w:val="009F786D"/>
    <w:pPr>
      <w:keepNext/>
      <w:widowControl/>
      <w:spacing w:before="180"/>
      <w:ind w:firstLine="0"/>
      <w:jc w:val="right"/>
    </w:pPr>
    <w:rPr>
      <w:i/>
      <w:sz w:val="16"/>
    </w:rPr>
  </w:style>
  <w:style w:type="character" w:customStyle="1" w:styleId="Italic">
    <w:name w:val="Курсив / Italic"/>
    <w:rsid w:val="00B33FF7"/>
    <w:rPr>
      <w:i/>
    </w:rPr>
  </w:style>
  <w:style w:type="character" w:customStyle="1" w:styleId="Bold">
    <w:name w:val="Напівжирний / Полужирный / Bold"/>
    <w:rsid w:val="00492D59"/>
    <w:rPr>
      <w:b/>
    </w:rPr>
  </w:style>
  <w:style w:type="character" w:customStyle="1" w:styleId="BoldItalic">
    <w:name w:val="Напівжирний курсив / Полужирный курсив / Bold Italic"/>
    <w:rsid w:val="00492D59"/>
    <w:rPr>
      <w:b/>
      <w:i/>
    </w:rPr>
  </w:style>
  <w:style w:type="paragraph" w:customStyle="1" w:styleId="10705">
    <w:name w:val="1_07_05_Рисунок (укр)"/>
    <w:basedOn w:val="10702"/>
    <w:next w:val="10706"/>
    <w:autoRedefine/>
    <w:rsid w:val="00A028CE"/>
    <w:pPr>
      <w:keepNext/>
      <w:spacing w:before="120" w:after="120"/>
    </w:pPr>
  </w:style>
  <w:style w:type="paragraph" w:customStyle="1" w:styleId="10706">
    <w:name w:val="1_07_06_Підрисунковий підпис (укр)"/>
    <w:basedOn w:val="0002"/>
    <w:next w:val="107"/>
    <w:autoRedefine/>
    <w:rsid w:val="00143162"/>
    <w:pPr>
      <w:spacing w:before="120" w:after="120"/>
      <w:ind w:firstLine="0"/>
      <w:jc w:val="center"/>
    </w:pPr>
  </w:style>
  <w:style w:type="paragraph" w:customStyle="1" w:styleId="0002">
    <w:name w:val="00_02_Шрифт Текстів у таблицях"/>
    <w:basedOn w:val="107"/>
    <w:autoRedefine/>
    <w:rsid w:val="004A3EAD"/>
    <w:rPr>
      <w:sz w:val="18"/>
    </w:rPr>
  </w:style>
  <w:style w:type="paragraph" w:customStyle="1" w:styleId="207010">
    <w:name w:val="2_07_01_Первая строка 0 см (рус)"/>
    <w:basedOn w:val="107010"/>
    <w:next w:val="207"/>
    <w:autoRedefine/>
    <w:rsid w:val="00760961"/>
  </w:style>
  <w:style w:type="paragraph" w:customStyle="1" w:styleId="107010">
    <w:name w:val="1_07_01_Перший рядок 0 см (укр)"/>
    <w:basedOn w:val="107"/>
    <w:next w:val="107"/>
    <w:autoRedefine/>
    <w:rsid w:val="00147473"/>
    <w:pPr>
      <w:ind w:firstLine="0"/>
    </w:pPr>
  </w:style>
  <w:style w:type="paragraph" w:customStyle="1" w:styleId="30701Firstline0cmeng">
    <w:name w:val="3_07_01_First line 0 cm (eng)"/>
    <w:basedOn w:val="107010"/>
    <w:next w:val="307Normaleng"/>
    <w:autoRedefine/>
    <w:rsid w:val="000A2D06"/>
    <w:rPr>
      <w:lang w:val="en-US"/>
    </w:rPr>
  </w:style>
  <w:style w:type="paragraph" w:customStyle="1" w:styleId="30702NormalCenteredeng">
    <w:name w:val="3_07_02_Normal Centered (eng)"/>
    <w:basedOn w:val="10702"/>
    <w:next w:val="307Normaleng"/>
    <w:autoRedefine/>
    <w:rsid w:val="000A2D06"/>
    <w:rPr>
      <w:lang w:val="en-US"/>
    </w:rPr>
  </w:style>
  <w:style w:type="table" w:styleId="TableGrid">
    <w:name w:val="Table Grid"/>
    <w:basedOn w:val="TableNormal"/>
    <w:rsid w:val="0060491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207071">
    <w:name w:val="2_07_071_Название таблицы (рус)"/>
    <w:basedOn w:val="107071"/>
    <w:next w:val="207"/>
    <w:autoRedefine/>
    <w:rsid w:val="00CD6A22"/>
    <w:pPr>
      <w:framePr w:hSpace="181" w:wrap="around" w:vAnchor="text" w:hAnchor="margin" w:y="70"/>
      <w:suppressOverlap/>
    </w:pPr>
    <w:rPr>
      <w:lang w:val="en-US"/>
    </w:rPr>
  </w:style>
  <w:style w:type="paragraph" w:customStyle="1" w:styleId="107071">
    <w:name w:val="1_07_071_Назва таблиці (укр)"/>
    <w:basedOn w:val="0002"/>
    <w:next w:val="107"/>
    <w:autoRedefine/>
    <w:rsid w:val="002440DC"/>
    <w:pPr>
      <w:keepNext/>
      <w:spacing w:before="180" w:after="120"/>
      <w:ind w:firstLine="0"/>
      <w:jc w:val="center"/>
    </w:pPr>
  </w:style>
  <w:style w:type="paragraph" w:customStyle="1" w:styleId="10708">
    <w:name w:val="1_07_08_Зліва в таблиці/рисунку (укр)"/>
    <w:basedOn w:val="0002"/>
    <w:autoRedefine/>
    <w:rsid w:val="004549D5"/>
    <w:pPr>
      <w:ind w:firstLine="0"/>
      <w:jc w:val="left"/>
    </w:pPr>
  </w:style>
  <w:style w:type="paragraph" w:customStyle="1" w:styleId="20710">
    <w:name w:val="2_07_10_По ширине в таблице/рисунке (рус)"/>
    <w:basedOn w:val="10710"/>
    <w:autoRedefine/>
    <w:rsid w:val="00182160"/>
  </w:style>
  <w:style w:type="paragraph" w:customStyle="1" w:styleId="10710">
    <w:name w:val="1_07_10_За шириною в таблиці/рисунку (укр)"/>
    <w:basedOn w:val="10708"/>
    <w:autoRedefine/>
    <w:rsid w:val="00F62A70"/>
    <w:pPr>
      <w:jc w:val="both"/>
    </w:pPr>
  </w:style>
  <w:style w:type="character" w:styleId="Hyperlink">
    <w:name w:val="Hyperlink"/>
    <w:uiPriority w:val="99"/>
    <w:rsid w:val="007D0FFF"/>
    <w:rPr>
      <w:color w:val="0000FF"/>
      <w:u w:val="single"/>
    </w:rPr>
  </w:style>
  <w:style w:type="paragraph" w:customStyle="1" w:styleId="20703">
    <w:name w:val="2_07_03_Нумерованный абзац с табуляцией (рус)"/>
    <w:basedOn w:val="10703"/>
    <w:autoRedefine/>
    <w:rsid w:val="00760961"/>
  </w:style>
  <w:style w:type="paragraph" w:customStyle="1" w:styleId="10703">
    <w:name w:val="1_07_03_Нумерований абзац із табуляцією (укр)"/>
    <w:basedOn w:val="107"/>
    <w:autoRedefine/>
    <w:rsid w:val="0091192C"/>
    <w:pPr>
      <w:tabs>
        <w:tab w:val="left" w:pos="737"/>
      </w:tabs>
      <w:ind w:left="737" w:hanging="312"/>
    </w:pPr>
  </w:style>
  <w:style w:type="paragraph" w:customStyle="1" w:styleId="20706">
    <w:name w:val="2_07_06_Подрисуночная подпись (рус)"/>
    <w:basedOn w:val="10706"/>
    <w:next w:val="207"/>
    <w:autoRedefine/>
    <w:rsid w:val="004120C4"/>
    <w:pPr>
      <w:framePr w:hSpace="181" w:wrap="around" w:vAnchor="text" w:hAnchor="margin" w:y="63"/>
      <w:suppressOverlap/>
    </w:pPr>
  </w:style>
  <w:style w:type="paragraph" w:customStyle="1" w:styleId="30706Underwritingsignatureeng">
    <w:name w:val="3_07_06_Underwriting signature (eng)"/>
    <w:basedOn w:val="10706"/>
    <w:next w:val="307Normaleng"/>
    <w:autoRedefine/>
    <w:rsid w:val="00786C66"/>
    <w:rPr>
      <w:lang w:val="en-US"/>
    </w:rPr>
  </w:style>
  <w:style w:type="paragraph" w:customStyle="1" w:styleId="209">
    <w:name w:val="2_09_Литература (рус)"/>
    <w:basedOn w:val="109"/>
    <w:autoRedefine/>
    <w:rsid w:val="007A0CBC"/>
  </w:style>
  <w:style w:type="paragraph" w:customStyle="1" w:styleId="310Receivedeng">
    <w:name w:val="3_10_Received (eng)"/>
    <w:basedOn w:val="110"/>
    <w:next w:val="307Normaleng"/>
    <w:autoRedefine/>
    <w:rsid w:val="00EF5E92"/>
    <w:rPr>
      <w:lang w:val="en-US"/>
    </w:rPr>
  </w:style>
  <w:style w:type="paragraph" w:customStyle="1" w:styleId="307071Tablenameeng">
    <w:name w:val="3_07_071_Table name (eng)"/>
    <w:basedOn w:val="107071"/>
    <w:next w:val="307Normaleng"/>
    <w:autoRedefine/>
    <w:rsid w:val="00786C66"/>
    <w:rPr>
      <w:lang w:val="en-US"/>
    </w:rPr>
  </w:style>
  <w:style w:type="character" w:customStyle="1" w:styleId="Italicrus">
    <w:name w:val="Курсив (рус) / Italic (rus)"/>
    <w:rsid w:val="006F3048"/>
    <w:rPr>
      <w:i/>
      <w:lang w:val="ru-RU"/>
    </w:rPr>
  </w:style>
  <w:style w:type="character" w:customStyle="1" w:styleId="Italicukr">
    <w:name w:val="Курсив (укр) / Italic (ukr)"/>
    <w:rsid w:val="00B33FF7"/>
    <w:rPr>
      <w:i/>
      <w:lang w:val="uk-UA"/>
    </w:rPr>
  </w:style>
  <w:style w:type="character" w:customStyle="1" w:styleId="Italiceng">
    <w:name w:val="Курсив (англ) / Italic (eng)"/>
    <w:uiPriority w:val="99"/>
    <w:rsid w:val="00B33FF7"/>
    <w:rPr>
      <w:i/>
      <w:lang w:val="en-US"/>
    </w:rPr>
  </w:style>
  <w:style w:type="character" w:customStyle="1" w:styleId="Boldrus">
    <w:name w:val="Напівжирний (рос) / Полужирный (рус) / Bold (rus)"/>
    <w:rsid w:val="006F3048"/>
    <w:rPr>
      <w:b/>
      <w:lang w:val="ru-RU"/>
    </w:rPr>
  </w:style>
  <w:style w:type="character" w:customStyle="1" w:styleId="Boldeng">
    <w:name w:val="Напівжирний (англ) / Полужирный (англ) / Bold (eng)"/>
    <w:rsid w:val="006F3048"/>
    <w:rPr>
      <w:b/>
      <w:lang w:val="en-US"/>
    </w:rPr>
  </w:style>
  <w:style w:type="character" w:customStyle="1" w:styleId="BoldItalicrus">
    <w:name w:val="Напівжирний курсив (рос) / Полужирный курсив (рус) / Bold Italic (rus)"/>
    <w:rsid w:val="00DF77D3"/>
    <w:rPr>
      <w:b/>
      <w:i/>
      <w:lang w:val="ru-RU"/>
    </w:rPr>
  </w:style>
  <w:style w:type="character" w:customStyle="1" w:styleId="BoldItaliceng">
    <w:name w:val="Напівжирний курсив (англ) / Полужирный курсив (англ) / Bold Italic (eng)"/>
    <w:rsid w:val="00DF77D3"/>
    <w:rPr>
      <w:b/>
      <w:i/>
      <w:lang w:val="en-US"/>
    </w:rPr>
  </w:style>
  <w:style w:type="character" w:customStyle="1" w:styleId="BoldItaliceng0">
    <w:name w:val="Напівжирний курсив (укр) / Полужирный курсив (укр) / Bold Italic (eng)"/>
    <w:rsid w:val="00DC553F"/>
    <w:rPr>
      <w:b/>
      <w:i/>
      <w:lang w:val="uk-UA"/>
    </w:rPr>
  </w:style>
  <w:style w:type="character" w:customStyle="1" w:styleId="Boldukr">
    <w:name w:val="Напівжирний (укр) / Полужирный (укр) / Bold (ukr)"/>
    <w:rsid w:val="007374B1"/>
    <w:rPr>
      <w:b/>
      <w:lang w:val="uk-UA"/>
    </w:rPr>
  </w:style>
  <w:style w:type="paragraph" w:styleId="DocumentMap">
    <w:name w:val="Document Map"/>
    <w:basedOn w:val="Normal"/>
    <w:semiHidden/>
    <w:rsid w:val="002712BC"/>
    <w:pPr>
      <w:shd w:val="clear" w:color="auto" w:fill="000080"/>
    </w:pPr>
    <w:rPr>
      <w:rFonts w:ascii="Tahoma" w:hAnsi="Tahoma" w:cs="Tahoma"/>
    </w:rPr>
  </w:style>
  <w:style w:type="paragraph" w:customStyle="1" w:styleId="30301rticlestitleeng">
    <w:name w:val="3_03_01_Аrticles title (eng)"/>
    <w:basedOn w:val="10301"/>
    <w:next w:val="304Annotationeng"/>
    <w:autoRedefine/>
    <w:rsid w:val="000A2D06"/>
    <w:rPr>
      <w:lang w:val="en-US"/>
    </w:rPr>
  </w:style>
  <w:style w:type="paragraph" w:customStyle="1" w:styleId="20702">
    <w:name w:val="2_07_02_Обычный По центру (рус)"/>
    <w:basedOn w:val="10702"/>
    <w:next w:val="207"/>
    <w:autoRedefine/>
    <w:rsid w:val="00760961"/>
  </w:style>
  <w:style w:type="paragraph" w:customStyle="1" w:styleId="Formula">
    <w:name w:val="Формула / Formula"/>
    <w:basedOn w:val="107"/>
    <w:next w:val="107"/>
    <w:autoRedefine/>
    <w:rsid w:val="000A7E82"/>
    <w:pPr>
      <w:tabs>
        <w:tab w:val="center" w:pos="2353"/>
        <w:tab w:val="right" w:pos="4706"/>
      </w:tabs>
      <w:spacing w:before="120" w:after="120"/>
      <w:ind w:firstLine="0"/>
      <w:jc w:val="left"/>
    </w:pPr>
  </w:style>
  <w:style w:type="character" w:customStyle="1" w:styleId="Russian">
    <w:name w:val="Російська / Русский / Russian"/>
    <w:rsid w:val="00861DEA"/>
    <w:rPr>
      <w:lang w:val="ru-RU"/>
    </w:rPr>
  </w:style>
  <w:style w:type="character" w:customStyle="1" w:styleId="Ukrainian">
    <w:name w:val="Українська / Украинский / Ukrainian"/>
    <w:rsid w:val="00861DEA"/>
    <w:rPr>
      <w:lang w:val="uk-UA"/>
    </w:rPr>
  </w:style>
  <w:style w:type="character" w:customStyle="1" w:styleId="English">
    <w:name w:val="Англійська / Английский / English"/>
    <w:rsid w:val="00861DEA"/>
    <w:rPr>
      <w:lang w:val="en-US"/>
    </w:rPr>
  </w:style>
  <w:style w:type="paragraph" w:styleId="FootnoteText">
    <w:name w:val="footnote text"/>
    <w:basedOn w:val="Normal"/>
    <w:autoRedefine/>
    <w:semiHidden/>
    <w:rsid w:val="00322B52"/>
    <w:pPr>
      <w:jc w:val="right"/>
    </w:pPr>
    <w:rPr>
      <w:sz w:val="16"/>
    </w:rPr>
  </w:style>
  <w:style w:type="paragraph" w:customStyle="1" w:styleId="20704">
    <w:name w:val="2_07_04_Маркированный список (рус)"/>
    <w:basedOn w:val="10704"/>
    <w:autoRedefine/>
    <w:rsid w:val="00FC31A2"/>
  </w:style>
  <w:style w:type="paragraph" w:customStyle="1" w:styleId="10704">
    <w:name w:val="1_07_04_Маркований список (укр)"/>
    <w:basedOn w:val="107"/>
    <w:autoRedefine/>
    <w:rsid w:val="005B0AEF"/>
    <w:pPr>
      <w:numPr>
        <w:numId w:val="22"/>
      </w:numPr>
      <w:tabs>
        <w:tab w:val="left" w:pos="737"/>
      </w:tabs>
      <w:ind w:left="737" w:hanging="312"/>
    </w:pPr>
  </w:style>
  <w:style w:type="paragraph" w:customStyle="1" w:styleId="20705">
    <w:name w:val="2_07_05_Рисунок (рус)"/>
    <w:basedOn w:val="10705"/>
    <w:next w:val="20706"/>
    <w:autoRedefine/>
    <w:rsid w:val="00FC31A2"/>
  </w:style>
  <w:style w:type="paragraph" w:styleId="ListBullet">
    <w:name w:val="List Bullet"/>
    <w:basedOn w:val="107"/>
    <w:uiPriority w:val="99"/>
    <w:rsid w:val="00775AA6"/>
    <w:pPr>
      <w:numPr>
        <w:numId w:val="1"/>
      </w:numPr>
    </w:pPr>
  </w:style>
  <w:style w:type="paragraph" w:customStyle="1" w:styleId="20708">
    <w:name w:val="2_07_08_Слева в таблице/рисунке (рус)"/>
    <w:basedOn w:val="10708"/>
    <w:autoRedefine/>
    <w:rsid w:val="00182160"/>
  </w:style>
  <w:style w:type="paragraph" w:customStyle="1" w:styleId="30710Justifiedintablefigureeng">
    <w:name w:val="3_07_10_Justified in table/figure (eng)"/>
    <w:basedOn w:val="10710"/>
    <w:autoRedefine/>
    <w:rsid w:val="00786C66"/>
    <w:rPr>
      <w:lang w:val="en-US"/>
    </w:rPr>
  </w:style>
  <w:style w:type="paragraph" w:customStyle="1" w:styleId="30708Leftintablefigureeng">
    <w:name w:val="3_07_08_Left in table/figure (eng)"/>
    <w:basedOn w:val="10708"/>
    <w:autoRedefine/>
    <w:rsid w:val="00786C66"/>
    <w:rPr>
      <w:lang w:val="en-US"/>
    </w:rPr>
  </w:style>
  <w:style w:type="paragraph" w:styleId="Header">
    <w:name w:val="header"/>
    <w:basedOn w:val="107"/>
    <w:rsid w:val="001355D5"/>
    <w:pPr>
      <w:tabs>
        <w:tab w:val="right" w:pos="9696"/>
      </w:tabs>
      <w:ind w:firstLine="0"/>
    </w:pPr>
  </w:style>
  <w:style w:type="paragraph" w:styleId="Footer">
    <w:name w:val="footer"/>
    <w:basedOn w:val="107"/>
    <w:rsid w:val="001355D5"/>
    <w:pPr>
      <w:pBdr>
        <w:top w:val="single" w:sz="4" w:space="1" w:color="auto"/>
      </w:pBdr>
      <w:tabs>
        <w:tab w:val="right" w:pos="9696"/>
      </w:tabs>
      <w:ind w:firstLine="0"/>
      <w:jc w:val="center"/>
    </w:pPr>
  </w:style>
  <w:style w:type="character" w:styleId="PageNumber">
    <w:name w:val="page number"/>
    <w:basedOn w:val="DefaultParagraphFont"/>
    <w:rsid w:val="006D3F97"/>
  </w:style>
  <w:style w:type="paragraph" w:customStyle="1" w:styleId="30704Markedlisteng">
    <w:name w:val="3_07_04_Marked list (eng)"/>
    <w:basedOn w:val="10704"/>
    <w:autoRedefine/>
    <w:rsid w:val="00FD659D"/>
    <w:rPr>
      <w:lang w:val="en-US"/>
    </w:rPr>
  </w:style>
  <w:style w:type="paragraph" w:styleId="BodyText">
    <w:name w:val="Body Text"/>
    <w:basedOn w:val="107"/>
    <w:link w:val="BodyTextChar"/>
    <w:rsid w:val="00E66E91"/>
    <w:pPr>
      <w:spacing w:after="120"/>
    </w:pPr>
  </w:style>
  <w:style w:type="character" w:customStyle="1" w:styleId="BodyTextChar">
    <w:name w:val="Body Text Char"/>
    <w:link w:val="BodyText"/>
    <w:rsid w:val="003F323C"/>
    <w:rPr>
      <w:lang w:val="uk-UA"/>
    </w:rPr>
  </w:style>
  <w:style w:type="paragraph" w:customStyle="1" w:styleId="30703Numberedtabfromparagrapheng">
    <w:name w:val="3_07_03_Numbered tab from paragraph (eng)"/>
    <w:basedOn w:val="10703"/>
    <w:autoRedefine/>
    <w:rsid w:val="00FD659D"/>
    <w:rPr>
      <w:lang w:val="en-US"/>
    </w:rPr>
  </w:style>
  <w:style w:type="paragraph" w:customStyle="1" w:styleId="Normal1">
    <w:name w:val="Normal1"/>
    <w:basedOn w:val="Normal"/>
    <w:semiHidden/>
    <w:rsid w:val="00A82FC2"/>
    <w:pPr>
      <w:ind w:firstLine="720"/>
    </w:pPr>
    <w:rPr>
      <w:sz w:val="28"/>
    </w:rPr>
  </w:style>
  <w:style w:type="paragraph" w:customStyle="1" w:styleId="a">
    <w:name w:val="Содержание"/>
    <w:basedOn w:val="107"/>
    <w:autoRedefine/>
    <w:rsid w:val="00100689"/>
    <w:pPr>
      <w:keepNext/>
      <w:keepLines/>
      <w:suppressAutoHyphens/>
      <w:spacing w:before="240" w:after="240"/>
      <w:ind w:firstLine="0"/>
      <w:jc w:val="center"/>
    </w:pPr>
    <w:rPr>
      <w:b/>
      <w:caps/>
    </w:rPr>
  </w:style>
  <w:style w:type="character" w:styleId="FootnoteReference">
    <w:name w:val="footnote reference"/>
    <w:semiHidden/>
    <w:rsid w:val="00585C60"/>
    <w:rPr>
      <w:color w:val="FFFFFF"/>
      <w:vertAlign w:val="superscript"/>
    </w:rPr>
  </w:style>
  <w:style w:type="paragraph" w:styleId="BalloonText">
    <w:name w:val="Balloon Text"/>
    <w:basedOn w:val="Normal"/>
    <w:link w:val="BalloonTextChar"/>
    <w:rsid w:val="000F3BDD"/>
    <w:rPr>
      <w:rFonts w:ascii="Tahoma" w:hAnsi="Tahoma"/>
      <w:sz w:val="16"/>
      <w:szCs w:val="16"/>
      <w:lang w:val="x-none" w:eastAsia="x-none"/>
    </w:rPr>
  </w:style>
  <w:style w:type="character" w:customStyle="1" w:styleId="BalloonTextChar">
    <w:name w:val="Balloon Text Char"/>
    <w:link w:val="BalloonText"/>
    <w:rsid w:val="000F3BDD"/>
    <w:rPr>
      <w:rFonts w:ascii="Tahoma" w:hAnsi="Tahoma" w:cs="Tahoma"/>
      <w:sz w:val="16"/>
      <w:szCs w:val="16"/>
    </w:rPr>
  </w:style>
  <w:style w:type="paragraph" w:customStyle="1" w:styleId="a0">
    <w:name w:val="Разделитель сноски"/>
    <w:basedOn w:val="Normal"/>
    <w:autoRedefine/>
    <w:rsid w:val="00585C60"/>
    <w:pPr>
      <w:jc w:val="left"/>
    </w:pPr>
    <w:rPr>
      <w:color w:val="FFFFFF"/>
      <w:sz w:val="2"/>
    </w:rPr>
  </w:style>
  <w:style w:type="paragraph" w:customStyle="1" w:styleId="201">
    <w:name w:val="2_01_УДК (рус)"/>
    <w:basedOn w:val="101"/>
    <w:next w:val="202"/>
    <w:autoRedefine/>
    <w:rsid w:val="0098452F"/>
    <w:rPr>
      <w:caps/>
      <w:szCs w:val="18"/>
    </w:rPr>
  </w:style>
  <w:style w:type="paragraph" w:customStyle="1" w:styleId="202">
    <w:name w:val="2_02_Авторы (рус)"/>
    <w:basedOn w:val="Normal"/>
    <w:next w:val="203"/>
    <w:autoRedefine/>
    <w:rsid w:val="00C57550"/>
    <w:pPr>
      <w:keepNext/>
      <w:widowControl/>
      <w:tabs>
        <w:tab w:val="left" w:pos="9696"/>
      </w:tabs>
      <w:ind w:left="426" w:firstLine="0"/>
      <w:jc w:val="left"/>
    </w:pPr>
    <w:rPr>
      <w:b/>
      <w:i/>
      <w:caps/>
      <w:lang w:val="ru-RU"/>
    </w:rPr>
  </w:style>
  <w:style w:type="paragraph" w:customStyle="1" w:styleId="1061">
    <w:name w:val="1_06_1_Авторські права (укр)"/>
    <w:basedOn w:val="104"/>
    <w:autoRedefine/>
    <w:rsid w:val="00564A89"/>
    <w:pPr>
      <w:jc w:val="right"/>
    </w:pPr>
  </w:style>
  <w:style w:type="paragraph" w:customStyle="1" w:styleId="301UDCeng">
    <w:name w:val="3_01_UDC (eng)"/>
    <w:basedOn w:val="101"/>
    <w:next w:val="Normal"/>
    <w:autoRedefine/>
    <w:rsid w:val="00C40C95"/>
    <w:rPr>
      <w:lang w:val="en-US"/>
    </w:rPr>
  </w:style>
  <w:style w:type="paragraph" w:customStyle="1" w:styleId="2061">
    <w:name w:val="2_06_1_Авторские права (рус)"/>
    <w:basedOn w:val="1061"/>
    <w:autoRedefine/>
    <w:rsid w:val="004D4C17"/>
  </w:style>
  <w:style w:type="paragraph" w:styleId="Caption">
    <w:name w:val="caption"/>
    <w:basedOn w:val="Normal"/>
    <w:next w:val="Normal"/>
    <w:unhideWhenUsed/>
    <w:qFormat/>
    <w:rsid w:val="00E6469F"/>
    <w:rPr>
      <w:b/>
      <w:bCs/>
    </w:rPr>
  </w:style>
  <w:style w:type="paragraph" w:customStyle="1" w:styleId="3061Copyrighteng">
    <w:name w:val="3_06_1_Copyright (eng)"/>
    <w:basedOn w:val="1061"/>
    <w:autoRedefine/>
    <w:rsid w:val="00AD507A"/>
    <w:rPr>
      <w:lang w:val="en-US"/>
    </w:rPr>
  </w:style>
  <w:style w:type="paragraph" w:customStyle="1" w:styleId="30705Figureeng">
    <w:name w:val="3_07_05_Figure (eng)"/>
    <w:basedOn w:val="10705"/>
    <w:next w:val="30706Underwritingsignatureeng"/>
    <w:autoRedefine/>
    <w:rsid w:val="00FD659D"/>
    <w:rPr>
      <w:lang w:val="en-US"/>
    </w:rPr>
  </w:style>
  <w:style w:type="paragraph" w:styleId="Title">
    <w:name w:val="Title"/>
    <w:basedOn w:val="107"/>
    <w:next w:val="107"/>
    <w:link w:val="TitleChar"/>
    <w:rsid w:val="00A968D7"/>
    <w:pPr>
      <w:spacing w:line="216" w:lineRule="auto"/>
      <w:jc w:val="center"/>
      <w:outlineLvl w:val="0"/>
    </w:pPr>
    <w:rPr>
      <w:rFonts w:ascii="Cambria" w:hAnsi="Cambria"/>
      <w:b/>
      <w:bCs/>
      <w:caps/>
      <w:kern w:val="28"/>
      <w:sz w:val="22"/>
      <w:szCs w:val="32"/>
    </w:rPr>
  </w:style>
  <w:style w:type="character" w:customStyle="1" w:styleId="TitleChar">
    <w:name w:val="Title Char"/>
    <w:link w:val="Title"/>
    <w:rsid w:val="00A968D7"/>
    <w:rPr>
      <w:rFonts w:ascii="Cambria" w:hAnsi="Cambria"/>
      <w:b/>
      <w:bCs/>
      <w:caps/>
      <w:kern w:val="28"/>
      <w:sz w:val="22"/>
      <w:szCs w:val="32"/>
      <w:lang w:val="uk-UA" w:bidi="ar-SA"/>
    </w:rPr>
  </w:style>
  <w:style w:type="character" w:styleId="FollowedHyperlink">
    <w:name w:val="FollowedHyperlink"/>
    <w:rsid w:val="004E300F"/>
    <w:rPr>
      <w:color w:val="800080"/>
      <w:u w:val="single"/>
    </w:rPr>
  </w:style>
  <w:style w:type="paragraph" w:styleId="TOCHeading">
    <w:name w:val="TOC Heading"/>
    <w:basedOn w:val="Heading1"/>
    <w:next w:val="Normal"/>
    <w:uiPriority w:val="39"/>
    <w:semiHidden/>
    <w:unhideWhenUsed/>
    <w:qFormat/>
    <w:rsid w:val="007A2FD2"/>
    <w:pPr>
      <w:keepLines/>
      <w:spacing w:before="480" w:after="0" w:line="276" w:lineRule="auto"/>
      <w:ind w:firstLine="0"/>
      <w:jc w:val="left"/>
      <w:outlineLvl w:val="9"/>
    </w:pPr>
    <w:rPr>
      <w:rFonts w:ascii="Cambria" w:hAnsi="Cambria" w:cs="Times New Roman"/>
      <w:color w:val="365F91"/>
      <w:kern w:val="0"/>
      <w:sz w:val="28"/>
      <w:szCs w:val="28"/>
    </w:rPr>
  </w:style>
  <w:style w:type="paragraph" w:customStyle="1" w:styleId="Header2">
    <w:name w:val="Верхній колонтитул / Верхний колонтитул / Header 2"/>
    <w:basedOn w:val="Header0"/>
    <w:autoRedefine/>
    <w:rsid w:val="00D43107"/>
    <w:pPr>
      <w:pBdr>
        <w:bottom w:val="single" w:sz="4" w:space="1" w:color="auto"/>
      </w:pBdr>
    </w:pPr>
  </w:style>
  <w:style w:type="paragraph" w:customStyle="1" w:styleId="108">
    <w:name w:val="1_08_Заголовок літератури (укр)"/>
    <w:basedOn w:val="107071"/>
    <w:next w:val="109"/>
    <w:autoRedefine/>
    <w:rsid w:val="00653029"/>
    <w:rPr>
      <w:b/>
      <w:sz w:val="16"/>
    </w:rPr>
  </w:style>
  <w:style w:type="paragraph" w:customStyle="1" w:styleId="308Headingliteratureeng">
    <w:name w:val="3_08_Heading literature (eng)"/>
    <w:basedOn w:val="108"/>
    <w:next w:val="309Referenceseng"/>
    <w:autoRedefine/>
    <w:rsid w:val="00653029"/>
    <w:rPr>
      <w:lang w:val="en-US"/>
    </w:rPr>
  </w:style>
  <w:style w:type="paragraph" w:customStyle="1" w:styleId="208">
    <w:name w:val="2_08_Заголовок литературы (рус)"/>
    <w:basedOn w:val="108"/>
    <w:next w:val="209"/>
    <w:autoRedefine/>
    <w:rsid w:val="00653029"/>
  </w:style>
  <w:style w:type="paragraph" w:customStyle="1" w:styleId="Header0">
    <w:name w:val="Верхній колонтитул / Верхний колонтитул / Header"/>
    <w:basedOn w:val="10703"/>
    <w:autoRedefine/>
    <w:rsid w:val="00DB00B4"/>
    <w:pPr>
      <w:tabs>
        <w:tab w:val="clear" w:pos="737"/>
        <w:tab w:val="right" w:pos="9696"/>
      </w:tabs>
      <w:ind w:left="0" w:firstLine="0"/>
    </w:pPr>
  </w:style>
  <w:style w:type="paragraph" w:customStyle="1" w:styleId="Footer0">
    <w:name w:val="Нижній колонтитул / Нижний колонтитул / Footer"/>
    <w:basedOn w:val="Footer"/>
    <w:autoRedefine/>
    <w:rsid w:val="00F26A80"/>
    <w:rPr>
      <w:rFonts w:eastAsia="Calibri"/>
    </w:rPr>
  </w:style>
  <w:style w:type="character" w:styleId="PlaceholderText">
    <w:name w:val="Placeholder Text"/>
    <w:basedOn w:val="DefaultParagraphFont"/>
    <w:uiPriority w:val="99"/>
    <w:semiHidden/>
    <w:rsid w:val="00C405D7"/>
    <w:rPr>
      <w:color w:val="808080"/>
    </w:rPr>
  </w:style>
  <w:style w:type="paragraph" w:customStyle="1" w:styleId="Formulanumber">
    <w:name w:val="Номер формули / Номер формулы / Formula number"/>
    <w:basedOn w:val="107010"/>
    <w:autoRedefine/>
    <w:rsid w:val="00E52B98"/>
    <w:pPr>
      <w:jc w:val="right"/>
    </w:pPr>
  </w:style>
  <w:style w:type="paragraph" w:customStyle="1" w:styleId="107072">
    <w:name w:val="1_07_072_Назва продовження таблиці (укр)"/>
    <w:basedOn w:val="107071"/>
    <w:next w:val="107"/>
    <w:autoRedefine/>
    <w:rsid w:val="00CC4BE3"/>
    <w:pPr>
      <w:ind w:firstLine="425"/>
      <w:jc w:val="left"/>
    </w:pPr>
  </w:style>
  <w:style w:type="paragraph" w:customStyle="1" w:styleId="207072">
    <w:name w:val="2_07_072_Название продолжения таблицы (рус)"/>
    <w:basedOn w:val="107072"/>
    <w:next w:val="207"/>
    <w:autoRedefine/>
    <w:rsid w:val="00CC4BE3"/>
  </w:style>
  <w:style w:type="paragraph" w:customStyle="1" w:styleId="307072Titleextensiontableeng">
    <w:name w:val="3_07_072_Title extension table (eng)"/>
    <w:basedOn w:val="107072"/>
    <w:next w:val="307Normaleng"/>
    <w:autoRedefine/>
    <w:rsid w:val="00CC4BE3"/>
    <w:rPr>
      <w:lang w:val="en-US"/>
    </w:rPr>
  </w:style>
  <w:style w:type="paragraph" w:styleId="NormalWeb">
    <w:name w:val="Normal (Web)"/>
    <w:basedOn w:val="Normal"/>
    <w:uiPriority w:val="99"/>
    <w:unhideWhenUsed/>
    <w:rsid w:val="0016637A"/>
    <w:pPr>
      <w:widowControl/>
      <w:spacing w:before="100" w:beforeAutospacing="1" w:after="100" w:afterAutospacing="1"/>
      <w:ind w:firstLine="0"/>
      <w:jc w:val="left"/>
    </w:pPr>
    <w:rPr>
      <w:sz w:val="24"/>
      <w:szCs w:val="24"/>
      <w:lang w:eastAsia="uk-UA"/>
    </w:rPr>
  </w:style>
  <w:style w:type="paragraph" w:customStyle="1" w:styleId="107042">
    <w:name w:val="1_07_04_Маркований список (укр) 2"/>
    <w:basedOn w:val="10704"/>
    <w:autoRedefine/>
    <w:rsid w:val="004835F4"/>
    <w:pPr>
      <w:ind w:left="0" w:firstLine="425"/>
    </w:pPr>
  </w:style>
  <w:style w:type="paragraph" w:customStyle="1" w:styleId="207042">
    <w:name w:val="2_07_04_Маркированный список (рус) 2"/>
    <w:basedOn w:val="107042"/>
    <w:autoRedefine/>
    <w:rsid w:val="004835F4"/>
  </w:style>
  <w:style w:type="paragraph" w:customStyle="1" w:styleId="30704Markedlisteng2">
    <w:name w:val="3_07_04_Marked list (eng) 2"/>
    <w:basedOn w:val="107042"/>
    <w:autoRedefine/>
    <w:rsid w:val="004835F4"/>
    <w:rPr>
      <w:lang w:val="en-US"/>
    </w:rPr>
  </w:style>
  <w:style w:type="paragraph" w:customStyle="1" w:styleId="10709">
    <w:name w:val="1_07_09_По центру в таблиці/рисунку (укр)"/>
    <w:basedOn w:val="10708"/>
    <w:autoRedefine/>
    <w:rsid w:val="00E30DE6"/>
    <w:pPr>
      <w:jc w:val="center"/>
    </w:pPr>
  </w:style>
  <w:style w:type="paragraph" w:customStyle="1" w:styleId="20709">
    <w:name w:val="2_07_09_По центру в таблице/рисунке (рус)"/>
    <w:basedOn w:val="10709"/>
    <w:autoRedefine/>
    <w:rsid w:val="00AF1501"/>
  </w:style>
  <w:style w:type="paragraph" w:customStyle="1" w:styleId="30709Centeredintablefigureeng">
    <w:name w:val="3_07_09_Centered in table/figure (eng)"/>
    <w:basedOn w:val="10709"/>
    <w:autoRedefine/>
    <w:rsid w:val="00853573"/>
    <w:rPr>
      <w:lang w:val="en-US"/>
    </w:rPr>
  </w:style>
  <w:style w:type="paragraph" w:customStyle="1" w:styleId="30302UkrainiannameoftheEnglisharticle">
    <w:name w:val="3_03_02_Ukrainian name of the English article"/>
    <w:basedOn w:val="10301"/>
    <w:next w:val="104"/>
    <w:autoRedefine/>
    <w:rsid w:val="00485664"/>
    <w:pPr>
      <w:outlineLvl w:val="9"/>
    </w:pPr>
  </w:style>
  <w:style w:type="paragraph" w:customStyle="1" w:styleId="2031">
    <w:name w:val="2_03_1_Название статьи Основной текст (рус)"/>
    <w:basedOn w:val="30302UkrainiannameoftheEnglisharticle"/>
    <w:next w:val="204"/>
    <w:autoRedefine/>
    <w:rsid w:val="00AB1C08"/>
  </w:style>
  <w:style w:type="paragraph" w:customStyle="1" w:styleId="1062">
    <w:name w:val="1_06_2_Ліцензія (укр)"/>
    <w:basedOn w:val="Normal"/>
    <w:autoRedefine/>
    <w:rsid w:val="00D7400E"/>
    <w:pPr>
      <w:keepNext/>
      <w:widowControl/>
      <w:shd w:val="pct5" w:color="auto" w:fill="auto"/>
      <w:ind w:left="28" w:right="28" w:firstLine="0"/>
    </w:pPr>
    <w:rPr>
      <w:sz w:val="16"/>
    </w:rPr>
  </w:style>
  <w:style w:type="paragraph" w:customStyle="1" w:styleId="3062Licenseeng">
    <w:name w:val="3_06_2_License (eng)"/>
    <w:basedOn w:val="3061Copyrighteng"/>
    <w:autoRedefine/>
    <w:rsid w:val="008F259F"/>
    <w:pPr>
      <w:shd w:val="pct5" w:color="auto" w:fill="auto"/>
      <w:ind w:left="28" w:right="28"/>
      <w:jc w:val="both"/>
    </w:pPr>
  </w:style>
  <w:style w:type="paragraph" w:customStyle="1" w:styleId="2062">
    <w:name w:val="2_06_2_Лицензия (рус)"/>
    <w:basedOn w:val="Normal"/>
    <w:autoRedefine/>
    <w:rsid w:val="003524A3"/>
    <w:pPr>
      <w:keepNext/>
      <w:widowControl/>
      <w:shd w:val="pct5" w:color="auto" w:fill="auto"/>
      <w:spacing w:before="60"/>
      <w:ind w:left="28" w:right="28" w:firstLine="0"/>
    </w:pPr>
    <w:rPr>
      <w:sz w:val="16"/>
      <w:lang w:val="ru-RU"/>
    </w:rPr>
  </w:style>
  <w:style w:type="paragraph" w:customStyle="1" w:styleId="0DOI">
    <w:name w:val="0_DOI"/>
    <w:basedOn w:val="107"/>
    <w:autoRedefine/>
    <w:rsid w:val="0091192C"/>
    <w:pPr>
      <w:keepNext/>
      <w:ind w:firstLine="0"/>
      <w:jc w:val="left"/>
    </w:pPr>
    <w:rPr>
      <w:caps/>
      <w:lang w:val="en-US"/>
    </w:rPr>
  </w:style>
  <w:style w:type="character" w:customStyle="1" w:styleId="a1">
    <w:name w:val="Надрядковий"/>
    <w:basedOn w:val="DefaultParagraphFont"/>
    <w:uiPriority w:val="1"/>
    <w:rsid w:val="009D7986"/>
    <w:rPr>
      <w:b w:val="0"/>
      <w:i w:val="0"/>
      <w:sz w:val="18"/>
      <w:vertAlign w:val="superscript"/>
    </w:rPr>
  </w:style>
  <w:style w:type="paragraph" w:customStyle="1" w:styleId="10302">
    <w:name w:val="1_03_02_Англійська назва української статті"/>
    <w:basedOn w:val="30301rticlestitleeng"/>
    <w:autoRedefine/>
    <w:rsid w:val="00485664"/>
    <w:pPr>
      <w:outlineLvl w:val="9"/>
    </w:pPr>
  </w:style>
  <w:style w:type="paragraph" w:customStyle="1" w:styleId="10201">
    <w:name w:val="1_02_01_Відомості про авторів (укр)"/>
    <w:basedOn w:val="107"/>
    <w:autoRedefine/>
    <w:rsid w:val="009B5832"/>
    <w:pPr>
      <w:ind w:left="425" w:firstLine="0"/>
      <w:jc w:val="left"/>
    </w:pPr>
    <w:rPr>
      <w:sz w:val="18"/>
    </w:rPr>
  </w:style>
  <w:style w:type="character" w:customStyle="1" w:styleId="10202">
    <w:name w:val="1_02_02_ Автор (укр)"/>
    <w:basedOn w:val="DefaultParagraphFont"/>
    <w:uiPriority w:val="1"/>
    <w:rsid w:val="00C90C04"/>
    <w:rPr>
      <w:b/>
      <w:i/>
      <w:caps/>
      <w:smallCaps w:val="0"/>
      <w:sz w:val="20"/>
    </w:rPr>
  </w:style>
  <w:style w:type="paragraph" w:customStyle="1" w:styleId="Information">
    <w:name w:val="Відомості (Information)"/>
    <w:basedOn w:val="10702"/>
    <w:autoRedefine/>
    <w:rsid w:val="00473769"/>
    <w:pPr>
      <w:spacing w:after="120"/>
    </w:pPr>
  </w:style>
  <w:style w:type="paragraph" w:customStyle="1" w:styleId="111Fullnames">
    <w:name w:val="1_11_Повні імена/Full names (укр)"/>
    <w:basedOn w:val="10702"/>
    <w:autoRedefine/>
    <w:rsid w:val="00AE16BF"/>
    <w:pPr>
      <w:spacing w:after="120"/>
    </w:pPr>
  </w:style>
  <w:style w:type="paragraph" w:customStyle="1" w:styleId="311Fullnameseng">
    <w:name w:val="3_11_Повні імена/Full names (eng)"/>
    <w:basedOn w:val="111Fullnames"/>
    <w:autoRedefine/>
    <w:rsid w:val="00AE16BF"/>
  </w:style>
  <w:style w:type="character" w:customStyle="1" w:styleId="UnresolvedMention1">
    <w:name w:val="Unresolved Mention1"/>
    <w:basedOn w:val="DefaultParagraphFont"/>
    <w:uiPriority w:val="99"/>
    <w:semiHidden/>
    <w:unhideWhenUsed/>
    <w:rsid w:val="00231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3692">
      <w:bodyDiv w:val="1"/>
      <w:marLeft w:val="0"/>
      <w:marRight w:val="0"/>
      <w:marTop w:val="0"/>
      <w:marBottom w:val="0"/>
      <w:divBdr>
        <w:top w:val="none" w:sz="0" w:space="0" w:color="auto"/>
        <w:left w:val="none" w:sz="0" w:space="0" w:color="auto"/>
        <w:bottom w:val="none" w:sz="0" w:space="0" w:color="auto"/>
        <w:right w:val="none" w:sz="0" w:space="0" w:color="auto"/>
      </w:divBdr>
    </w:div>
    <w:div w:id="554775938">
      <w:bodyDiv w:val="1"/>
      <w:marLeft w:val="0"/>
      <w:marRight w:val="0"/>
      <w:marTop w:val="0"/>
      <w:marBottom w:val="0"/>
      <w:divBdr>
        <w:top w:val="none" w:sz="0" w:space="0" w:color="auto"/>
        <w:left w:val="none" w:sz="0" w:space="0" w:color="auto"/>
        <w:bottom w:val="none" w:sz="0" w:space="0" w:color="auto"/>
        <w:right w:val="none" w:sz="0" w:space="0" w:color="auto"/>
      </w:divBdr>
    </w:div>
    <w:div w:id="639456230">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163854738">
      <w:bodyDiv w:val="1"/>
      <w:marLeft w:val="0"/>
      <w:marRight w:val="0"/>
      <w:marTop w:val="0"/>
      <w:marBottom w:val="0"/>
      <w:divBdr>
        <w:top w:val="none" w:sz="0" w:space="0" w:color="auto"/>
        <w:left w:val="none" w:sz="0" w:space="0" w:color="auto"/>
        <w:bottom w:val="none" w:sz="0" w:space="0" w:color="auto"/>
        <w:right w:val="none" w:sz="0" w:space="0" w:color="auto"/>
      </w:divBdr>
    </w:div>
    <w:div w:id="1271937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597">
          <w:marLeft w:val="0"/>
          <w:marRight w:val="0"/>
          <w:marTop w:val="0"/>
          <w:marBottom w:val="0"/>
          <w:divBdr>
            <w:top w:val="none" w:sz="0" w:space="0" w:color="auto"/>
            <w:left w:val="none" w:sz="0" w:space="0" w:color="auto"/>
            <w:bottom w:val="none" w:sz="0" w:space="0" w:color="auto"/>
            <w:right w:val="none" w:sz="0" w:space="0" w:color="auto"/>
          </w:divBdr>
          <w:divsChild>
            <w:div w:id="910427854">
              <w:marLeft w:val="0"/>
              <w:marRight w:val="0"/>
              <w:marTop w:val="0"/>
              <w:marBottom w:val="0"/>
              <w:divBdr>
                <w:top w:val="none" w:sz="0" w:space="0" w:color="auto"/>
                <w:left w:val="none" w:sz="0" w:space="0" w:color="auto"/>
                <w:bottom w:val="none" w:sz="0" w:space="0" w:color="auto"/>
                <w:right w:val="none" w:sz="0" w:space="0" w:color="auto"/>
              </w:divBdr>
              <w:divsChild>
                <w:div w:id="516390081">
                  <w:marLeft w:val="0"/>
                  <w:marRight w:val="0"/>
                  <w:marTop w:val="0"/>
                  <w:marBottom w:val="0"/>
                  <w:divBdr>
                    <w:top w:val="none" w:sz="0" w:space="0" w:color="auto"/>
                    <w:left w:val="none" w:sz="0" w:space="0" w:color="auto"/>
                    <w:bottom w:val="none" w:sz="0" w:space="0" w:color="auto"/>
                    <w:right w:val="none" w:sz="0" w:space="0" w:color="auto"/>
                  </w:divBdr>
                  <w:divsChild>
                    <w:div w:id="94794414">
                      <w:marLeft w:val="0"/>
                      <w:marRight w:val="0"/>
                      <w:marTop w:val="0"/>
                      <w:marBottom w:val="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549465800">
                              <w:marLeft w:val="0"/>
                              <w:marRight w:val="0"/>
                              <w:marTop w:val="0"/>
                              <w:marBottom w:val="0"/>
                              <w:divBdr>
                                <w:top w:val="none" w:sz="0" w:space="0" w:color="auto"/>
                                <w:left w:val="none" w:sz="0" w:space="0" w:color="auto"/>
                                <w:bottom w:val="none" w:sz="0" w:space="0" w:color="auto"/>
                                <w:right w:val="none" w:sz="0" w:space="0" w:color="auto"/>
                              </w:divBdr>
                              <w:divsChild>
                                <w:div w:id="785999626">
                                  <w:marLeft w:val="0"/>
                                  <w:marRight w:val="0"/>
                                  <w:marTop w:val="0"/>
                                  <w:marBottom w:val="0"/>
                                  <w:divBdr>
                                    <w:top w:val="none" w:sz="0" w:space="0" w:color="auto"/>
                                    <w:left w:val="none" w:sz="0" w:space="0" w:color="auto"/>
                                    <w:bottom w:val="none" w:sz="0" w:space="0" w:color="auto"/>
                                    <w:right w:val="none" w:sz="0" w:space="0" w:color="auto"/>
                                  </w:divBdr>
                                  <w:divsChild>
                                    <w:div w:id="1571623675">
                                      <w:marLeft w:val="60"/>
                                      <w:marRight w:val="0"/>
                                      <w:marTop w:val="0"/>
                                      <w:marBottom w:val="0"/>
                                      <w:divBdr>
                                        <w:top w:val="none" w:sz="0" w:space="0" w:color="auto"/>
                                        <w:left w:val="none" w:sz="0" w:space="0" w:color="auto"/>
                                        <w:bottom w:val="none" w:sz="0" w:space="0" w:color="auto"/>
                                        <w:right w:val="none" w:sz="0" w:space="0" w:color="auto"/>
                                      </w:divBdr>
                                      <w:divsChild>
                                        <w:div w:id="559171438">
                                          <w:marLeft w:val="0"/>
                                          <w:marRight w:val="0"/>
                                          <w:marTop w:val="0"/>
                                          <w:marBottom w:val="0"/>
                                          <w:divBdr>
                                            <w:top w:val="none" w:sz="0" w:space="0" w:color="auto"/>
                                            <w:left w:val="none" w:sz="0" w:space="0" w:color="auto"/>
                                            <w:bottom w:val="none" w:sz="0" w:space="0" w:color="auto"/>
                                            <w:right w:val="none" w:sz="0" w:space="0" w:color="auto"/>
                                          </w:divBdr>
                                          <w:divsChild>
                                            <w:div w:id="1987661653">
                                              <w:marLeft w:val="0"/>
                                              <w:marRight w:val="0"/>
                                              <w:marTop w:val="0"/>
                                              <w:marBottom w:val="120"/>
                                              <w:divBdr>
                                                <w:top w:val="single" w:sz="6" w:space="0" w:color="F5F5F5"/>
                                                <w:left w:val="single" w:sz="6" w:space="0" w:color="F5F5F5"/>
                                                <w:bottom w:val="single" w:sz="6" w:space="0" w:color="F5F5F5"/>
                                                <w:right w:val="single" w:sz="6" w:space="0" w:color="F5F5F5"/>
                                              </w:divBdr>
                                              <w:divsChild>
                                                <w:div w:id="284046333">
                                                  <w:marLeft w:val="0"/>
                                                  <w:marRight w:val="0"/>
                                                  <w:marTop w:val="0"/>
                                                  <w:marBottom w:val="0"/>
                                                  <w:divBdr>
                                                    <w:top w:val="none" w:sz="0" w:space="0" w:color="auto"/>
                                                    <w:left w:val="none" w:sz="0" w:space="0" w:color="auto"/>
                                                    <w:bottom w:val="none" w:sz="0" w:space="0" w:color="auto"/>
                                                    <w:right w:val="none" w:sz="0" w:space="0" w:color="auto"/>
                                                  </w:divBdr>
                                                  <w:divsChild>
                                                    <w:div w:id="1411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5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ctp\OneDrive\&#1056;&#1072;&#1073;&#1086;&#1095;&#1080;&#1081;%20&#1089;&#1090;&#1086;&#1083;\&#1064;&#1072;&#1088;&#1086;&#1074;_&#1057;&#1090;&#1072;&#1090;&#110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A70CF5-4983-438E-93D0-19F7AAF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Шаров_Статья.dotx</Template>
  <TotalTime>0</TotalTime>
  <Pages>6</Pages>
  <Words>5198</Words>
  <Characters>31921</Characters>
  <Application>Microsoft Office Word</Application>
  <DocSecurity>0</DocSecurity>
  <Lines>602</Lines>
  <Paragraphs>137</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УДК 658</vt:lpstr>
      <vt:lpstr>УДК 658</vt:lpstr>
      <vt:lpstr>УДК 658</vt:lpstr>
    </vt:vector>
  </TitlesOfParts>
  <Company>Home</Company>
  <LinksUpToDate>false</LinksUpToDate>
  <CharactersWithSpaces>36982</CharactersWithSpaces>
  <SharedDoc>false</SharedDoc>
  <HLinks>
    <vt:vector size="48" baseType="variant">
      <vt:variant>
        <vt:i4>6488146</vt:i4>
      </vt:variant>
      <vt:variant>
        <vt:i4>24</vt:i4>
      </vt:variant>
      <vt:variant>
        <vt:i4>0</vt:i4>
      </vt:variant>
      <vt:variant>
        <vt:i4>5</vt:i4>
      </vt:variant>
      <vt:variant>
        <vt:lpwstr>mailto:vladislavtish@gmail.com</vt:lpwstr>
      </vt:variant>
      <vt:variant>
        <vt:lpwstr/>
      </vt:variant>
      <vt:variant>
        <vt:i4>1114159</vt:i4>
      </vt:variant>
      <vt:variant>
        <vt:i4>21</vt:i4>
      </vt:variant>
      <vt:variant>
        <vt:i4>0</vt:i4>
      </vt:variant>
      <vt:variant>
        <vt:i4>5</vt:i4>
      </vt:variant>
      <vt:variant>
        <vt:lpwstr>mailto:petov@inbox.ru</vt:lpwstr>
      </vt:variant>
      <vt:variant>
        <vt:lpwstr/>
      </vt:variant>
      <vt:variant>
        <vt:i4>1245226</vt:i4>
      </vt:variant>
      <vt:variant>
        <vt:i4>18</vt:i4>
      </vt:variant>
      <vt:variant>
        <vt:i4>0</vt:i4>
      </vt:variant>
      <vt:variant>
        <vt:i4>5</vt:i4>
      </vt:variant>
      <vt:variant>
        <vt:lpwstr>mailto:petrov@inbox.ru</vt:lpwstr>
      </vt:variant>
      <vt:variant>
        <vt:lpwstr/>
      </vt:variant>
      <vt:variant>
        <vt:i4>1245226</vt:i4>
      </vt:variant>
      <vt:variant>
        <vt:i4>15</vt:i4>
      </vt:variant>
      <vt:variant>
        <vt:i4>0</vt:i4>
      </vt:variant>
      <vt:variant>
        <vt:i4>5</vt:i4>
      </vt:variant>
      <vt:variant>
        <vt:lpwstr>mailto:petrov@inbox.ru</vt:lpwstr>
      </vt:variant>
      <vt:variant>
        <vt:lpwstr/>
      </vt:variant>
      <vt:variant>
        <vt:i4>6226016</vt:i4>
      </vt:variant>
      <vt:variant>
        <vt:i4>12</vt:i4>
      </vt:variant>
      <vt:variant>
        <vt:i4>0</vt:i4>
      </vt:variant>
      <vt:variant>
        <vt:i4>5</vt:i4>
      </vt:variant>
      <vt:variant>
        <vt:lpwstr>mailto:IvLV@mail.ua</vt:lpwstr>
      </vt:variant>
      <vt:variant>
        <vt:lpwstr/>
      </vt:variant>
      <vt:variant>
        <vt:i4>6226016</vt:i4>
      </vt:variant>
      <vt:variant>
        <vt:i4>9</vt:i4>
      </vt:variant>
      <vt:variant>
        <vt:i4>0</vt:i4>
      </vt:variant>
      <vt:variant>
        <vt:i4>5</vt:i4>
      </vt:variant>
      <vt:variant>
        <vt:lpwstr>mailto:IvLV@mail.ua</vt:lpwstr>
      </vt:variant>
      <vt:variant>
        <vt:lpwstr/>
      </vt:variant>
      <vt:variant>
        <vt:i4>6226016</vt:i4>
      </vt:variant>
      <vt:variant>
        <vt:i4>6</vt:i4>
      </vt:variant>
      <vt:variant>
        <vt:i4>0</vt:i4>
      </vt:variant>
      <vt:variant>
        <vt:i4>5</vt:i4>
      </vt:variant>
      <vt:variant>
        <vt:lpwstr>mailto:IvLV@mail.ua</vt:lpwstr>
      </vt:variant>
      <vt:variant>
        <vt:lpwstr/>
      </vt:variant>
      <vt:variant>
        <vt:i4>6553659</vt:i4>
      </vt:variant>
      <vt:variant>
        <vt:i4>3</vt:i4>
      </vt:variant>
      <vt:variant>
        <vt:i4>0</vt:i4>
      </vt:variant>
      <vt:variant>
        <vt:i4>5</vt:i4>
      </vt:variant>
      <vt:variant>
        <vt:lpwstr>http://vestnik.kpi.kharkov.ua/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creator>L</dc:creator>
  <cp:lastModifiedBy>L L</cp:lastModifiedBy>
  <cp:revision>2</cp:revision>
  <cp:lastPrinted>2018-01-17T11:48:00Z</cp:lastPrinted>
  <dcterms:created xsi:type="dcterms:W3CDTF">2023-07-07T17:18:00Z</dcterms:created>
  <dcterms:modified xsi:type="dcterms:W3CDTF">2023-07-07T17:18:00Z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975e16bc27456b904f657afa7104ae8258ea464c637f63698b2f9735fc9cc204</vt:lpwstr>
  </property>
</Properties>
</file>